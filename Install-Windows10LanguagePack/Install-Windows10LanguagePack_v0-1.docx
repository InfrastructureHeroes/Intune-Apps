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D4A82" w14:textId="7E436484" w:rsidR="00C24E60" w:rsidRPr="00883B62" w:rsidRDefault="00C24E60" w:rsidP="00C24E60">
      <w:pPr>
        <w:spacing w:before="5160"/>
        <w:rPr>
          <w:lang w:val="en-GB"/>
        </w:rPr>
      </w:pPr>
      <w:r w:rsidRPr="00883B62">
        <w:rPr>
          <w:rFonts w:ascii="Times New Roman" w:eastAsiaTheme="minorHAnsi" w:hAnsi="Times New Roman" w:cs="Times New Roman"/>
          <w:noProof/>
          <w:sz w:val="24"/>
          <w:szCs w:val="24"/>
          <w:lang w:val="en-GB"/>
        </w:rPr>
        <mc:AlternateContent>
          <mc:Choice Requires="wpg">
            <w:drawing>
              <wp:anchor distT="0" distB="0" distL="114300" distR="114300" simplePos="0" relativeHeight="251658240" behindDoc="0" locked="0" layoutInCell="1" allowOverlap="1" wp14:anchorId="446D4B63" wp14:editId="446D4B64">
                <wp:simplePos x="0" y="0"/>
                <wp:positionH relativeFrom="page">
                  <wp:posOffset>-123825</wp:posOffset>
                </wp:positionH>
                <wp:positionV relativeFrom="paragraph">
                  <wp:posOffset>-914400</wp:posOffset>
                </wp:positionV>
                <wp:extent cx="9048750" cy="3894455"/>
                <wp:effectExtent l="0" t="0" r="0" b="0"/>
                <wp:wrapNone/>
                <wp:docPr id="22" name="Group 22"/>
                <wp:cNvGraphicFramePr/>
                <a:graphic xmlns:a="http://schemas.openxmlformats.org/drawingml/2006/main">
                  <a:graphicData uri="http://schemas.microsoft.com/office/word/2010/wordprocessingGroup">
                    <wpg:wgp>
                      <wpg:cNvGrpSpPr/>
                      <wpg:grpSpPr>
                        <a:xfrm>
                          <a:off x="0" y="0"/>
                          <a:ext cx="9048750" cy="3894455"/>
                          <a:chOff x="0" y="0"/>
                          <a:chExt cx="9048750" cy="3894455"/>
                        </a:xfrm>
                      </wpg:grpSpPr>
                      <wps:wsp>
                        <wps:cNvPr id="23" name="Rectangle 23"/>
                        <wps:cNvSpPr/>
                        <wps:spPr>
                          <a:xfrm>
                            <a:off x="0" y="0"/>
                            <a:ext cx="9048750" cy="382000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0" y="1990725"/>
                            <a:ext cx="4514850" cy="1826128"/>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Text Box 12"/>
                        <wps:cNvSpPr txBox="1"/>
                        <wps:spPr>
                          <a:xfrm>
                            <a:off x="123825" y="2066925"/>
                            <a:ext cx="4333875"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id w:val="-567965466"/>
                                <w:dataBinding w:prefixMappings="xmlns:ns0='http://purl.org/dc/elements/1.1/' xmlns:ns1='http://schemas.openxmlformats.org/package/2006/metadata/core-properties' " w:xpath="/ns1:coreProperties[1]/ns0:title[1]" w:storeItemID="{6C3C8BC8-F283-45AE-878A-BAB7291924A1}"/>
                                <w:text/>
                              </w:sdtPr>
                              <w:sdtEndPr/>
                              <w:sdtContent>
                                <w:p w14:paraId="446D4B8D" w14:textId="2D85D238" w:rsidR="00DF0BA0" w:rsidRDefault="00360B97" w:rsidP="00C24E60">
                                  <w:pPr>
                                    <w:pStyle w:val="CoverTitle"/>
                                  </w:pPr>
                                  <w:r>
                                    <w:t>Pre-Requisites</w:t>
                                  </w:r>
                                </w:p>
                              </w:sdtContent>
                            </w:sdt>
                          </w:txbxContent>
                        </wps:txbx>
                        <wps:bodyPr rot="0" spcFirstLastPara="0" vert="horz" wrap="square" lIns="457200" tIns="45720" rIns="91440" bIns="45720" numCol="1" spcCol="0" rtlCol="0" fromWordArt="0" anchor="t" anchorCtr="0" forceAA="0" compatLnSpc="1">
                          <a:prstTxWarp prst="textNoShape">
                            <a:avLst/>
                          </a:prstTxWarp>
                          <a:noAutofit/>
                        </wps:bodyPr>
                      </wps:wsp>
                      <pic:pic xmlns:pic="http://schemas.openxmlformats.org/drawingml/2006/picture">
                        <pic:nvPicPr>
                          <pic:cNvPr id="26" name="Picture 26" descr="C:\Users\jameswhi\Desktop\SDM Templates\3393d980-0436-4e28-b1fd-32c927c2f3c0\MSFT_logo_rgb_C-Wht_D.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65493" y="323849"/>
                            <a:ext cx="1789446" cy="638175"/>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446D4B63" id="Group 22" o:spid="_x0000_s1026" style="position:absolute;margin-left:-9.75pt;margin-top:-1in;width:712.5pt;height:306.65pt;z-index:251658240;mso-position-horizontal-relative:page;mso-height-relative:margin" coordsize="90487,38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">
                <v:rect id="Rectangle 23" o:spid="_x0000_s1027" style="position:absolute;width:90487;height:38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" fillcolor="#0072c6" stroked="f" strokeweight="1pt"/>
                <v:rect id="Rectangle 24" o:spid="_x0000_s1028" style="position:absolute;top:19907;width:45148;height:18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" fillcolor="#00bcf2" stroked="f" strokeweight="1pt"/>
                <v:shapetype id="_x0000_t202" coordsize="21600,21600" o:spt="202" path="m,l,21600r21600,l21600,xe">
                  <v:stroke joinstyle="miter"/>
                  <v:path gradientshapeok="t" o:connecttype="rect"/>
                </v:shapetype>
                <v:shape id="Text Box 12" o:spid="_x0000_s1029" type="#_x0000_t202" style="position:absolute;left:1238;top:20669;width:43339;height:18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" filled="f" stroked="f" strokeweight=".5pt">
                  <v:textbox inset="36pt">
                    <w:txbxContent>
                      <w:sdt>
                        <w:sdtPr>
                          <w:alias w:val="Title"/>
                          <w:id w:val="-567965466"/>
                          <w:dataBinding w:prefixMappings="xmlns:ns0='http://purl.org/dc/elements/1.1/' xmlns:ns1='http://schemas.openxmlformats.org/package/2006/metadata/core-properties' " w:xpath="/ns1:coreProperties[1]/ns0:title[1]" w:storeItemID="{6C3C8BC8-F283-45AE-878A-BAB7291924A1}"/>
                          <w:text/>
                        </w:sdtPr>
                        <w:sdtEndPr/>
                        <w:sdtContent>
                          <w:p w14:paraId="446D4B8D" w14:textId="2D85D238" w:rsidR="00DF0BA0" w:rsidRDefault="00360B97" w:rsidP="00C24E60">
                            <w:pPr>
                              <w:pStyle w:val="CoverTitle"/>
                            </w:pPr>
                            <w:r>
                              <w:t>Pre-Requisites</w:t>
                            </w:r>
                          </w:p>
                        </w:sdtContent>
                      </w:sdt>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30" type="#_x0000_t75" style="position:absolute;left:3654;top:3238;width:17895;height: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">
                  <v:imagedata r:id="rId14" o:title="MSFT_logo_rgb_C-Wht_D"/>
                </v:shape>
                <w10:wrap anchorx="page"/>
              </v:group>
            </w:pict>
          </mc:Fallback>
        </mc:AlternateContent>
      </w:r>
    </w:p>
    <w:p w14:paraId="446D4A83" w14:textId="70767A56" w:rsidR="00C24E60" w:rsidRPr="00883B62" w:rsidRDefault="0055318E" w:rsidP="001D66E5">
      <w:pPr>
        <w:pStyle w:val="CoverSubject"/>
        <w:tabs>
          <w:tab w:val="left" w:pos="3465"/>
          <w:tab w:val="center" w:pos="4320"/>
        </w:tabs>
        <w:rPr>
          <w:lang w:val="en-GB"/>
        </w:rPr>
      </w:pPr>
      <w:sdt>
        <w:sdtPr>
          <w:rPr>
            <w:lang w:val="en-GB"/>
          </w:rPr>
          <w:alias w:val="Subject"/>
          <w:tag w:val=""/>
          <w:id w:val="-1853331704"/>
          <w:dataBinding w:prefixMappings="xmlns:ns0='http://purl.org/dc/elements/1.1/' xmlns:ns1='http://schemas.openxmlformats.org/package/2006/metadata/core-properties' " w:xpath="/ns1:coreProperties[1]/ns0:subject[1]" w:storeItemID="{6C3C8BC8-F283-45AE-878A-BAB7291924A1}"/>
          <w:text/>
        </w:sdtPr>
        <w:sdtEndPr/>
        <w:sdtContent>
          <w:r w:rsidR="00950E1D">
            <w:rPr>
              <w:lang w:val="en-GB"/>
            </w:rPr>
            <w:t>Intune OS Languages solution</w:t>
          </w:r>
        </w:sdtContent>
      </w:sdt>
    </w:p>
    <w:sdt>
      <w:sdtPr>
        <w:rPr>
          <w:rFonts w:ascii="Segoe" w:eastAsiaTheme="minorHAnsi" w:hAnsi="Segoe"/>
          <w:bCs/>
          <w:color w:val="FF0066"/>
          <w:spacing w:val="10"/>
          <w:sz w:val="20"/>
          <w:szCs w:val="20"/>
          <w:lang w:val="en-GB" w:eastAsia="en-AU"/>
        </w:rPr>
        <w:id w:val="94592970"/>
        <w:docPartObj>
          <w:docPartGallery w:val="Cover Pages"/>
          <w:docPartUnique/>
        </w:docPartObj>
      </w:sdtPr>
      <w:sdtEndPr>
        <w:rPr>
          <w:bCs w:val="0"/>
          <w:color w:val="auto"/>
          <w:szCs w:val="48"/>
          <w:lang w:eastAsia="en-US"/>
        </w:rPr>
      </w:sdtEndPr>
      <w:sdtContent>
        <w:p w14:paraId="446D4A84" w14:textId="77777777" w:rsidR="00C24E60" w:rsidRPr="00883B62" w:rsidRDefault="00C24E60" w:rsidP="00C24E60">
          <w:pPr>
            <w:rPr>
              <w:rStyle w:val="Emphasis"/>
              <w:rFonts w:eastAsiaTheme="minorHAnsi"/>
              <w:i w:val="0"/>
              <w:iCs w:val="0"/>
              <w:szCs w:val="20"/>
              <w:lang w:val="en-GB" w:eastAsia="en-AU"/>
            </w:rPr>
          </w:pPr>
          <w:r w:rsidRPr="00883B62">
            <w:rPr>
              <w:rStyle w:val="Emphasis"/>
              <w:lang w:val="en-GB"/>
            </w:rPr>
            <w:t>Prepared for</w:t>
          </w:r>
        </w:p>
        <w:p w14:paraId="446D4A85" w14:textId="2DE66008" w:rsidR="001B02EF" w:rsidRPr="00883B62" w:rsidRDefault="00E8765B" w:rsidP="00C24E60">
          <w:pPr>
            <w:rPr>
              <w:lang w:val="en-GB" w:eastAsia="en-AU"/>
            </w:rPr>
          </w:pPr>
          <w:r>
            <w:rPr>
              <w:lang w:val="en-GB" w:eastAsia="en-AU"/>
            </w:rPr>
            <w:fldChar w:fldCharType="begin"/>
          </w:r>
          <w:r>
            <w:rPr>
              <w:lang w:val="en-GB" w:eastAsia="en-AU"/>
            </w:rPr>
            <w:instrText xml:space="preserve"> DOCPROPERTY  Customer  \* MERGEFORMAT </w:instrText>
          </w:r>
          <w:r>
            <w:rPr>
              <w:lang w:val="en-GB" w:eastAsia="en-AU"/>
            </w:rPr>
            <w:fldChar w:fldCharType="separate"/>
          </w:r>
          <w:r w:rsidR="00C26ABE">
            <w:rPr>
              <w:lang w:val="en-GB" w:eastAsia="en-AU"/>
            </w:rPr>
            <w:t>Customer</w:t>
          </w:r>
          <w:r>
            <w:rPr>
              <w:lang w:val="en-GB" w:eastAsia="en-AU"/>
            </w:rPr>
            <w:fldChar w:fldCharType="end"/>
          </w:r>
        </w:p>
        <w:p w14:paraId="446D4A86" w14:textId="367AFE75" w:rsidR="00D725E9" w:rsidRPr="00883B62" w:rsidRDefault="002C1020" w:rsidP="00C24E60">
          <w:pPr>
            <w:rPr>
              <w:lang w:val="en-GB"/>
            </w:rPr>
          </w:pPr>
          <w:r w:rsidRPr="00883B62">
            <w:rPr>
              <w:lang w:val="en-GB"/>
            </w:rPr>
            <w:fldChar w:fldCharType="begin"/>
          </w:r>
          <w:r w:rsidRPr="00883B62">
            <w:rPr>
              <w:lang w:val="en-GB"/>
            </w:rPr>
            <w:instrText xml:space="preserve"> DATE  \@ "d/M/yyyy" </w:instrText>
          </w:r>
          <w:r w:rsidRPr="00883B62">
            <w:rPr>
              <w:lang w:val="en-GB"/>
            </w:rPr>
            <w:fldChar w:fldCharType="separate"/>
          </w:r>
          <w:r w:rsidR="004F077D">
            <w:rPr>
              <w:noProof/>
              <w:lang w:val="en-GB"/>
            </w:rPr>
            <w:t>26/10/2021</w:t>
          </w:r>
          <w:r w:rsidRPr="00883B62">
            <w:rPr>
              <w:lang w:val="en-GB"/>
            </w:rPr>
            <w:fldChar w:fldCharType="end"/>
          </w:r>
        </w:p>
        <w:p w14:paraId="446D4A87" w14:textId="075ED850" w:rsidR="00C24E60" w:rsidRPr="00883B62" w:rsidRDefault="00C24E60" w:rsidP="00C24E60">
          <w:pPr>
            <w:rPr>
              <w:lang w:val="en-GB"/>
            </w:rPr>
          </w:pPr>
          <w:r w:rsidRPr="00883B62">
            <w:rPr>
              <w:lang w:val="en-GB"/>
            </w:rPr>
            <w:t xml:space="preserve">Version </w:t>
          </w:r>
          <w:sdt>
            <w:sdtPr>
              <w:rPr>
                <w:lang w:val="en-GB"/>
              </w:rPr>
              <w:alias w:val="Version"/>
              <w:tag w:val="Version"/>
              <w:id w:val="249159951"/>
              <w:placeholder>
                <w:docPart w:val="D55B98C6DB80464F9A040A3D44C6706F"/>
              </w:placeholder>
              <w15:dataBinding w:prefixMappings="" w:xpath="/root[1]/version[1]" w:storeItemID="{A7D598A9-AC5B-49BC-AE59-C7616FDA4C36}" w16sdtdh:storeItemChecksum="1HoUJw=="/>
            </w:sdtPr>
            <w:sdtEndPr/>
            <w:sdtContent>
              <w:r w:rsidR="004F077D">
                <w:rPr>
                  <w:lang w:val="en-GB"/>
                </w:rPr>
                <w:t>1.0</w:t>
              </w:r>
            </w:sdtContent>
          </w:sdt>
          <w:r w:rsidR="00FA30BF" w:rsidRPr="00883B62">
            <w:rPr>
              <w:lang w:val="en-GB"/>
            </w:rPr>
            <w:t xml:space="preserve"> </w:t>
          </w:r>
          <w:sdt>
            <w:sdtPr>
              <w:rPr>
                <w:lang w:val="en-GB"/>
              </w:rPr>
              <w:alias w:val="Status"/>
              <w:tag w:val="Status"/>
              <w:id w:val="1367872506"/>
              <w:placeholder>
                <w:docPart w:val="9B1C8793E903497A90D6D53207B31450"/>
              </w:placeholder>
              <w:dataBinding w:prefixMappings="" w:xpath="/root[1]/status[1]" w:storeItemID="{A7D598A9-AC5B-49BC-AE59-C7616FDA4C36}"/>
              <w:dropDownList w:lastValue="Draft ">
                <w:listItem w:displayText="Draft" w:value="Draft"/>
                <w:listItem w:displayText="Final" w:value="Final"/>
              </w:dropDownList>
            </w:sdtPr>
            <w:sdtEndPr/>
            <w:sdtContent>
              <w:r w:rsidR="00E647E0" w:rsidRPr="00883B62">
                <w:rPr>
                  <w:lang w:val="en-GB"/>
                </w:rPr>
                <w:t xml:space="preserve">Draft </w:t>
              </w:r>
            </w:sdtContent>
          </w:sdt>
        </w:p>
        <w:p w14:paraId="446D4A88" w14:textId="77777777" w:rsidR="00C24E60" w:rsidRPr="00883B62" w:rsidRDefault="00C24E60" w:rsidP="00C24E60">
          <w:pPr>
            <w:rPr>
              <w:lang w:val="en-GB"/>
            </w:rPr>
          </w:pPr>
        </w:p>
        <w:p w14:paraId="446D4A89" w14:textId="77777777" w:rsidR="00C24E60" w:rsidRPr="00883B62" w:rsidRDefault="00C24E60" w:rsidP="00C24E60">
          <w:pPr>
            <w:rPr>
              <w:rStyle w:val="Emphasis"/>
              <w:lang w:val="en-GB"/>
            </w:rPr>
          </w:pPr>
          <w:r w:rsidRPr="00883B62">
            <w:rPr>
              <w:rStyle w:val="Emphasis"/>
              <w:lang w:val="en-GB"/>
            </w:rPr>
            <w:t>Prepared by</w:t>
          </w:r>
        </w:p>
        <w:p w14:paraId="446D4A8A" w14:textId="0CED3B5B" w:rsidR="00C24E60" w:rsidRPr="00883B62" w:rsidRDefault="0055318E" w:rsidP="00D87D77">
          <w:pPr>
            <w:tabs>
              <w:tab w:val="left" w:pos="5340"/>
            </w:tabs>
            <w:rPr>
              <w:rStyle w:val="Strong"/>
              <w:lang w:val="en-GB"/>
            </w:rPr>
          </w:pPr>
          <w:sdt>
            <w:sdtPr>
              <w:rPr>
                <w:rStyle w:val="Strong"/>
                <w:lang w:val="en-GB"/>
              </w:rPr>
              <w:alias w:val="Author"/>
              <w:tag w:val=""/>
              <w:id w:val="80649995"/>
              <w:placeholder>
                <w:docPart w:val="3194B1A007F04346BCDC3DF766A053BE"/>
              </w:placeholder>
              <w:dataBinding w:prefixMappings="xmlns:ns0='http://purl.org/dc/elements/1.1/' xmlns:ns1='http://schemas.openxmlformats.org/package/2006/metadata/core-properties' " w:xpath="/ns1:coreProperties[1]/ns0:creator[1]" w:storeItemID="{6C3C8BC8-F283-45AE-878A-BAB7291924A1}"/>
              <w:text/>
            </w:sdtPr>
            <w:sdtEndPr>
              <w:rPr>
                <w:rStyle w:val="Strong"/>
              </w:rPr>
            </w:sdtEndPr>
            <w:sdtContent>
              <w:r w:rsidR="007E5705" w:rsidRPr="00883B62">
                <w:rPr>
                  <w:rStyle w:val="Strong"/>
                  <w:lang w:val="en-GB"/>
                </w:rPr>
                <w:t>Greg Nottage</w:t>
              </w:r>
            </w:sdtContent>
          </w:sdt>
        </w:p>
        <w:sdt>
          <w:sdtPr>
            <w:rPr>
              <w:lang w:val="en-GB"/>
            </w:rPr>
            <w:alias w:val="Author Position"/>
            <w:tag w:val="Author Position"/>
            <w:id w:val="1063681955"/>
            <w:placeholder>
              <w:docPart w:val="C51FE2DFDE6B43EF8FBFACE9CA69A985"/>
            </w:placeholder>
            <w15:dataBinding w:xpath="/root[1]/authorposition[1]" w:storeItemID="{00000000-0000-0000-0000-000000000000}"/>
          </w:sdtPr>
          <w:sdtEndPr/>
          <w:sdtContent>
            <w:p w14:paraId="446D4A8B" w14:textId="533C8784" w:rsidR="00C24E60" w:rsidRPr="00883B62" w:rsidRDefault="00955F65" w:rsidP="00C24E60">
              <w:pPr>
                <w:rPr>
                  <w:lang w:val="en-GB"/>
                </w:rPr>
              </w:pPr>
              <w:r w:rsidRPr="00883B62">
                <w:rPr>
                  <w:lang w:val="en-GB"/>
                </w:rPr>
                <w:fldChar w:fldCharType="begin"/>
              </w:r>
              <w:r w:rsidRPr="00883B62">
                <w:rPr>
                  <w:lang w:val="en-GB"/>
                </w:rPr>
                <w:instrText xml:space="preserve"> DOCPROPERTY  "Author Position"  \* MERGEFORMAT </w:instrText>
              </w:r>
              <w:r w:rsidRPr="00883B62">
                <w:rPr>
                  <w:lang w:val="en-GB"/>
                </w:rPr>
                <w:fldChar w:fldCharType="separate"/>
              </w:r>
              <w:r w:rsidR="00C26ABE">
                <w:rPr>
                  <w:lang w:val="en-GB"/>
                </w:rPr>
                <w:t>Sr. Consultant</w:t>
              </w:r>
              <w:r w:rsidRPr="00883B62">
                <w:rPr>
                  <w:lang w:val="en-GB"/>
                </w:rPr>
                <w:fldChar w:fldCharType="end"/>
              </w:r>
            </w:p>
          </w:sdtContent>
        </w:sdt>
        <w:sdt>
          <w:sdtPr>
            <w:rPr>
              <w:lang w:val="en-GB"/>
            </w:rPr>
            <w:alias w:val="Author Emails"/>
            <w:tag w:val="Author Emails"/>
            <w:id w:val="-530571258"/>
            <w:placeholder>
              <w:docPart w:val="C51FE2DFDE6B43EF8FBFACE9CA69A985"/>
            </w:placeholder>
            <w15:dataBinding w:xpath="/root[1]/authoremail[1]" w:storeItemID="{00000000-0000-0000-0000-000000000000}"/>
          </w:sdtPr>
          <w:sdtEndPr/>
          <w:sdtContent>
            <w:p w14:paraId="446D4A8C" w14:textId="0FDF2081" w:rsidR="00C24E60" w:rsidRPr="00883B62" w:rsidRDefault="00955F65" w:rsidP="00C24E60">
              <w:pPr>
                <w:rPr>
                  <w:lang w:val="en-GB"/>
                </w:rPr>
              </w:pPr>
              <w:r w:rsidRPr="00883B62">
                <w:rPr>
                  <w:lang w:val="en-GB"/>
                </w:rPr>
                <w:fldChar w:fldCharType="begin"/>
              </w:r>
              <w:r w:rsidRPr="00883B62">
                <w:rPr>
                  <w:lang w:val="en-GB"/>
                </w:rPr>
                <w:instrText xml:space="preserve"> DOCPROPERTY  "Author Email"  \* MERGEFORMAT </w:instrText>
              </w:r>
              <w:r w:rsidRPr="00883B62">
                <w:rPr>
                  <w:lang w:val="en-GB"/>
                </w:rPr>
                <w:fldChar w:fldCharType="separate"/>
              </w:r>
              <w:r w:rsidR="00C26ABE">
                <w:rPr>
                  <w:lang w:val="en-GB"/>
                </w:rPr>
                <w:t>greg.nottage@microsoft.com</w:t>
              </w:r>
              <w:r w:rsidRPr="00883B62">
                <w:rPr>
                  <w:lang w:val="en-GB"/>
                </w:rPr>
                <w:fldChar w:fldCharType="end"/>
              </w:r>
            </w:p>
          </w:sdtContent>
        </w:sdt>
        <w:p w14:paraId="446D4A8D" w14:textId="77777777" w:rsidR="00C24E60" w:rsidRPr="00883B62" w:rsidRDefault="00C24E60" w:rsidP="00C24E60">
          <w:pPr>
            <w:rPr>
              <w:lang w:val="en-GB"/>
            </w:rPr>
          </w:pPr>
        </w:p>
        <w:p w14:paraId="446D4A8E" w14:textId="77777777" w:rsidR="00C24E60" w:rsidRPr="00883B62" w:rsidRDefault="00C24E60" w:rsidP="00C24E60">
          <w:pPr>
            <w:rPr>
              <w:lang w:val="en-GB"/>
            </w:rPr>
          </w:pPr>
          <w:r w:rsidRPr="00883B62">
            <w:rPr>
              <w:lang w:val="en-GB"/>
            </w:rPr>
            <w:t>Contributors</w:t>
          </w:r>
        </w:p>
        <w:sdt>
          <w:sdtPr>
            <w:rPr>
              <w:rStyle w:val="Strong"/>
              <w:b w:val="0"/>
              <w:bCs w:val="0"/>
              <w:lang w:val="en-GB"/>
            </w:rPr>
            <w:alias w:val="Contributors"/>
            <w:tag w:val="Contributors"/>
            <w:id w:val="696117366"/>
            <w:placeholder>
              <w:docPart w:val="C51FE2DFDE6B43EF8FBFACE9CA69A985"/>
            </w:placeholder>
            <w:showingPlcHdr/>
            <w15:dataBinding w:xpath="/root[1]/contributors[1]" w:storeItemID="{00000000-0000-0000-0000-000000000000}"/>
          </w:sdtPr>
          <w:sdtEndPr>
            <w:rPr>
              <w:rStyle w:val="Strong"/>
            </w:rPr>
          </w:sdtEndPr>
          <w:sdtContent>
            <w:p w14:paraId="446D4A8F" w14:textId="2C8A94CA" w:rsidR="00C24E60" w:rsidRPr="00883B62" w:rsidRDefault="00144817" w:rsidP="00C24E60">
              <w:pPr>
                <w:rPr>
                  <w:rStyle w:val="Strong"/>
                  <w:b w:val="0"/>
                  <w:bCs w:val="0"/>
                  <w:lang w:val="en-GB"/>
                </w:rPr>
              </w:pPr>
              <w:r w:rsidRPr="006E04CD">
                <w:rPr>
                  <w:rStyle w:val="PlaceholderText"/>
                </w:rPr>
                <w:t>Click here to enter text.</w:t>
              </w:r>
            </w:p>
          </w:sdtContent>
        </w:sdt>
        <w:p w14:paraId="446D4A91" w14:textId="77777777" w:rsidR="00DC364D" w:rsidRPr="00883B62" w:rsidRDefault="00DC364D" w:rsidP="00457F2C">
          <w:pPr>
            <w:rPr>
              <w:rStyle w:val="Strong"/>
              <w:lang w:val="en-GB"/>
            </w:rPr>
          </w:pPr>
        </w:p>
        <w:p w14:paraId="446D4A92" w14:textId="77777777" w:rsidR="00E82B9A" w:rsidRPr="00883B62" w:rsidRDefault="00E82B9A" w:rsidP="00C24E60">
          <w:pPr>
            <w:spacing w:before="0" w:after="200"/>
            <w:rPr>
              <w:rFonts w:cstheme="minorHAnsi"/>
              <w:lang w:val="en-GB"/>
            </w:rPr>
          </w:pPr>
        </w:p>
        <w:p w14:paraId="446D4A93" w14:textId="77777777" w:rsidR="00E82B9A" w:rsidRPr="00883B62" w:rsidRDefault="00E82B9A" w:rsidP="00E82B9A">
          <w:pPr>
            <w:rPr>
              <w:rFonts w:cstheme="minorHAnsi"/>
              <w:lang w:val="en-GB"/>
            </w:rPr>
          </w:pPr>
        </w:p>
        <w:p w14:paraId="446D4A94" w14:textId="77777777" w:rsidR="00E82B9A" w:rsidRPr="00883B62" w:rsidRDefault="00E82B9A" w:rsidP="00E82B9A">
          <w:pPr>
            <w:tabs>
              <w:tab w:val="left" w:pos="6555"/>
            </w:tabs>
            <w:rPr>
              <w:rFonts w:cstheme="minorHAnsi"/>
              <w:lang w:val="en-GB"/>
            </w:rPr>
          </w:pPr>
        </w:p>
        <w:p w14:paraId="446D4A95" w14:textId="77777777" w:rsidR="00E82B9A" w:rsidRPr="00883B62" w:rsidRDefault="00E82B9A" w:rsidP="00E82B9A">
          <w:pPr>
            <w:rPr>
              <w:rFonts w:cstheme="minorHAnsi"/>
              <w:lang w:val="en-GB"/>
            </w:rPr>
          </w:pPr>
        </w:p>
        <w:p w14:paraId="446D4A96" w14:textId="77777777" w:rsidR="001421B3" w:rsidRPr="00883B62" w:rsidRDefault="001421B3" w:rsidP="00E82B9A">
          <w:pPr>
            <w:rPr>
              <w:rFonts w:cstheme="minorHAnsi"/>
              <w:lang w:val="en-GB"/>
            </w:rPr>
          </w:pPr>
        </w:p>
        <w:p w14:paraId="446D4A97" w14:textId="77777777" w:rsidR="001421B3" w:rsidRPr="00883B62" w:rsidRDefault="001421B3" w:rsidP="001421B3">
          <w:pPr>
            <w:rPr>
              <w:rFonts w:cstheme="minorHAnsi"/>
              <w:lang w:val="en-GB"/>
            </w:rPr>
          </w:pPr>
        </w:p>
        <w:p w14:paraId="446D4A98" w14:textId="77777777" w:rsidR="001421B3" w:rsidRPr="00883B62" w:rsidRDefault="001421B3" w:rsidP="001421B3">
          <w:pPr>
            <w:rPr>
              <w:rFonts w:cstheme="minorHAnsi"/>
              <w:lang w:val="en-GB"/>
            </w:rPr>
          </w:pPr>
        </w:p>
        <w:p w14:paraId="446D4A99" w14:textId="77777777" w:rsidR="001421B3" w:rsidRPr="00883B62" w:rsidRDefault="001421B3" w:rsidP="001421B3">
          <w:pPr>
            <w:rPr>
              <w:rFonts w:cstheme="minorHAnsi"/>
              <w:lang w:val="en-GB"/>
            </w:rPr>
          </w:pPr>
        </w:p>
        <w:p w14:paraId="446D4A9A" w14:textId="77777777" w:rsidR="001421B3" w:rsidRPr="00883B62" w:rsidRDefault="001421B3" w:rsidP="001421B3">
          <w:pPr>
            <w:rPr>
              <w:rFonts w:cstheme="minorHAnsi"/>
              <w:lang w:val="en-GB"/>
            </w:rPr>
          </w:pPr>
        </w:p>
        <w:p w14:paraId="446D4A9B" w14:textId="77777777" w:rsidR="001421B3" w:rsidRPr="00883B62" w:rsidRDefault="001421B3" w:rsidP="001421B3">
          <w:pPr>
            <w:rPr>
              <w:rFonts w:cstheme="minorHAnsi"/>
              <w:lang w:val="en-GB"/>
            </w:rPr>
          </w:pPr>
        </w:p>
        <w:p w14:paraId="446D4A9C" w14:textId="77777777" w:rsidR="001421B3" w:rsidRPr="00883B62" w:rsidRDefault="001421B3" w:rsidP="001421B3">
          <w:pPr>
            <w:rPr>
              <w:rFonts w:cstheme="minorHAnsi"/>
              <w:lang w:val="en-GB"/>
            </w:rPr>
          </w:pPr>
        </w:p>
        <w:p w14:paraId="446D4A9D" w14:textId="77777777" w:rsidR="001421B3" w:rsidRPr="00883B62" w:rsidRDefault="001421B3" w:rsidP="001421B3">
          <w:pPr>
            <w:rPr>
              <w:rFonts w:cstheme="minorHAnsi"/>
              <w:lang w:val="en-GB"/>
            </w:rPr>
          </w:pPr>
        </w:p>
        <w:p w14:paraId="446D4A9E" w14:textId="77777777" w:rsidR="001421B3" w:rsidRPr="00883B62" w:rsidRDefault="001421B3" w:rsidP="001421B3">
          <w:pPr>
            <w:rPr>
              <w:rFonts w:cstheme="minorHAnsi"/>
              <w:lang w:val="en-GB"/>
            </w:rPr>
          </w:pPr>
        </w:p>
        <w:p w14:paraId="446D4A9F" w14:textId="77777777" w:rsidR="001421B3" w:rsidRPr="00883B62" w:rsidRDefault="001421B3" w:rsidP="001421B3">
          <w:pPr>
            <w:tabs>
              <w:tab w:val="left" w:pos="4095"/>
            </w:tabs>
            <w:rPr>
              <w:rFonts w:cstheme="minorHAnsi"/>
              <w:lang w:val="en-GB"/>
            </w:rPr>
          </w:pPr>
          <w:r w:rsidRPr="00883B62">
            <w:rPr>
              <w:rFonts w:cstheme="minorHAnsi"/>
              <w:lang w:val="en-GB"/>
            </w:rPr>
            <w:tab/>
          </w:r>
        </w:p>
        <w:p w14:paraId="446D4AA0" w14:textId="77777777" w:rsidR="001421B3" w:rsidRPr="00883B62" w:rsidRDefault="001421B3" w:rsidP="001421B3">
          <w:pPr>
            <w:rPr>
              <w:rFonts w:cstheme="minorHAnsi"/>
              <w:lang w:val="en-GB"/>
            </w:rPr>
          </w:pPr>
        </w:p>
        <w:p w14:paraId="446D4AA1" w14:textId="77777777" w:rsidR="000610CB" w:rsidRPr="00883B62" w:rsidRDefault="000610CB" w:rsidP="001421B3">
          <w:pPr>
            <w:rPr>
              <w:rFonts w:cstheme="minorHAnsi"/>
              <w:lang w:val="en-GB"/>
            </w:rPr>
            <w:sectPr w:rsidR="000610CB" w:rsidRPr="00883B62" w:rsidSect="000610CB">
              <w:headerReference w:type="default" r:id="rId15"/>
              <w:footerReference w:type="default" r:id="rId16"/>
              <w:pgSz w:w="12240" w:h="15840" w:code="1"/>
              <w:pgMar w:top="1440" w:right="1440" w:bottom="1440" w:left="1440" w:header="706" w:footer="144" w:gutter="0"/>
              <w:pgNumType w:fmt="lowerRoman" w:start="1"/>
              <w:cols w:space="708"/>
              <w:titlePg/>
              <w:docGrid w:linePitch="360"/>
            </w:sectPr>
          </w:pPr>
        </w:p>
        <w:p w14:paraId="446D4AA2" w14:textId="77777777" w:rsidR="00C24E60" w:rsidRPr="00883B62" w:rsidRDefault="00C24E60" w:rsidP="00C24E60">
          <w:pPr>
            <w:pStyle w:val="CoverSubject"/>
            <w:rPr>
              <w:lang w:val="en-GB"/>
            </w:rPr>
          </w:pPr>
          <w:r w:rsidRPr="00883B62">
            <w:rPr>
              <w:lang w:val="en-GB"/>
            </w:rPr>
            <w:lastRenderedPageBreak/>
            <w:t>Revision and Signoff Sheet</w:t>
          </w:r>
        </w:p>
        <w:p w14:paraId="446D4AA3" w14:textId="77777777" w:rsidR="00C24E60" w:rsidRPr="00883B62" w:rsidRDefault="00C24E60" w:rsidP="00C24E60">
          <w:pPr>
            <w:pStyle w:val="CoverHeading2"/>
            <w:rPr>
              <w:lang w:val="en-GB"/>
            </w:rPr>
          </w:pPr>
          <w:r w:rsidRPr="00883B62">
            <w:rPr>
              <w:lang w:val="en-GB"/>
            </w:rPr>
            <w:t>Change Record</w:t>
          </w:r>
        </w:p>
        <w:tbl>
          <w:tblPr>
            <w:tblStyle w:val="TableGrid"/>
            <w:tblW w:w="9450" w:type="dxa"/>
            <w:tblLook w:val="0620" w:firstRow="1" w:lastRow="0" w:firstColumn="0" w:lastColumn="0" w:noHBand="1" w:noVBand="1"/>
          </w:tblPr>
          <w:tblGrid>
            <w:gridCol w:w="1170"/>
            <w:gridCol w:w="2430"/>
            <w:gridCol w:w="1170"/>
            <w:gridCol w:w="4680"/>
          </w:tblGrid>
          <w:tr w:rsidR="00C24E60" w:rsidRPr="00F7630F" w14:paraId="446D4AA8" w14:textId="77777777" w:rsidTr="001C4A70">
            <w:trPr>
              <w:cnfStyle w:val="100000000000" w:firstRow="1" w:lastRow="0" w:firstColumn="0" w:lastColumn="0" w:oddVBand="0" w:evenVBand="0" w:oddHBand="0" w:evenHBand="0" w:firstRowFirstColumn="0" w:firstRowLastColumn="0" w:lastRowFirstColumn="0" w:lastRowLastColumn="0"/>
              <w:tblHeader w:val="0"/>
            </w:trPr>
            <w:tc>
              <w:tcPr>
                <w:tcW w:w="1170" w:type="dxa"/>
              </w:tcPr>
              <w:p w14:paraId="446D4AA4" w14:textId="77777777" w:rsidR="00C24E60" w:rsidRPr="00F7630F" w:rsidRDefault="00C24E60" w:rsidP="00E85706">
                <w:pPr>
                  <w:pStyle w:val="TableText"/>
                  <w:rPr>
                    <w:szCs w:val="18"/>
                    <w:lang w:val="en-GB"/>
                  </w:rPr>
                </w:pPr>
                <w:r w:rsidRPr="00F7630F">
                  <w:rPr>
                    <w:szCs w:val="18"/>
                    <w:lang w:val="en-GB"/>
                  </w:rPr>
                  <w:t>Date</w:t>
                </w:r>
              </w:p>
            </w:tc>
            <w:tc>
              <w:tcPr>
                <w:tcW w:w="2430" w:type="dxa"/>
              </w:tcPr>
              <w:p w14:paraId="446D4AA5" w14:textId="77777777" w:rsidR="00C24E60" w:rsidRPr="00F7630F" w:rsidRDefault="00C24E60" w:rsidP="00E85706">
                <w:pPr>
                  <w:pStyle w:val="TableText"/>
                  <w:rPr>
                    <w:szCs w:val="18"/>
                    <w:lang w:val="en-GB"/>
                  </w:rPr>
                </w:pPr>
                <w:r w:rsidRPr="00F7630F">
                  <w:rPr>
                    <w:szCs w:val="18"/>
                    <w:lang w:val="en-GB"/>
                  </w:rPr>
                  <w:t>Author</w:t>
                </w:r>
              </w:p>
            </w:tc>
            <w:tc>
              <w:tcPr>
                <w:tcW w:w="1170" w:type="dxa"/>
              </w:tcPr>
              <w:p w14:paraId="446D4AA6" w14:textId="77777777" w:rsidR="00C24E60" w:rsidRPr="00F7630F" w:rsidRDefault="00C24E60" w:rsidP="00E85706">
                <w:pPr>
                  <w:pStyle w:val="TableText"/>
                  <w:rPr>
                    <w:szCs w:val="18"/>
                    <w:lang w:val="en-GB"/>
                  </w:rPr>
                </w:pPr>
                <w:r w:rsidRPr="00F7630F">
                  <w:rPr>
                    <w:szCs w:val="18"/>
                    <w:lang w:val="en-GB"/>
                  </w:rPr>
                  <w:t>Version</w:t>
                </w:r>
              </w:p>
            </w:tc>
            <w:tc>
              <w:tcPr>
                <w:tcW w:w="4680" w:type="dxa"/>
              </w:tcPr>
              <w:p w14:paraId="446D4AA7" w14:textId="77777777" w:rsidR="00C24E60" w:rsidRPr="00F7630F" w:rsidRDefault="00C24E60" w:rsidP="00E85706">
                <w:pPr>
                  <w:pStyle w:val="TableText"/>
                  <w:rPr>
                    <w:szCs w:val="18"/>
                    <w:lang w:val="en-GB"/>
                  </w:rPr>
                </w:pPr>
                <w:r w:rsidRPr="00F7630F">
                  <w:rPr>
                    <w:szCs w:val="18"/>
                    <w:lang w:val="en-GB"/>
                  </w:rPr>
                  <w:t>Change Reference</w:t>
                </w:r>
              </w:p>
            </w:tc>
          </w:tr>
          <w:tr w:rsidR="00C24E60" w:rsidRPr="00F7630F" w14:paraId="446D4AAD" w14:textId="77777777" w:rsidTr="001C4A70">
            <w:tc>
              <w:tcPr>
                <w:tcW w:w="1170" w:type="dxa"/>
              </w:tcPr>
              <w:p w14:paraId="446D4AA9" w14:textId="46C446DB" w:rsidR="00C24E60" w:rsidRPr="00F7630F" w:rsidRDefault="00154BB7" w:rsidP="00E85706">
                <w:pPr>
                  <w:pStyle w:val="TableText"/>
                  <w:rPr>
                    <w:rStyle w:val="StyleLatinSegoeUI10pt"/>
                    <w:sz w:val="16"/>
                    <w:szCs w:val="16"/>
                    <w:lang w:val="en-GB"/>
                  </w:rPr>
                </w:pPr>
                <w:r>
                  <w:rPr>
                    <w:rStyle w:val="StyleLatinSegoeUI10pt"/>
                    <w:sz w:val="16"/>
                    <w:szCs w:val="16"/>
                    <w:lang w:val="en-GB"/>
                  </w:rPr>
                  <w:t>1</w:t>
                </w:r>
                <w:r w:rsidR="009E22E8" w:rsidRPr="00F7630F">
                  <w:rPr>
                    <w:rStyle w:val="StyleLatinSegoeUI10pt"/>
                    <w:sz w:val="16"/>
                    <w:szCs w:val="16"/>
                    <w:lang w:val="en-GB"/>
                  </w:rPr>
                  <w:t>0</w:t>
                </w:r>
                <w:r w:rsidR="000302AA" w:rsidRPr="00F7630F">
                  <w:rPr>
                    <w:rStyle w:val="StyleLatinSegoeUI10pt"/>
                    <w:sz w:val="16"/>
                    <w:szCs w:val="16"/>
                    <w:lang w:val="en-GB"/>
                  </w:rPr>
                  <w:t>/</w:t>
                </w:r>
                <w:r w:rsidR="00240D51" w:rsidRPr="00F7630F">
                  <w:rPr>
                    <w:rStyle w:val="StyleLatinSegoeUI10pt"/>
                    <w:sz w:val="16"/>
                    <w:szCs w:val="16"/>
                    <w:lang w:val="en-GB"/>
                  </w:rPr>
                  <w:t>20</w:t>
                </w:r>
                <w:r w:rsidR="009E22E8" w:rsidRPr="00F7630F">
                  <w:rPr>
                    <w:rStyle w:val="StyleLatinSegoeUI10pt"/>
                    <w:sz w:val="16"/>
                    <w:szCs w:val="16"/>
                    <w:lang w:val="en-GB"/>
                  </w:rPr>
                  <w:t>2</w:t>
                </w:r>
                <w:r w:rsidR="00240D51" w:rsidRPr="00F7630F">
                  <w:rPr>
                    <w:rStyle w:val="StyleLatinSegoeUI10pt"/>
                    <w:sz w:val="16"/>
                    <w:szCs w:val="16"/>
                    <w:lang w:val="en-GB"/>
                  </w:rPr>
                  <w:t>1</w:t>
                </w:r>
              </w:p>
            </w:tc>
            <w:tc>
              <w:tcPr>
                <w:tcW w:w="2430" w:type="dxa"/>
              </w:tcPr>
              <w:p w14:paraId="446D4AAA" w14:textId="60ADC888" w:rsidR="00C24E60" w:rsidRPr="00F7630F" w:rsidRDefault="00240D51" w:rsidP="00E85706">
                <w:pPr>
                  <w:pStyle w:val="TableText"/>
                  <w:rPr>
                    <w:rStyle w:val="StyleLatinSegoeUI10pt"/>
                    <w:sz w:val="16"/>
                    <w:szCs w:val="16"/>
                    <w:lang w:val="en-GB"/>
                  </w:rPr>
                </w:pPr>
                <w:r w:rsidRPr="00F7630F">
                  <w:rPr>
                    <w:rStyle w:val="StyleLatinSegoeUI10pt"/>
                    <w:sz w:val="16"/>
                    <w:szCs w:val="16"/>
                    <w:lang w:val="en-GB"/>
                  </w:rPr>
                  <w:t>Greg Nottage</w:t>
                </w:r>
              </w:p>
            </w:tc>
            <w:tc>
              <w:tcPr>
                <w:tcW w:w="1170" w:type="dxa"/>
              </w:tcPr>
              <w:p w14:paraId="446D4AAB" w14:textId="41258211" w:rsidR="00C24E60" w:rsidRPr="00F7630F" w:rsidRDefault="0016511C" w:rsidP="00E85706">
                <w:pPr>
                  <w:pStyle w:val="TableText"/>
                  <w:rPr>
                    <w:rStyle w:val="StyleLatinSegoeUI10pt"/>
                    <w:sz w:val="16"/>
                    <w:szCs w:val="16"/>
                    <w:lang w:val="en-GB"/>
                  </w:rPr>
                </w:pPr>
                <w:r w:rsidRPr="00F7630F">
                  <w:rPr>
                    <w:sz w:val="16"/>
                    <w:szCs w:val="16"/>
                    <w:lang w:val="en-GB"/>
                  </w:rPr>
                  <w:t>1.</w:t>
                </w:r>
                <w:r w:rsidR="00240D51" w:rsidRPr="00F7630F">
                  <w:rPr>
                    <w:sz w:val="16"/>
                    <w:szCs w:val="16"/>
                    <w:lang w:val="en-GB"/>
                  </w:rPr>
                  <w:t>0</w:t>
                </w:r>
              </w:p>
            </w:tc>
            <w:tc>
              <w:tcPr>
                <w:tcW w:w="4680" w:type="dxa"/>
              </w:tcPr>
              <w:p w14:paraId="446D4AAC" w14:textId="77777777" w:rsidR="00C24E60" w:rsidRPr="00F7630F" w:rsidRDefault="00C24E60" w:rsidP="00E85706">
                <w:pPr>
                  <w:pStyle w:val="TableText"/>
                  <w:rPr>
                    <w:rStyle w:val="StyleLatinSegoeUI10pt"/>
                    <w:sz w:val="16"/>
                    <w:szCs w:val="16"/>
                    <w:lang w:val="en-GB"/>
                  </w:rPr>
                </w:pPr>
                <w:r w:rsidRPr="00F7630F">
                  <w:rPr>
                    <w:sz w:val="16"/>
                    <w:szCs w:val="16"/>
                    <w:lang w:val="en-GB"/>
                  </w:rPr>
                  <w:t>Initial draft for review/discussion</w:t>
                </w:r>
              </w:p>
            </w:tc>
          </w:tr>
          <w:tr w:rsidR="00C24E60" w:rsidRPr="00F7630F" w14:paraId="446D4AB2" w14:textId="77777777" w:rsidTr="001C4A70">
            <w:tc>
              <w:tcPr>
                <w:tcW w:w="1170" w:type="dxa"/>
              </w:tcPr>
              <w:p w14:paraId="446D4AAE" w14:textId="77777777" w:rsidR="00C24E60" w:rsidRPr="00F7630F" w:rsidRDefault="00C24E60" w:rsidP="00E85706">
                <w:pPr>
                  <w:pStyle w:val="TableText"/>
                  <w:rPr>
                    <w:rStyle w:val="StyleLatinSegoeUI10pt"/>
                    <w:sz w:val="16"/>
                    <w:szCs w:val="16"/>
                    <w:lang w:val="en-GB"/>
                  </w:rPr>
                </w:pPr>
              </w:p>
            </w:tc>
            <w:tc>
              <w:tcPr>
                <w:tcW w:w="2430" w:type="dxa"/>
              </w:tcPr>
              <w:p w14:paraId="446D4AAF" w14:textId="77777777" w:rsidR="00C24E60" w:rsidRPr="00F7630F" w:rsidRDefault="00C24E60" w:rsidP="00E85706">
                <w:pPr>
                  <w:pStyle w:val="TableText"/>
                  <w:rPr>
                    <w:rStyle w:val="StyleLatinSegoeUI10pt"/>
                    <w:sz w:val="16"/>
                    <w:szCs w:val="16"/>
                    <w:lang w:val="en-GB"/>
                  </w:rPr>
                </w:pPr>
              </w:p>
            </w:tc>
            <w:tc>
              <w:tcPr>
                <w:tcW w:w="1170" w:type="dxa"/>
              </w:tcPr>
              <w:p w14:paraId="446D4AB0" w14:textId="77777777" w:rsidR="00C24E60" w:rsidRPr="00F7630F" w:rsidRDefault="00C24E60" w:rsidP="00E85706">
                <w:pPr>
                  <w:pStyle w:val="TableText"/>
                  <w:rPr>
                    <w:rStyle w:val="StyleLatinSegoeUI10pt"/>
                    <w:sz w:val="16"/>
                    <w:szCs w:val="16"/>
                    <w:lang w:val="en-GB"/>
                  </w:rPr>
                </w:pPr>
              </w:p>
            </w:tc>
            <w:tc>
              <w:tcPr>
                <w:tcW w:w="4680" w:type="dxa"/>
              </w:tcPr>
              <w:p w14:paraId="446D4AB1" w14:textId="77777777" w:rsidR="00C24E60" w:rsidRPr="00F7630F" w:rsidRDefault="00C24E60" w:rsidP="00E85706">
                <w:pPr>
                  <w:pStyle w:val="TableText"/>
                  <w:rPr>
                    <w:rStyle w:val="StyleLatinSegoeUI10pt"/>
                    <w:sz w:val="16"/>
                    <w:szCs w:val="16"/>
                    <w:lang w:val="en-GB"/>
                  </w:rPr>
                </w:pPr>
              </w:p>
            </w:tc>
          </w:tr>
          <w:tr w:rsidR="00C24E60" w:rsidRPr="00F7630F" w14:paraId="446D4AB7" w14:textId="77777777" w:rsidTr="001C4A70">
            <w:tc>
              <w:tcPr>
                <w:tcW w:w="1170" w:type="dxa"/>
              </w:tcPr>
              <w:p w14:paraId="446D4AB3" w14:textId="77777777" w:rsidR="00C24E60" w:rsidRPr="00F7630F" w:rsidRDefault="00C24E60" w:rsidP="00E85706">
                <w:pPr>
                  <w:pStyle w:val="TableText"/>
                  <w:rPr>
                    <w:rStyle w:val="StyleLatinSegoeUI10pt"/>
                    <w:sz w:val="16"/>
                    <w:szCs w:val="16"/>
                    <w:lang w:val="en-GB"/>
                  </w:rPr>
                </w:pPr>
              </w:p>
            </w:tc>
            <w:tc>
              <w:tcPr>
                <w:tcW w:w="2430" w:type="dxa"/>
              </w:tcPr>
              <w:p w14:paraId="446D4AB4" w14:textId="77777777" w:rsidR="00C24E60" w:rsidRPr="00F7630F" w:rsidRDefault="00C24E60" w:rsidP="00E85706">
                <w:pPr>
                  <w:pStyle w:val="TableText"/>
                  <w:rPr>
                    <w:rStyle w:val="StyleLatinSegoeUI10pt"/>
                    <w:sz w:val="16"/>
                    <w:szCs w:val="16"/>
                    <w:lang w:val="en-GB"/>
                  </w:rPr>
                </w:pPr>
              </w:p>
            </w:tc>
            <w:tc>
              <w:tcPr>
                <w:tcW w:w="1170" w:type="dxa"/>
              </w:tcPr>
              <w:p w14:paraId="446D4AB5" w14:textId="77777777" w:rsidR="00C24E60" w:rsidRPr="00F7630F" w:rsidRDefault="00C24E60" w:rsidP="00E85706">
                <w:pPr>
                  <w:pStyle w:val="TableText"/>
                  <w:rPr>
                    <w:rStyle w:val="StyleLatinSegoeUI10pt"/>
                    <w:sz w:val="16"/>
                    <w:szCs w:val="16"/>
                    <w:lang w:val="en-GB"/>
                  </w:rPr>
                </w:pPr>
              </w:p>
            </w:tc>
            <w:tc>
              <w:tcPr>
                <w:tcW w:w="4680" w:type="dxa"/>
              </w:tcPr>
              <w:p w14:paraId="446D4AB6" w14:textId="77777777" w:rsidR="00C24E60" w:rsidRPr="00F7630F" w:rsidRDefault="00C24E60" w:rsidP="00E85706">
                <w:pPr>
                  <w:pStyle w:val="TableText"/>
                  <w:rPr>
                    <w:rStyle w:val="StyleLatinSegoeUI10pt"/>
                    <w:sz w:val="16"/>
                    <w:szCs w:val="16"/>
                    <w:lang w:val="en-GB"/>
                  </w:rPr>
                </w:pPr>
              </w:p>
            </w:tc>
          </w:tr>
        </w:tbl>
        <w:p w14:paraId="446D4AB8" w14:textId="77777777" w:rsidR="00C24E60" w:rsidRPr="00883B62" w:rsidRDefault="00C24E60" w:rsidP="00C24E60">
          <w:pPr>
            <w:rPr>
              <w:lang w:val="en-GB"/>
            </w:rPr>
          </w:pPr>
        </w:p>
        <w:p w14:paraId="446D4AB9" w14:textId="77777777" w:rsidR="00C24E60" w:rsidRPr="00883B62" w:rsidRDefault="00C24E60" w:rsidP="00C24E60">
          <w:pPr>
            <w:pStyle w:val="CoverHeading2"/>
            <w:rPr>
              <w:lang w:val="en-GB"/>
            </w:rPr>
          </w:pPr>
          <w:r w:rsidRPr="00883B62">
            <w:rPr>
              <w:lang w:val="en-GB"/>
            </w:rPr>
            <w:t>Reviewers</w:t>
          </w:r>
        </w:p>
        <w:tbl>
          <w:tblPr>
            <w:tblStyle w:val="TableGrid"/>
            <w:tblW w:w="9450" w:type="dxa"/>
            <w:tblLook w:val="0620" w:firstRow="1" w:lastRow="0" w:firstColumn="0" w:lastColumn="0" w:noHBand="1" w:noVBand="1"/>
          </w:tblPr>
          <w:tblGrid>
            <w:gridCol w:w="2160"/>
            <w:gridCol w:w="2268"/>
            <w:gridCol w:w="2862"/>
            <w:gridCol w:w="2160"/>
          </w:tblGrid>
          <w:tr w:rsidR="00C24E60" w:rsidRPr="00F7630F" w14:paraId="446D4ABE" w14:textId="77777777" w:rsidTr="00657113">
            <w:trPr>
              <w:cnfStyle w:val="100000000000" w:firstRow="1" w:lastRow="0" w:firstColumn="0" w:lastColumn="0" w:oddVBand="0" w:evenVBand="0" w:oddHBand="0" w:evenHBand="0" w:firstRowFirstColumn="0" w:firstRowLastColumn="0" w:lastRowFirstColumn="0" w:lastRowLastColumn="0"/>
              <w:tblHeader w:val="0"/>
            </w:trPr>
            <w:tc>
              <w:tcPr>
                <w:tcW w:w="2160" w:type="dxa"/>
              </w:tcPr>
              <w:p w14:paraId="446D4ABA" w14:textId="77777777" w:rsidR="00C24E60" w:rsidRPr="00F7630F" w:rsidRDefault="00C24E60" w:rsidP="00E85706">
                <w:pPr>
                  <w:pStyle w:val="TableText"/>
                  <w:rPr>
                    <w:szCs w:val="18"/>
                    <w:lang w:val="en-GB"/>
                  </w:rPr>
                </w:pPr>
                <w:r w:rsidRPr="00F7630F">
                  <w:rPr>
                    <w:szCs w:val="18"/>
                    <w:lang w:val="en-GB"/>
                  </w:rPr>
                  <w:t>Name</w:t>
                </w:r>
              </w:p>
            </w:tc>
            <w:tc>
              <w:tcPr>
                <w:tcW w:w="2268" w:type="dxa"/>
              </w:tcPr>
              <w:p w14:paraId="446D4ABB" w14:textId="77777777" w:rsidR="00C24E60" w:rsidRPr="00F7630F" w:rsidRDefault="00C24E60" w:rsidP="00E85706">
                <w:pPr>
                  <w:pStyle w:val="TableText"/>
                  <w:rPr>
                    <w:szCs w:val="18"/>
                    <w:lang w:val="en-GB"/>
                  </w:rPr>
                </w:pPr>
                <w:r w:rsidRPr="00F7630F">
                  <w:rPr>
                    <w:szCs w:val="18"/>
                    <w:lang w:val="en-GB"/>
                  </w:rPr>
                  <w:t>Version Approved</w:t>
                </w:r>
              </w:p>
            </w:tc>
            <w:tc>
              <w:tcPr>
                <w:tcW w:w="2862" w:type="dxa"/>
              </w:tcPr>
              <w:p w14:paraId="446D4ABC" w14:textId="77777777" w:rsidR="00C24E60" w:rsidRPr="00F7630F" w:rsidRDefault="00C24E60" w:rsidP="00E85706">
                <w:pPr>
                  <w:pStyle w:val="TableText"/>
                  <w:rPr>
                    <w:szCs w:val="18"/>
                    <w:lang w:val="en-GB"/>
                  </w:rPr>
                </w:pPr>
                <w:r w:rsidRPr="00F7630F">
                  <w:rPr>
                    <w:szCs w:val="18"/>
                    <w:lang w:val="en-GB"/>
                  </w:rPr>
                  <w:t>Position</w:t>
                </w:r>
              </w:p>
            </w:tc>
            <w:tc>
              <w:tcPr>
                <w:tcW w:w="2160" w:type="dxa"/>
              </w:tcPr>
              <w:p w14:paraId="446D4ABD" w14:textId="77777777" w:rsidR="00C24E60" w:rsidRPr="00F7630F" w:rsidRDefault="00C24E60" w:rsidP="00E85706">
                <w:pPr>
                  <w:pStyle w:val="TableText"/>
                  <w:rPr>
                    <w:szCs w:val="18"/>
                    <w:lang w:val="en-GB"/>
                  </w:rPr>
                </w:pPr>
                <w:r w:rsidRPr="00F7630F">
                  <w:rPr>
                    <w:szCs w:val="18"/>
                    <w:lang w:val="en-GB"/>
                  </w:rPr>
                  <w:t>Date</w:t>
                </w:r>
              </w:p>
            </w:tc>
          </w:tr>
          <w:tr w:rsidR="00C24E60" w:rsidRPr="00F7630F" w14:paraId="446D4AC3" w14:textId="77777777" w:rsidTr="00657113">
            <w:tc>
              <w:tcPr>
                <w:tcW w:w="2160" w:type="dxa"/>
              </w:tcPr>
              <w:p w14:paraId="446D4ABF" w14:textId="729BBEB5" w:rsidR="00C24E60" w:rsidRPr="00F7630F" w:rsidRDefault="00C24E60" w:rsidP="00E85706">
                <w:pPr>
                  <w:pStyle w:val="TableText"/>
                  <w:rPr>
                    <w:rStyle w:val="StyleLatinSegoeUI10pt"/>
                    <w:sz w:val="16"/>
                    <w:szCs w:val="16"/>
                    <w:lang w:val="en-GB"/>
                  </w:rPr>
                </w:pPr>
              </w:p>
            </w:tc>
            <w:tc>
              <w:tcPr>
                <w:tcW w:w="2268" w:type="dxa"/>
              </w:tcPr>
              <w:p w14:paraId="446D4AC0" w14:textId="27D006A5" w:rsidR="00C24E60" w:rsidRPr="00F7630F" w:rsidRDefault="00C24E60" w:rsidP="00E85706">
                <w:pPr>
                  <w:pStyle w:val="TableText"/>
                  <w:rPr>
                    <w:rStyle w:val="StyleLatinSegoeUI10pt"/>
                    <w:sz w:val="16"/>
                    <w:szCs w:val="16"/>
                    <w:lang w:val="en-GB"/>
                  </w:rPr>
                </w:pPr>
              </w:p>
            </w:tc>
            <w:tc>
              <w:tcPr>
                <w:tcW w:w="2862" w:type="dxa"/>
              </w:tcPr>
              <w:p w14:paraId="446D4AC1" w14:textId="36A9B6A1" w:rsidR="00C24E60" w:rsidRPr="00F7630F" w:rsidRDefault="00C24E60" w:rsidP="00E85706">
                <w:pPr>
                  <w:pStyle w:val="TableText"/>
                  <w:rPr>
                    <w:rStyle w:val="StyleLatinSegoeUI10pt"/>
                    <w:sz w:val="16"/>
                    <w:szCs w:val="16"/>
                    <w:lang w:val="en-GB"/>
                  </w:rPr>
                </w:pPr>
              </w:p>
            </w:tc>
            <w:tc>
              <w:tcPr>
                <w:tcW w:w="2160" w:type="dxa"/>
              </w:tcPr>
              <w:p w14:paraId="446D4AC2" w14:textId="717528C3" w:rsidR="00C24E60" w:rsidRPr="00F7630F" w:rsidRDefault="00C24E60" w:rsidP="00E85706">
                <w:pPr>
                  <w:pStyle w:val="TableText"/>
                  <w:rPr>
                    <w:rStyle w:val="StyleLatinSegoeUI10pt"/>
                    <w:sz w:val="16"/>
                    <w:szCs w:val="16"/>
                    <w:lang w:val="en-GB"/>
                  </w:rPr>
                </w:pPr>
              </w:p>
            </w:tc>
          </w:tr>
          <w:tr w:rsidR="00C24E60" w:rsidRPr="00F7630F" w14:paraId="446D4AC8" w14:textId="77777777" w:rsidTr="00657113">
            <w:tc>
              <w:tcPr>
                <w:tcW w:w="2160" w:type="dxa"/>
              </w:tcPr>
              <w:p w14:paraId="446D4AC4" w14:textId="77777777" w:rsidR="00C24E60" w:rsidRPr="00F7630F" w:rsidRDefault="00C24E60" w:rsidP="00E85706">
                <w:pPr>
                  <w:pStyle w:val="TableText"/>
                  <w:rPr>
                    <w:rStyle w:val="StyleLatinSegoeUI10pt"/>
                    <w:sz w:val="16"/>
                    <w:szCs w:val="16"/>
                    <w:lang w:val="en-GB"/>
                  </w:rPr>
                </w:pPr>
              </w:p>
            </w:tc>
            <w:tc>
              <w:tcPr>
                <w:tcW w:w="2268" w:type="dxa"/>
              </w:tcPr>
              <w:p w14:paraId="446D4AC5" w14:textId="77777777" w:rsidR="00C24E60" w:rsidRPr="00F7630F" w:rsidRDefault="00C24E60" w:rsidP="00E85706">
                <w:pPr>
                  <w:pStyle w:val="TableText"/>
                  <w:rPr>
                    <w:rStyle w:val="StyleLatinSegoeUI10pt"/>
                    <w:sz w:val="16"/>
                    <w:szCs w:val="16"/>
                    <w:lang w:val="en-GB"/>
                  </w:rPr>
                </w:pPr>
              </w:p>
            </w:tc>
            <w:tc>
              <w:tcPr>
                <w:tcW w:w="2862" w:type="dxa"/>
              </w:tcPr>
              <w:p w14:paraId="446D4AC6" w14:textId="77777777" w:rsidR="00C24E60" w:rsidRPr="00F7630F" w:rsidRDefault="00C24E60" w:rsidP="00E85706">
                <w:pPr>
                  <w:pStyle w:val="TableText"/>
                  <w:rPr>
                    <w:rStyle w:val="StyleLatinSegoeUI10pt"/>
                    <w:sz w:val="16"/>
                    <w:szCs w:val="16"/>
                    <w:lang w:val="en-GB"/>
                  </w:rPr>
                </w:pPr>
              </w:p>
            </w:tc>
            <w:tc>
              <w:tcPr>
                <w:tcW w:w="2160" w:type="dxa"/>
              </w:tcPr>
              <w:p w14:paraId="446D4AC7" w14:textId="77777777" w:rsidR="00C24E60" w:rsidRPr="00F7630F" w:rsidRDefault="00C24E60" w:rsidP="00E85706">
                <w:pPr>
                  <w:pStyle w:val="TableText"/>
                  <w:rPr>
                    <w:rStyle w:val="StyleLatinSegoeUI10pt"/>
                    <w:sz w:val="16"/>
                    <w:szCs w:val="16"/>
                    <w:lang w:val="en-GB"/>
                  </w:rPr>
                </w:pPr>
              </w:p>
            </w:tc>
          </w:tr>
          <w:tr w:rsidR="00C24E60" w:rsidRPr="00F7630F" w14:paraId="446D4ACD" w14:textId="77777777" w:rsidTr="00657113">
            <w:tc>
              <w:tcPr>
                <w:tcW w:w="2160" w:type="dxa"/>
              </w:tcPr>
              <w:p w14:paraId="446D4AC9" w14:textId="77777777" w:rsidR="00C24E60" w:rsidRPr="00F7630F" w:rsidRDefault="00C24E60" w:rsidP="00E85706">
                <w:pPr>
                  <w:pStyle w:val="TableText"/>
                  <w:rPr>
                    <w:rStyle w:val="StyleLatinSegoeUI10pt"/>
                    <w:sz w:val="16"/>
                    <w:szCs w:val="16"/>
                    <w:lang w:val="en-GB"/>
                  </w:rPr>
                </w:pPr>
              </w:p>
            </w:tc>
            <w:tc>
              <w:tcPr>
                <w:tcW w:w="2268" w:type="dxa"/>
              </w:tcPr>
              <w:p w14:paraId="446D4ACA" w14:textId="77777777" w:rsidR="00C24E60" w:rsidRPr="00F7630F" w:rsidRDefault="00C24E60" w:rsidP="00E85706">
                <w:pPr>
                  <w:pStyle w:val="TableText"/>
                  <w:rPr>
                    <w:rStyle w:val="StyleLatinSegoeUI10pt"/>
                    <w:sz w:val="16"/>
                    <w:szCs w:val="16"/>
                    <w:lang w:val="en-GB"/>
                  </w:rPr>
                </w:pPr>
              </w:p>
            </w:tc>
            <w:tc>
              <w:tcPr>
                <w:tcW w:w="2862" w:type="dxa"/>
              </w:tcPr>
              <w:p w14:paraId="446D4ACB" w14:textId="77777777" w:rsidR="00C24E60" w:rsidRPr="00F7630F" w:rsidRDefault="00C24E60" w:rsidP="00E85706">
                <w:pPr>
                  <w:pStyle w:val="TableText"/>
                  <w:rPr>
                    <w:rStyle w:val="StyleLatinSegoeUI10pt"/>
                    <w:sz w:val="16"/>
                    <w:szCs w:val="16"/>
                    <w:lang w:val="en-GB"/>
                  </w:rPr>
                </w:pPr>
              </w:p>
            </w:tc>
            <w:tc>
              <w:tcPr>
                <w:tcW w:w="2160" w:type="dxa"/>
              </w:tcPr>
              <w:p w14:paraId="446D4ACC" w14:textId="77777777" w:rsidR="00C24E60" w:rsidRPr="00F7630F" w:rsidRDefault="00C24E60" w:rsidP="00E85706">
                <w:pPr>
                  <w:pStyle w:val="TableText"/>
                  <w:rPr>
                    <w:rStyle w:val="StyleLatinSegoeUI10pt"/>
                    <w:sz w:val="16"/>
                    <w:szCs w:val="16"/>
                    <w:lang w:val="en-GB"/>
                  </w:rPr>
                </w:pPr>
              </w:p>
            </w:tc>
          </w:tr>
        </w:tbl>
        <w:p w14:paraId="446D4ACE" w14:textId="0EB33B0D" w:rsidR="00C24E60" w:rsidRPr="00883B62" w:rsidRDefault="00C24E60" w:rsidP="00C24E60">
          <w:pPr>
            <w:rPr>
              <w:lang w:val="en-GB"/>
            </w:rPr>
          </w:pPr>
        </w:p>
        <w:p w14:paraId="2AAB427E" w14:textId="77777777" w:rsidR="00290C78" w:rsidRPr="00883B62" w:rsidRDefault="00290C78" w:rsidP="00290C78">
          <w:pPr>
            <w:pStyle w:val="TOCHeading"/>
            <w:rPr>
              <w:lang w:val="en-GB"/>
            </w:rPr>
          </w:pPr>
          <w:r w:rsidRPr="00883B62">
            <w:rPr>
              <w:lang w:val="en-GB"/>
            </w:rPr>
            <w:lastRenderedPageBreak/>
            <w:t>Table of Contents</w:t>
          </w:r>
        </w:p>
        <w:p w14:paraId="5D5BC168" w14:textId="7C8369F8" w:rsidR="00C26ABE" w:rsidRDefault="00290C78">
          <w:pPr>
            <w:pStyle w:val="TOC1"/>
            <w:tabs>
              <w:tab w:val="left" w:pos="432"/>
            </w:tabs>
            <w:rPr>
              <w:rFonts w:asciiTheme="minorHAnsi" w:hAnsiTheme="minorHAnsi"/>
              <w:sz w:val="22"/>
              <w:lang w:val="en-GB" w:eastAsia="en-GB"/>
            </w:rPr>
          </w:pPr>
          <w:r w:rsidRPr="00883B62">
            <w:rPr>
              <w:noProof w:val="0"/>
              <w:lang w:val="en-GB"/>
            </w:rPr>
            <w:fldChar w:fldCharType="begin"/>
          </w:r>
          <w:r w:rsidRPr="00883B62">
            <w:rPr>
              <w:noProof w:val="0"/>
              <w:lang w:val="en-GB"/>
            </w:rPr>
            <w:instrText xml:space="preserve"> TOC \o "1-3" \h \z \u </w:instrText>
          </w:r>
          <w:r w:rsidRPr="00883B62">
            <w:rPr>
              <w:noProof w:val="0"/>
              <w:lang w:val="en-GB"/>
            </w:rPr>
            <w:fldChar w:fldCharType="separate"/>
          </w:r>
          <w:hyperlink w:anchor="_Toc86161150" w:history="1">
            <w:r w:rsidR="00C26ABE" w:rsidRPr="00EA1AAE">
              <w:rPr>
                <w:rStyle w:val="Hyperlink"/>
                <w:lang w:val="en-GB"/>
              </w:rPr>
              <w:t>1</w:t>
            </w:r>
            <w:r w:rsidR="00C26ABE">
              <w:rPr>
                <w:rFonts w:asciiTheme="minorHAnsi" w:hAnsiTheme="minorHAnsi"/>
                <w:sz w:val="22"/>
                <w:lang w:val="en-GB" w:eastAsia="en-GB"/>
              </w:rPr>
              <w:tab/>
            </w:r>
            <w:r w:rsidR="00C26ABE" w:rsidRPr="00EA1AAE">
              <w:rPr>
                <w:rStyle w:val="Hyperlink"/>
                <w:lang w:val="en-GB"/>
              </w:rPr>
              <w:t>Introduction</w:t>
            </w:r>
            <w:r w:rsidR="00C26ABE">
              <w:rPr>
                <w:webHidden/>
              </w:rPr>
              <w:tab/>
            </w:r>
            <w:r w:rsidR="00C26ABE">
              <w:rPr>
                <w:webHidden/>
              </w:rPr>
              <w:fldChar w:fldCharType="begin"/>
            </w:r>
            <w:r w:rsidR="00C26ABE">
              <w:rPr>
                <w:webHidden/>
              </w:rPr>
              <w:instrText xml:space="preserve"> PAGEREF _Toc86161150 \h </w:instrText>
            </w:r>
            <w:r w:rsidR="00C26ABE">
              <w:rPr>
                <w:webHidden/>
              </w:rPr>
            </w:r>
            <w:r w:rsidR="00C26ABE">
              <w:rPr>
                <w:webHidden/>
              </w:rPr>
              <w:fldChar w:fldCharType="separate"/>
            </w:r>
            <w:r w:rsidR="00C26ABE">
              <w:rPr>
                <w:webHidden/>
              </w:rPr>
              <w:t>5</w:t>
            </w:r>
            <w:r w:rsidR="00C26ABE">
              <w:rPr>
                <w:webHidden/>
              </w:rPr>
              <w:fldChar w:fldCharType="end"/>
            </w:r>
          </w:hyperlink>
        </w:p>
        <w:p w14:paraId="241794A4" w14:textId="0BA45498" w:rsidR="00C26ABE" w:rsidRDefault="0055318E">
          <w:pPr>
            <w:pStyle w:val="TOC2"/>
            <w:rPr>
              <w:rFonts w:asciiTheme="minorHAnsi" w:hAnsiTheme="minorHAnsi"/>
              <w:noProof/>
              <w:lang w:val="en-GB" w:eastAsia="en-GB"/>
            </w:rPr>
          </w:pPr>
          <w:hyperlink w:anchor="_Toc86161151" w:history="1">
            <w:r w:rsidR="00C26ABE" w:rsidRPr="00EA1AAE">
              <w:rPr>
                <w:rStyle w:val="Hyperlink"/>
                <w:noProof/>
                <w:lang w:val="en-GB"/>
              </w:rPr>
              <w:t>1.1</w:t>
            </w:r>
            <w:r w:rsidR="00C26ABE">
              <w:rPr>
                <w:rFonts w:asciiTheme="minorHAnsi" w:hAnsiTheme="minorHAnsi"/>
                <w:noProof/>
                <w:lang w:val="en-GB" w:eastAsia="en-GB"/>
              </w:rPr>
              <w:tab/>
            </w:r>
            <w:r w:rsidR="00C26ABE" w:rsidRPr="00EA1AAE">
              <w:rPr>
                <w:rStyle w:val="Hyperlink"/>
                <w:noProof/>
                <w:lang w:val="en-GB"/>
              </w:rPr>
              <w:t>Document Purpose</w:t>
            </w:r>
            <w:r w:rsidR="00C26ABE">
              <w:rPr>
                <w:noProof/>
                <w:webHidden/>
              </w:rPr>
              <w:tab/>
            </w:r>
            <w:r w:rsidR="00C26ABE">
              <w:rPr>
                <w:noProof/>
                <w:webHidden/>
              </w:rPr>
              <w:fldChar w:fldCharType="begin"/>
            </w:r>
            <w:r w:rsidR="00C26ABE">
              <w:rPr>
                <w:noProof/>
                <w:webHidden/>
              </w:rPr>
              <w:instrText xml:space="preserve"> PAGEREF _Toc86161151 \h </w:instrText>
            </w:r>
            <w:r w:rsidR="00C26ABE">
              <w:rPr>
                <w:noProof/>
                <w:webHidden/>
              </w:rPr>
            </w:r>
            <w:r w:rsidR="00C26ABE">
              <w:rPr>
                <w:noProof/>
                <w:webHidden/>
              </w:rPr>
              <w:fldChar w:fldCharType="separate"/>
            </w:r>
            <w:r w:rsidR="00C26ABE">
              <w:rPr>
                <w:noProof/>
                <w:webHidden/>
              </w:rPr>
              <w:t>6</w:t>
            </w:r>
            <w:r w:rsidR="00C26ABE">
              <w:rPr>
                <w:noProof/>
                <w:webHidden/>
              </w:rPr>
              <w:fldChar w:fldCharType="end"/>
            </w:r>
          </w:hyperlink>
        </w:p>
        <w:p w14:paraId="37AE1399" w14:textId="63E6BB1E" w:rsidR="00C26ABE" w:rsidRDefault="0055318E">
          <w:pPr>
            <w:pStyle w:val="TOC2"/>
            <w:rPr>
              <w:rFonts w:asciiTheme="minorHAnsi" w:hAnsiTheme="minorHAnsi"/>
              <w:noProof/>
              <w:lang w:val="en-GB" w:eastAsia="en-GB"/>
            </w:rPr>
          </w:pPr>
          <w:hyperlink w:anchor="_Toc86161152" w:history="1">
            <w:r w:rsidR="00C26ABE" w:rsidRPr="00EA1AAE">
              <w:rPr>
                <w:rStyle w:val="Hyperlink"/>
                <w:noProof/>
                <w:lang w:val="en-GB"/>
              </w:rPr>
              <w:t>1.2</w:t>
            </w:r>
            <w:r w:rsidR="00C26ABE">
              <w:rPr>
                <w:rFonts w:asciiTheme="minorHAnsi" w:hAnsiTheme="minorHAnsi"/>
                <w:noProof/>
                <w:lang w:val="en-GB" w:eastAsia="en-GB"/>
              </w:rPr>
              <w:tab/>
            </w:r>
            <w:r w:rsidR="00C26ABE" w:rsidRPr="00EA1AAE">
              <w:rPr>
                <w:rStyle w:val="Hyperlink"/>
                <w:noProof/>
                <w:lang w:val="en-GB"/>
              </w:rPr>
              <w:t>Intended Audience</w:t>
            </w:r>
            <w:r w:rsidR="00C26ABE">
              <w:rPr>
                <w:noProof/>
                <w:webHidden/>
              </w:rPr>
              <w:tab/>
            </w:r>
            <w:r w:rsidR="00C26ABE">
              <w:rPr>
                <w:noProof/>
                <w:webHidden/>
              </w:rPr>
              <w:fldChar w:fldCharType="begin"/>
            </w:r>
            <w:r w:rsidR="00C26ABE">
              <w:rPr>
                <w:noProof/>
                <w:webHidden/>
              </w:rPr>
              <w:instrText xml:space="preserve"> PAGEREF _Toc86161152 \h </w:instrText>
            </w:r>
            <w:r w:rsidR="00C26ABE">
              <w:rPr>
                <w:noProof/>
                <w:webHidden/>
              </w:rPr>
            </w:r>
            <w:r w:rsidR="00C26ABE">
              <w:rPr>
                <w:noProof/>
                <w:webHidden/>
              </w:rPr>
              <w:fldChar w:fldCharType="separate"/>
            </w:r>
            <w:r w:rsidR="00C26ABE">
              <w:rPr>
                <w:noProof/>
                <w:webHidden/>
              </w:rPr>
              <w:t>7</w:t>
            </w:r>
            <w:r w:rsidR="00C26ABE">
              <w:rPr>
                <w:noProof/>
                <w:webHidden/>
              </w:rPr>
              <w:fldChar w:fldCharType="end"/>
            </w:r>
          </w:hyperlink>
        </w:p>
        <w:p w14:paraId="2C329B04" w14:textId="0CB7820D" w:rsidR="00C26ABE" w:rsidRDefault="0055318E">
          <w:pPr>
            <w:pStyle w:val="TOC2"/>
            <w:rPr>
              <w:rFonts w:asciiTheme="minorHAnsi" w:hAnsiTheme="minorHAnsi"/>
              <w:noProof/>
              <w:lang w:val="en-GB" w:eastAsia="en-GB"/>
            </w:rPr>
          </w:pPr>
          <w:hyperlink w:anchor="_Toc86161153" w:history="1">
            <w:r w:rsidR="00C26ABE" w:rsidRPr="00EA1AAE">
              <w:rPr>
                <w:rStyle w:val="Hyperlink"/>
                <w:noProof/>
                <w:lang w:val="en-GB"/>
              </w:rPr>
              <w:t>1.3</w:t>
            </w:r>
            <w:r w:rsidR="00C26ABE">
              <w:rPr>
                <w:rFonts w:asciiTheme="minorHAnsi" w:hAnsiTheme="minorHAnsi"/>
                <w:noProof/>
                <w:lang w:val="en-GB" w:eastAsia="en-GB"/>
              </w:rPr>
              <w:tab/>
            </w:r>
            <w:r w:rsidR="00C26ABE" w:rsidRPr="00EA1AAE">
              <w:rPr>
                <w:rStyle w:val="Hyperlink"/>
                <w:noProof/>
                <w:lang w:val="en-GB"/>
              </w:rPr>
              <w:t>Related Project Documents</w:t>
            </w:r>
            <w:r w:rsidR="00C26ABE">
              <w:rPr>
                <w:noProof/>
                <w:webHidden/>
              </w:rPr>
              <w:tab/>
            </w:r>
            <w:r w:rsidR="00C26ABE">
              <w:rPr>
                <w:noProof/>
                <w:webHidden/>
              </w:rPr>
              <w:fldChar w:fldCharType="begin"/>
            </w:r>
            <w:r w:rsidR="00C26ABE">
              <w:rPr>
                <w:noProof/>
                <w:webHidden/>
              </w:rPr>
              <w:instrText xml:space="preserve"> PAGEREF _Toc86161153 \h </w:instrText>
            </w:r>
            <w:r w:rsidR="00C26ABE">
              <w:rPr>
                <w:noProof/>
                <w:webHidden/>
              </w:rPr>
            </w:r>
            <w:r w:rsidR="00C26ABE">
              <w:rPr>
                <w:noProof/>
                <w:webHidden/>
              </w:rPr>
              <w:fldChar w:fldCharType="separate"/>
            </w:r>
            <w:r w:rsidR="00C26ABE">
              <w:rPr>
                <w:noProof/>
                <w:webHidden/>
              </w:rPr>
              <w:t>7</w:t>
            </w:r>
            <w:r w:rsidR="00C26ABE">
              <w:rPr>
                <w:noProof/>
                <w:webHidden/>
              </w:rPr>
              <w:fldChar w:fldCharType="end"/>
            </w:r>
          </w:hyperlink>
        </w:p>
        <w:p w14:paraId="2C71B867" w14:textId="26C80FBB" w:rsidR="00C26ABE" w:rsidRDefault="0055318E">
          <w:pPr>
            <w:pStyle w:val="TOC1"/>
            <w:tabs>
              <w:tab w:val="left" w:pos="432"/>
            </w:tabs>
            <w:rPr>
              <w:rFonts w:asciiTheme="minorHAnsi" w:hAnsiTheme="minorHAnsi"/>
              <w:sz w:val="22"/>
              <w:lang w:val="en-GB" w:eastAsia="en-GB"/>
            </w:rPr>
          </w:pPr>
          <w:hyperlink w:anchor="_Toc86161154" w:history="1">
            <w:r w:rsidR="00C26ABE" w:rsidRPr="00EA1AAE">
              <w:rPr>
                <w:rStyle w:val="Hyperlink"/>
                <w:lang w:val="en-GB"/>
              </w:rPr>
              <w:t>2</w:t>
            </w:r>
            <w:r w:rsidR="00C26ABE">
              <w:rPr>
                <w:rFonts w:asciiTheme="minorHAnsi" w:hAnsiTheme="minorHAnsi"/>
                <w:sz w:val="22"/>
                <w:lang w:val="en-GB" w:eastAsia="en-GB"/>
              </w:rPr>
              <w:tab/>
            </w:r>
            <w:r w:rsidR="00C26ABE" w:rsidRPr="00EA1AAE">
              <w:rPr>
                <w:rStyle w:val="Hyperlink"/>
                <w:lang w:val="en-GB"/>
              </w:rPr>
              <w:t>Plan</w:t>
            </w:r>
            <w:r w:rsidR="00C26ABE">
              <w:rPr>
                <w:webHidden/>
              </w:rPr>
              <w:tab/>
            </w:r>
            <w:r w:rsidR="00C26ABE">
              <w:rPr>
                <w:webHidden/>
              </w:rPr>
              <w:fldChar w:fldCharType="begin"/>
            </w:r>
            <w:r w:rsidR="00C26ABE">
              <w:rPr>
                <w:webHidden/>
              </w:rPr>
              <w:instrText xml:space="preserve"> PAGEREF _Toc86161154 \h </w:instrText>
            </w:r>
            <w:r w:rsidR="00C26ABE">
              <w:rPr>
                <w:webHidden/>
              </w:rPr>
            </w:r>
            <w:r w:rsidR="00C26ABE">
              <w:rPr>
                <w:webHidden/>
              </w:rPr>
              <w:fldChar w:fldCharType="separate"/>
            </w:r>
            <w:r w:rsidR="00C26ABE">
              <w:rPr>
                <w:webHidden/>
              </w:rPr>
              <w:t>8</w:t>
            </w:r>
            <w:r w:rsidR="00C26ABE">
              <w:rPr>
                <w:webHidden/>
              </w:rPr>
              <w:fldChar w:fldCharType="end"/>
            </w:r>
          </w:hyperlink>
        </w:p>
        <w:p w14:paraId="21BC19FE" w14:textId="5D68464F" w:rsidR="00C26ABE" w:rsidRDefault="0055318E">
          <w:pPr>
            <w:pStyle w:val="TOC2"/>
            <w:rPr>
              <w:rFonts w:asciiTheme="minorHAnsi" w:hAnsiTheme="minorHAnsi"/>
              <w:noProof/>
              <w:lang w:val="en-GB" w:eastAsia="en-GB"/>
            </w:rPr>
          </w:pPr>
          <w:hyperlink w:anchor="_Toc86161155" w:history="1">
            <w:r w:rsidR="00C26ABE" w:rsidRPr="00EA1AAE">
              <w:rPr>
                <w:rStyle w:val="Hyperlink"/>
                <w:noProof/>
                <w:lang w:val="en-GB"/>
              </w:rPr>
              <w:t>2.1</w:t>
            </w:r>
            <w:r w:rsidR="00C26ABE">
              <w:rPr>
                <w:rFonts w:asciiTheme="minorHAnsi" w:hAnsiTheme="minorHAnsi"/>
                <w:noProof/>
                <w:lang w:val="en-GB" w:eastAsia="en-GB"/>
              </w:rPr>
              <w:tab/>
            </w:r>
            <w:r w:rsidR="00C26ABE" w:rsidRPr="00EA1AAE">
              <w:rPr>
                <w:rStyle w:val="Hyperlink"/>
                <w:noProof/>
                <w:lang w:val="en-GB"/>
              </w:rPr>
              <w:t>Create Intune Win32 package for Install-APMigrate source content</w:t>
            </w:r>
            <w:r w:rsidR="00C26ABE">
              <w:rPr>
                <w:noProof/>
                <w:webHidden/>
              </w:rPr>
              <w:tab/>
            </w:r>
            <w:r w:rsidR="00C26ABE">
              <w:rPr>
                <w:noProof/>
                <w:webHidden/>
              </w:rPr>
              <w:fldChar w:fldCharType="begin"/>
            </w:r>
            <w:r w:rsidR="00C26ABE">
              <w:rPr>
                <w:noProof/>
                <w:webHidden/>
              </w:rPr>
              <w:instrText xml:space="preserve"> PAGEREF _Toc86161155 \h </w:instrText>
            </w:r>
            <w:r w:rsidR="00C26ABE">
              <w:rPr>
                <w:noProof/>
                <w:webHidden/>
              </w:rPr>
            </w:r>
            <w:r w:rsidR="00C26ABE">
              <w:rPr>
                <w:noProof/>
                <w:webHidden/>
              </w:rPr>
              <w:fldChar w:fldCharType="separate"/>
            </w:r>
            <w:r w:rsidR="00C26ABE">
              <w:rPr>
                <w:noProof/>
                <w:webHidden/>
              </w:rPr>
              <w:t>8</w:t>
            </w:r>
            <w:r w:rsidR="00C26ABE">
              <w:rPr>
                <w:noProof/>
                <w:webHidden/>
              </w:rPr>
              <w:fldChar w:fldCharType="end"/>
            </w:r>
          </w:hyperlink>
        </w:p>
        <w:p w14:paraId="666FC5C3" w14:textId="483DDF31" w:rsidR="00C24E60" w:rsidRPr="00883B62" w:rsidRDefault="00290C78" w:rsidP="00470EBA">
          <w:pPr>
            <w:pStyle w:val="TOC3"/>
            <w:ind w:left="0"/>
            <w:rPr>
              <w:lang w:val="en-GB"/>
            </w:rPr>
          </w:pPr>
          <w:r w:rsidRPr="00883B62">
            <w:rPr>
              <w:rFonts w:eastAsiaTheme="majorEastAsia" w:cstheme="majorBidi"/>
              <w:color w:val="008AC8"/>
              <w:sz w:val="32"/>
              <w:szCs w:val="32"/>
              <w:lang w:val="en-GB"/>
            </w:rPr>
            <w:fldChar w:fldCharType="end"/>
          </w:r>
        </w:p>
      </w:sdtContent>
    </w:sdt>
    <w:p w14:paraId="446D4B0E" w14:textId="67DB62F2" w:rsidR="00427F6B" w:rsidRPr="00883B62" w:rsidRDefault="00B64373" w:rsidP="00427F6B">
      <w:pPr>
        <w:pStyle w:val="Heading1Numbered"/>
        <w:rPr>
          <w:lang w:val="en-GB"/>
        </w:rPr>
      </w:pPr>
      <w:bookmarkStart w:id="0" w:name="_Toc490658958"/>
      <w:bookmarkStart w:id="1" w:name="_Toc490680493"/>
      <w:bookmarkStart w:id="2" w:name="_Toc490658959"/>
      <w:bookmarkStart w:id="3" w:name="_Toc490680494"/>
      <w:bookmarkStart w:id="4" w:name="_Toc490658960"/>
      <w:bookmarkStart w:id="5" w:name="_Toc490680495"/>
      <w:bookmarkStart w:id="6" w:name="_Toc490658961"/>
      <w:bookmarkStart w:id="7" w:name="_Toc490680496"/>
      <w:bookmarkStart w:id="8" w:name="_Toc490658962"/>
      <w:bookmarkStart w:id="9" w:name="_Toc490680497"/>
      <w:bookmarkStart w:id="10" w:name="_Toc484842078"/>
      <w:bookmarkStart w:id="11" w:name="_Toc485621168"/>
      <w:bookmarkStart w:id="12" w:name="_Toc86161150"/>
      <w:bookmarkEnd w:id="0"/>
      <w:bookmarkEnd w:id="1"/>
      <w:bookmarkEnd w:id="2"/>
      <w:bookmarkEnd w:id="3"/>
      <w:bookmarkEnd w:id="4"/>
      <w:bookmarkEnd w:id="5"/>
      <w:bookmarkEnd w:id="6"/>
      <w:bookmarkEnd w:id="7"/>
      <w:bookmarkEnd w:id="8"/>
      <w:bookmarkEnd w:id="9"/>
      <w:r w:rsidRPr="00883B62">
        <w:rPr>
          <w:lang w:val="en-GB"/>
        </w:rPr>
        <w:lastRenderedPageBreak/>
        <w:t>Introduction</w:t>
      </w:r>
      <w:bookmarkEnd w:id="10"/>
      <w:bookmarkEnd w:id="11"/>
      <w:bookmarkEnd w:id="12"/>
    </w:p>
    <w:p w14:paraId="023624AB" w14:textId="154C9A8F" w:rsidR="009C1229" w:rsidRDefault="000A1BE1" w:rsidP="002C29FB">
      <w:pPr>
        <w:rPr>
          <w:lang w:val="en-GB"/>
        </w:rPr>
      </w:pPr>
      <w:r w:rsidRPr="00883B62">
        <w:rPr>
          <w:lang w:val="en-GB"/>
        </w:rPr>
        <w:t xml:space="preserve">This document is delivered to </w:t>
      </w:r>
      <w:r w:rsidRPr="00883B62">
        <w:rPr>
          <w:lang w:val="en-GB"/>
        </w:rPr>
        <w:fldChar w:fldCharType="begin"/>
      </w:r>
      <w:r w:rsidRPr="00883B62">
        <w:rPr>
          <w:lang w:val="en-GB"/>
        </w:rPr>
        <w:instrText xml:space="preserve"> IF </w:instrText>
      </w:r>
      <w:r w:rsidR="00955F65" w:rsidRPr="00883B62">
        <w:rPr>
          <w:lang w:val="en-GB"/>
        </w:rPr>
        <w:fldChar w:fldCharType="begin"/>
      </w:r>
      <w:r w:rsidR="00955F65" w:rsidRPr="00883B62">
        <w:rPr>
          <w:lang w:val="en-GB"/>
        </w:rPr>
        <w:instrText xml:space="preserve"> DOCPROPERTY  Confidential  \* MERGEFORMAT </w:instrText>
      </w:r>
      <w:r w:rsidR="00955F65" w:rsidRPr="00883B62">
        <w:rPr>
          <w:lang w:val="en-GB"/>
        </w:rPr>
        <w:fldChar w:fldCharType="separate"/>
      </w:r>
      <w:r w:rsidR="00C26ABE">
        <w:rPr>
          <w:lang w:val="en-GB"/>
        </w:rPr>
        <w:instrText>0</w:instrText>
      </w:r>
      <w:r w:rsidR="00955F65" w:rsidRPr="00883B62">
        <w:rPr>
          <w:lang w:val="en-GB"/>
        </w:rPr>
        <w:fldChar w:fldCharType="end"/>
      </w:r>
      <w:r w:rsidRPr="00883B62">
        <w:rPr>
          <w:lang w:val="en-GB"/>
        </w:rPr>
        <w:instrText xml:space="preserve"> = 3 "Microsoft" </w:instrText>
      </w:r>
      <w:r w:rsidR="00955F65" w:rsidRPr="00883B62">
        <w:rPr>
          <w:lang w:val="en-GB"/>
        </w:rPr>
        <w:fldChar w:fldCharType="begin"/>
      </w:r>
      <w:r w:rsidR="00955F65" w:rsidRPr="00883B62">
        <w:rPr>
          <w:lang w:val="en-GB"/>
        </w:rPr>
        <w:instrText xml:space="preserve"> DOCPROPERTY  Customer  \* MERGEFORMAT </w:instrText>
      </w:r>
      <w:r w:rsidR="00955F65" w:rsidRPr="00883B62">
        <w:rPr>
          <w:lang w:val="en-GB"/>
        </w:rPr>
        <w:fldChar w:fldCharType="separate"/>
      </w:r>
      <w:r w:rsidR="00C26ABE" w:rsidRPr="00C26ABE">
        <w:rPr>
          <w:b/>
          <w:bCs/>
          <w:lang w:val="en-GB"/>
        </w:rPr>
        <w:instrText>Customer</w:instrText>
      </w:r>
      <w:r w:rsidR="00955F65" w:rsidRPr="00883B62">
        <w:rPr>
          <w:b/>
          <w:bCs/>
          <w:lang w:val="en-GB"/>
        </w:rPr>
        <w:fldChar w:fldCharType="end"/>
      </w:r>
      <w:r w:rsidRPr="00883B62">
        <w:rPr>
          <w:lang w:val="en-GB"/>
        </w:rPr>
        <w:instrText xml:space="preserve"> \* MERGEFORMAT </w:instrText>
      </w:r>
      <w:r w:rsidRPr="00883B62">
        <w:rPr>
          <w:lang w:val="en-GB"/>
        </w:rPr>
        <w:fldChar w:fldCharType="separate"/>
      </w:r>
      <w:r w:rsidR="00C26ABE" w:rsidRPr="00C26ABE">
        <w:rPr>
          <w:noProof/>
          <w:lang w:val="en-GB"/>
        </w:rPr>
        <w:t>Customer</w:t>
      </w:r>
      <w:r w:rsidRPr="00883B62">
        <w:rPr>
          <w:lang w:val="en-GB"/>
        </w:rPr>
        <w:fldChar w:fldCharType="end"/>
      </w:r>
      <w:r w:rsidR="009C1229">
        <w:rPr>
          <w:lang w:val="en-GB"/>
        </w:rPr>
        <w:t xml:space="preserve"> </w:t>
      </w:r>
      <w:r w:rsidRPr="00883B62">
        <w:rPr>
          <w:lang w:val="en-GB"/>
        </w:rPr>
        <w:t xml:space="preserve">to </w:t>
      </w:r>
      <w:r w:rsidR="00E82AF0">
        <w:rPr>
          <w:lang w:val="en-GB"/>
        </w:rPr>
        <w:t xml:space="preserve">provide guidance on the </w:t>
      </w:r>
      <w:r w:rsidR="00413440">
        <w:rPr>
          <w:lang w:val="en-GB"/>
        </w:rPr>
        <w:t>enable</w:t>
      </w:r>
      <w:r w:rsidR="00E82AF0">
        <w:rPr>
          <w:lang w:val="en-GB"/>
        </w:rPr>
        <w:t>ment of</w:t>
      </w:r>
      <w:r w:rsidR="00413440">
        <w:rPr>
          <w:lang w:val="en-GB"/>
        </w:rPr>
        <w:t xml:space="preserve"> infrastructure pre-requisites that are required to support the </w:t>
      </w:r>
      <w:r w:rsidR="00427DA2">
        <w:rPr>
          <w:lang w:val="en-GB"/>
        </w:rPr>
        <w:t>Intune OS Language solution</w:t>
      </w:r>
    </w:p>
    <w:p w14:paraId="072BC357" w14:textId="77777777" w:rsidR="006B6B59" w:rsidRDefault="000F3AA4" w:rsidP="007F52F5">
      <w:pPr>
        <w:rPr>
          <w:lang w:val="en-GB"/>
        </w:rPr>
      </w:pPr>
      <w:r>
        <w:rPr>
          <w:lang w:val="en-GB"/>
        </w:rPr>
        <w:t xml:space="preserve">The document describes the steps that must be followed to </w:t>
      </w:r>
      <w:r w:rsidR="00676642">
        <w:rPr>
          <w:lang w:val="en-GB"/>
        </w:rPr>
        <w:t xml:space="preserve">configure </w:t>
      </w:r>
      <w:r w:rsidR="00DE3DD1">
        <w:rPr>
          <w:lang w:val="en-GB"/>
        </w:rPr>
        <w:t>the</w:t>
      </w:r>
      <w:r w:rsidR="00676642">
        <w:rPr>
          <w:lang w:val="en-GB"/>
        </w:rPr>
        <w:t xml:space="preserve"> Intune Win32 app package that is used to </w:t>
      </w:r>
      <w:r w:rsidR="00F510BD">
        <w:rPr>
          <w:lang w:val="en-GB"/>
        </w:rPr>
        <w:t>deploy and run the relevant script process</w:t>
      </w:r>
      <w:bookmarkStart w:id="13" w:name="_Toc484842079"/>
      <w:bookmarkStart w:id="14" w:name="_Toc485621169"/>
      <w:r w:rsidR="006B6B59">
        <w:rPr>
          <w:lang w:val="en-GB"/>
        </w:rPr>
        <w:t xml:space="preserve">, </w:t>
      </w:r>
      <w:r w:rsidR="00B47F6E">
        <w:rPr>
          <w:lang w:val="en-GB"/>
        </w:rPr>
        <w:t>enabl</w:t>
      </w:r>
      <w:r w:rsidR="006B6B59">
        <w:rPr>
          <w:lang w:val="en-GB"/>
        </w:rPr>
        <w:t>ing</w:t>
      </w:r>
      <w:r w:rsidR="00B47F6E">
        <w:rPr>
          <w:lang w:val="en-GB"/>
        </w:rPr>
        <w:t xml:space="preserve"> the user of the device</w:t>
      </w:r>
      <w:r w:rsidR="006B6B59">
        <w:rPr>
          <w:lang w:val="en-GB"/>
        </w:rPr>
        <w:t xml:space="preserve"> to install their required operating system language.</w:t>
      </w:r>
    </w:p>
    <w:p w14:paraId="7A3094CF" w14:textId="7F66CAA6" w:rsidR="000441D1" w:rsidRPr="007F52F5" w:rsidRDefault="006B6B59" w:rsidP="00444C16">
      <w:pPr>
        <w:pStyle w:val="NoteTitle"/>
        <w:rPr>
          <w:lang w:val="en-GB"/>
        </w:rPr>
      </w:pPr>
      <w:r>
        <w:rPr>
          <w:lang w:val="en-GB"/>
        </w:rPr>
        <w:t>Note: this is only supported for Windows 10</w:t>
      </w:r>
      <w:r w:rsidR="00444C16">
        <w:rPr>
          <w:lang w:val="en-GB"/>
        </w:rPr>
        <w:t>.</w:t>
      </w:r>
      <w:r w:rsidR="000441D1" w:rsidRPr="00883B62">
        <w:rPr>
          <w:lang w:val="en-GB"/>
        </w:rPr>
        <w:br w:type="page"/>
      </w:r>
    </w:p>
    <w:p w14:paraId="7C1932FC" w14:textId="55FBF959" w:rsidR="00C44764" w:rsidRPr="00883B62" w:rsidRDefault="00C44764" w:rsidP="00EA5F8A">
      <w:pPr>
        <w:pStyle w:val="Heading2Numbered"/>
        <w:rPr>
          <w:lang w:val="en-GB"/>
        </w:rPr>
      </w:pPr>
      <w:bookmarkStart w:id="15" w:name="_Toc484842080"/>
      <w:bookmarkStart w:id="16" w:name="_Toc485621170"/>
      <w:bookmarkStart w:id="17" w:name="_Toc86161151"/>
      <w:bookmarkEnd w:id="13"/>
      <w:bookmarkEnd w:id="14"/>
      <w:r w:rsidRPr="00883B62">
        <w:rPr>
          <w:lang w:val="en-GB"/>
        </w:rPr>
        <w:lastRenderedPageBreak/>
        <w:t xml:space="preserve">Document </w:t>
      </w:r>
      <w:r w:rsidR="009518ED" w:rsidRPr="00883B62">
        <w:rPr>
          <w:lang w:val="en-GB"/>
        </w:rPr>
        <w:t>Purpose</w:t>
      </w:r>
      <w:bookmarkEnd w:id="15"/>
      <w:bookmarkEnd w:id="16"/>
      <w:bookmarkEnd w:id="17"/>
    </w:p>
    <w:p w14:paraId="441AEB18" w14:textId="33CD1372" w:rsidR="00F75978" w:rsidRPr="00883B62" w:rsidRDefault="00F75978" w:rsidP="00F75978">
      <w:pPr>
        <w:rPr>
          <w:lang w:val="en-GB"/>
        </w:rPr>
      </w:pPr>
      <w:r w:rsidRPr="00883B62">
        <w:rPr>
          <w:lang w:val="en-GB"/>
        </w:rPr>
        <w:t>This document can be used by the project manager</w:t>
      </w:r>
      <w:r>
        <w:rPr>
          <w:lang w:val="en-GB"/>
        </w:rPr>
        <w:t xml:space="preserve"> and</w:t>
      </w:r>
      <w:r w:rsidRPr="00883B62">
        <w:rPr>
          <w:lang w:val="en-GB"/>
        </w:rPr>
        <w:t xml:space="preserve"> technical specialists from</w:t>
      </w:r>
      <w:r>
        <w:rPr>
          <w:lang w:val="en-GB"/>
        </w:rPr>
        <w:t xml:space="preserve"> the</w:t>
      </w:r>
      <w:r w:rsidRPr="00883B62">
        <w:rPr>
          <w:lang w:val="en-GB"/>
        </w:rPr>
        <w:t xml:space="preserve"> </w:t>
      </w:r>
      <w:r>
        <w:rPr>
          <w:rFonts w:eastAsiaTheme="minorHAnsi"/>
          <w:lang w:val="en-GB"/>
        </w:rPr>
        <w:fldChar w:fldCharType="begin"/>
      </w:r>
      <w:r>
        <w:rPr>
          <w:rFonts w:eastAsiaTheme="minorHAnsi"/>
          <w:lang w:val="en-GB"/>
        </w:rPr>
        <w:instrText xml:space="preserve"> DOCPROPERTY  Customer  \* MERGEFORMAT </w:instrText>
      </w:r>
      <w:r>
        <w:rPr>
          <w:rFonts w:eastAsiaTheme="minorHAnsi"/>
          <w:lang w:val="en-GB"/>
        </w:rPr>
        <w:fldChar w:fldCharType="separate"/>
      </w:r>
      <w:r w:rsidR="00C26ABE">
        <w:rPr>
          <w:rFonts w:eastAsiaTheme="minorHAnsi"/>
          <w:lang w:val="en-GB"/>
        </w:rPr>
        <w:t>Customer</w:t>
      </w:r>
      <w:r>
        <w:rPr>
          <w:rFonts w:eastAsiaTheme="minorHAnsi"/>
          <w:lang w:val="en-GB"/>
        </w:rPr>
        <w:fldChar w:fldCharType="end"/>
      </w:r>
      <w:r w:rsidRPr="00883B62">
        <w:rPr>
          <w:rFonts w:eastAsiaTheme="minorHAnsi"/>
          <w:lang w:val="en-GB"/>
        </w:rPr>
        <w:t xml:space="preserve"> I</w:t>
      </w:r>
      <w:r w:rsidRPr="00883B62">
        <w:rPr>
          <w:lang w:val="en-GB"/>
        </w:rPr>
        <w:t>T team.</w:t>
      </w:r>
    </w:p>
    <w:p w14:paraId="10067AA6" w14:textId="57B9E304" w:rsidR="0029058B" w:rsidRPr="00883B62" w:rsidRDefault="0029058B" w:rsidP="0029058B">
      <w:pPr>
        <w:rPr>
          <w:lang w:val="en-GB"/>
        </w:rPr>
      </w:pPr>
    </w:p>
    <w:p w14:paraId="47D78DF7" w14:textId="77777777" w:rsidR="00172D0E" w:rsidRPr="00883B62" w:rsidRDefault="00172D0E" w:rsidP="008E6927">
      <w:pPr>
        <w:rPr>
          <w:lang w:val="en-GB"/>
        </w:rPr>
      </w:pPr>
    </w:p>
    <w:p w14:paraId="16B16BC7" w14:textId="77777777" w:rsidR="000F124C" w:rsidRPr="00883B62" w:rsidRDefault="000F124C">
      <w:pPr>
        <w:spacing w:before="0" w:after="160" w:line="259" w:lineRule="auto"/>
        <w:rPr>
          <w:rFonts w:eastAsiaTheme="minorHAnsi"/>
          <w:color w:val="008AC8"/>
          <w:spacing w:val="10"/>
          <w:sz w:val="32"/>
          <w:szCs w:val="36"/>
          <w:lang w:val="en-GB"/>
        </w:rPr>
      </w:pPr>
      <w:bookmarkStart w:id="18" w:name="_Toc484842081"/>
      <w:bookmarkStart w:id="19" w:name="_Toc485621171"/>
      <w:r w:rsidRPr="00883B62">
        <w:rPr>
          <w:lang w:val="en-GB"/>
        </w:rPr>
        <w:br w:type="page"/>
      </w:r>
    </w:p>
    <w:p w14:paraId="43DA4BA2" w14:textId="46892731" w:rsidR="008D73A9" w:rsidRPr="00883B62" w:rsidRDefault="008B5192" w:rsidP="0032352C">
      <w:pPr>
        <w:pStyle w:val="Heading2Numbered"/>
        <w:rPr>
          <w:lang w:val="en-GB"/>
        </w:rPr>
      </w:pPr>
      <w:bookmarkStart w:id="20" w:name="_Toc86161152"/>
      <w:r w:rsidRPr="00883B62">
        <w:rPr>
          <w:lang w:val="en-GB"/>
        </w:rPr>
        <w:lastRenderedPageBreak/>
        <w:t>Intended Audience</w:t>
      </w:r>
      <w:bookmarkEnd w:id="18"/>
      <w:bookmarkEnd w:id="19"/>
      <w:bookmarkEnd w:id="20"/>
    </w:p>
    <w:p w14:paraId="4D506F10" w14:textId="225F3C9F" w:rsidR="00C736EF" w:rsidRPr="00883B62" w:rsidRDefault="008D73A9" w:rsidP="008B5192">
      <w:pPr>
        <w:rPr>
          <w:lang w:val="en-GB"/>
        </w:rPr>
      </w:pPr>
      <w:r w:rsidRPr="00883B62">
        <w:rPr>
          <w:lang w:val="en-GB"/>
        </w:rPr>
        <w:t xml:space="preserve">This document is intended for the </w:t>
      </w:r>
      <w:r w:rsidR="00955F65" w:rsidRPr="00883B62">
        <w:rPr>
          <w:lang w:val="en-GB"/>
        </w:rPr>
        <w:fldChar w:fldCharType="begin"/>
      </w:r>
      <w:r w:rsidR="00955F65" w:rsidRPr="00883B62">
        <w:rPr>
          <w:lang w:val="en-GB"/>
        </w:rPr>
        <w:instrText xml:space="preserve"> DOCPROPERTY  Client  \* MERGEFORMAT </w:instrText>
      </w:r>
      <w:r w:rsidR="00955F65" w:rsidRPr="00883B62">
        <w:rPr>
          <w:lang w:val="en-GB"/>
        </w:rPr>
        <w:fldChar w:fldCharType="separate"/>
      </w:r>
      <w:r w:rsidR="00C26ABE">
        <w:rPr>
          <w:lang w:val="en-GB"/>
        </w:rPr>
        <w:t>Customer</w:t>
      </w:r>
      <w:r w:rsidR="00955F65" w:rsidRPr="00883B62">
        <w:rPr>
          <w:lang w:val="en-GB"/>
        </w:rPr>
        <w:fldChar w:fldCharType="end"/>
      </w:r>
      <w:r w:rsidR="00D87EA4" w:rsidRPr="00883B62">
        <w:rPr>
          <w:lang w:val="en-GB"/>
        </w:rPr>
        <w:t xml:space="preserve"> </w:t>
      </w:r>
      <w:r w:rsidR="001376B0" w:rsidRPr="00883B62">
        <w:rPr>
          <w:lang w:val="en-GB"/>
        </w:rPr>
        <w:t>project resources who will</w:t>
      </w:r>
      <w:r w:rsidR="00D87EA4" w:rsidRPr="00883B62">
        <w:rPr>
          <w:lang w:val="en-GB"/>
        </w:rPr>
        <w:t xml:space="preserve"> </w:t>
      </w:r>
      <w:r w:rsidR="0061023B" w:rsidRPr="00883B62">
        <w:rPr>
          <w:lang w:val="en-GB"/>
        </w:rPr>
        <w:t xml:space="preserve">be responsible for </w:t>
      </w:r>
      <w:r w:rsidRPr="00883B62">
        <w:rPr>
          <w:lang w:val="en-GB"/>
        </w:rPr>
        <w:t xml:space="preserve">the </w:t>
      </w:r>
      <w:r w:rsidR="008C4A39" w:rsidRPr="00883B62">
        <w:rPr>
          <w:lang w:val="en-GB"/>
        </w:rPr>
        <w:t>solution</w:t>
      </w:r>
      <w:r w:rsidR="00657754" w:rsidRPr="00883B62">
        <w:rPr>
          <w:lang w:val="en-GB"/>
        </w:rPr>
        <w:t xml:space="preserve"> after it</w:t>
      </w:r>
      <w:r w:rsidR="00F5582B" w:rsidRPr="00883B62">
        <w:rPr>
          <w:lang w:val="en-GB"/>
        </w:rPr>
        <w:t>’</w:t>
      </w:r>
      <w:r w:rsidR="00657754" w:rsidRPr="00883B62">
        <w:rPr>
          <w:lang w:val="en-GB"/>
        </w:rPr>
        <w:t xml:space="preserve">s </w:t>
      </w:r>
      <w:r w:rsidR="00942BB9" w:rsidRPr="00883B62">
        <w:rPr>
          <w:lang w:val="en-GB"/>
        </w:rPr>
        <w:t>delivered</w:t>
      </w:r>
      <w:r w:rsidRPr="00883B62">
        <w:rPr>
          <w:lang w:val="en-GB"/>
        </w:rPr>
        <w:t xml:space="preserve">. It assumes a </w:t>
      </w:r>
      <w:r w:rsidR="00C04FDD" w:rsidRPr="00883B62">
        <w:rPr>
          <w:lang w:val="en-GB"/>
        </w:rPr>
        <w:t>solid</w:t>
      </w:r>
      <w:r w:rsidRPr="00883B62">
        <w:rPr>
          <w:lang w:val="en-GB"/>
        </w:rPr>
        <w:t xml:space="preserve"> working knowledge </w:t>
      </w:r>
      <w:r w:rsidR="00E94293" w:rsidRPr="00883B62">
        <w:rPr>
          <w:lang w:val="en-GB"/>
        </w:rPr>
        <w:t>of</w:t>
      </w:r>
      <w:r w:rsidR="008C4A39" w:rsidRPr="00883B62">
        <w:rPr>
          <w:lang w:val="en-GB"/>
        </w:rPr>
        <w:t xml:space="preserve"> </w:t>
      </w:r>
      <w:r w:rsidR="00C736EF" w:rsidRPr="00883B62">
        <w:rPr>
          <w:lang w:val="en-GB"/>
        </w:rPr>
        <w:t>the following technologies:</w:t>
      </w:r>
    </w:p>
    <w:p w14:paraId="6307AE77" w14:textId="1ED00686" w:rsidR="00C04FDD" w:rsidRDefault="00CF3234" w:rsidP="00C04FDD">
      <w:pPr>
        <w:pStyle w:val="ListBullet"/>
        <w:rPr>
          <w:lang w:val="en-GB"/>
        </w:rPr>
      </w:pPr>
      <w:r>
        <w:rPr>
          <w:lang w:val="en-GB"/>
        </w:rPr>
        <w:t>Azure management portal</w:t>
      </w:r>
    </w:p>
    <w:p w14:paraId="2D97133B" w14:textId="73CF5E52" w:rsidR="00CF3234" w:rsidRDefault="00CF3234" w:rsidP="00C04FDD">
      <w:pPr>
        <w:pStyle w:val="ListBullet"/>
        <w:rPr>
          <w:lang w:val="en-GB"/>
        </w:rPr>
      </w:pPr>
      <w:r>
        <w:rPr>
          <w:lang w:val="en-GB"/>
        </w:rPr>
        <w:t>Microsoft Endpoint Manager (Intune) portal</w:t>
      </w:r>
    </w:p>
    <w:p w14:paraId="7562602E" w14:textId="62E407CA" w:rsidR="00CF3234" w:rsidRPr="00883B62" w:rsidRDefault="00CF3234" w:rsidP="00C04FDD">
      <w:pPr>
        <w:pStyle w:val="ListBullet"/>
        <w:rPr>
          <w:lang w:val="en-GB"/>
        </w:rPr>
      </w:pPr>
      <w:r>
        <w:rPr>
          <w:lang w:val="en-GB"/>
        </w:rPr>
        <w:t>Windows 10 client operating system management</w:t>
      </w:r>
    </w:p>
    <w:p w14:paraId="3A1752B8" w14:textId="1E5A1385" w:rsidR="000A6830" w:rsidRPr="00883B62" w:rsidRDefault="00831345" w:rsidP="003F3F51">
      <w:pPr>
        <w:pStyle w:val="Heading2Numbered"/>
        <w:rPr>
          <w:lang w:val="en-GB"/>
        </w:rPr>
      </w:pPr>
      <w:bookmarkStart w:id="21" w:name="_Toc86161153"/>
      <w:r w:rsidRPr="00883B62">
        <w:rPr>
          <w:lang w:val="en-GB"/>
        </w:rPr>
        <w:t>Related</w:t>
      </w:r>
      <w:r w:rsidR="009D2C7F" w:rsidRPr="00883B62">
        <w:rPr>
          <w:lang w:val="en-GB"/>
        </w:rPr>
        <w:t xml:space="preserve"> </w:t>
      </w:r>
      <w:r w:rsidR="009F0A32" w:rsidRPr="00883B62">
        <w:rPr>
          <w:lang w:val="en-GB"/>
        </w:rPr>
        <w:t xml:space="preserve">Project </w:t>
      </w:r>
      <w:r w:rsidR="000A6830" w:rsidRPr="00883B62">
        <w:rPr>
          <w:lang w:val="en-GB"/>
        </w:rPr>
        <w:t>Documents</w:t>
      </w:r>
      <w:bookmarkEnd w:id="21"/>
    </w:p>
    <w:p w14:paraId="4E92DFAC" w14:textId="42F14852" w:rsidR="006975B6" w:rsidRPr="00883B62" w:rsidRDefault="006975B6" w:rsidP="003F3F51">
      <w:pPr>
        <w:rPr>
          <w:lang w:val="en-GB"/>
        </w:rPr>
      </w:pPr>
      <w:r w:rsidRPr="00883B62">
        <w:rPr>
          <w:lang w:val="en-GB"/>
        </w:rPr>
        <w:t xml:space="preserve">This document is one of several </w:t>
      </w:r>
      <w:r w:rsidR="006D18DC" w:rsidRPr="00883B62">
        <w:rPr>
          <w:lang w:val="en-GB"/>
        </w:rPr>
        <w:t>that</w:t>
      </w:r>
      <w:r w:rsidRPr="00883B62">
        <w:rPr>
          <w:lang w:val="en-GB"/>
        </w:rPr>
        <w:t xml:space="preserve"> </w:t>
      </w:r>
      <w:r w:rsidR="006D18DC" w:rsidRPr="00883B62">
        <w:rPr>
          <w:lang w:val="en-GB"/>
        </w:rPr>
        <w:t>are</w:t>
      </w:r>
      <w:r w:rsidRPr="00883B62">
        <w:rPr>
          <w:lang w:val="en-GB"/>
        </w:rPr>
        <w:t xml:space="preserve"> being produced by Microsoft Services for the project. </w:t>
      </w:r>
      <w:r w:rsidR="00727FFC" w:rsidRPr="00883B62">
        <w:rPr>
          <w:lang w:val="en-GB"/>
        </w:rPr>
        <w:t xml:space="preserve">The following table details other project documents </w:t>
      </w:r>
      <w:r w:rsidR="00D65AD6" w:rsidRPr="00883B62">
        <w:rPr>
          <w:lang w:val="en-GB"/>
        </w:rPr>
        <w:t>that</w:t>
      </w:r>
      <w:r w:rsidR="00727FFC" w:rsidRPr="00883B62">
        <w:rPr>
          <w:lang w:val="en-GB"/>
        </w:rPr>
        <w:t xml:space="preserve"> are </w:t>
      </w:r>
      <w:r w:rsidR="00611312" w:rsidRPr="00883B62">
        <w:rPr>
          <w:lang w:val="en-GB"/>
        </w:rPr>
        <w:t xml:space="preserve">closely </w:t>
      </w:r>
      <w:r w:rsidR="00727FFC" w:rsidRPr="00883B62">
        <w:rPr>
          <w:lang w:val="en-GB"/>
        </w:rPr>
        <w:t xml:space="preserve">related to or referenced by this </w:t>
      </w:r>
      <w:r w:rsidR="00277E8B" w:rsidRPr="00883B62">
        <w:rPr>
          <w:lang w:val="en-GB"/>
        </w:rPr>
        <w:t xml:space="preserve">design and plan </w:t>
      </w:r>
      <w:r w:rsidR="00727FFC" w:rsidRPr="00883B62">
        <w:rPr>
          <w:lang w:val="en-GB"/>
        </w:rPr>
        <w:t>document.</w:t>
      </w:r>
    </w:p>
    <w:tbl>
      <w:tblPr>
        <w:tblStyle w:val="TableGrid"/>
        <w:tblW w:w="0" w:type="auto"/>
        <w:tblLook w:val="04A0" w:firstRow="1" w:lastRow="0" w:firstColumn="1" w:lastColumn="0" w:noHBand="0" w:noVBand="1"/>
      </w:tblPr>
      <w:tblGrid>
        <w:gridCol w:w="3870"/>
        <w:gridCol w:w="5490"/>
      </w:tblGrid>
      <w:tr w:rsidR="00827126" w:rsidRPr="00883B62" w14:paraId="516DEBEA" w14:textId="77777777" w:rsidTr="009603C2">
        <w:trPr>
          <w:cnfStyle w:val="100000000000" w:firstRow="1" w:lastRow="0" w:firstColumn="0" w:lastColumn="0" w:oddVBand="0" w:evenVBand="0" w:oddHBand="0" w:evenHBand="0" w:firstRowFirstColumn="0" w:firstRowLastColumn="0" w:lastRowFirstColumn="0" w:lastRowLastColumn="0"/>
          <w:tblHeader w:val="0"/>
        </w:trPr>
        <w:tc>
          <w:tcPr>
            <w:tcW w:w="3870" w:type="dxa"/>
          </w:tcPr>
          <w:p w14:paraId="031FF107" w14:textId="24012A2B" w:rsidR="00827126" w:rsidRPr="00883B62" w:rsidRDefault="009603C2" w:rsidP="003F3F51">
            <w:pPr>
              <w:rPr>
                <w:sz w:val="20"/>
                <w:lang w:val="en-GB"/>
              </w:rPr>
            </w:pPr>
            <w:r w:rsidRPr="00883B62">
              <w:rPr>
                <w:sz w:val="20"/>
                <w:lang w:val="en-GB"/>
              </w:rPr>
              <w:t>Document</w:t>
            </w:r>
          </w:p>
        </w:tc>
        <w:tc>
          <w:tcPr>
            <w:tcW w:w="5490" w:type="dxa"/>
          </w:tcPr>
          <w:p w14:paraId="7B6E4C31" w14:textId="4E527C1D" w:rsidR="00827126" w:rsidRPr="00883B62" w:rsidRDefault="009603C2" w:rsidP="003F3F51">
            <w:pPr>
              <w:rPr>
                <w:sz w:val="20"/>
                <w:lang w:val="en-GB"/>
              </w:rPr>
            </w:pPr>
            <w:r w:rsidRPr="00883B62">
              <w:rPr>
                <w:sz w:val="20"/>
                <w:lang w:val="en-GB"/>
              </w:rPr>
              <w:t>Description</w:t>
            </w:r>
          </w:p>
        </w:tc>
      </w:tr>
      <w:tr w:rsidR="00870456" w:rsidRPr="00883B62" w14:paraId="5705EE28" w14:textId="77777777" w:rsidTr="009603C2">
        <w:tc>
          <w:tcPr>
            <w:tcW w:w="3870" w:type="dxa"/>
          </w:tcPr>
          <w:p w14:paraId="01004102" w14:textId="1E38D3B5" w:rsidR="00870456" w:rsidRPr="00883B62" w:rsidRDefault="00870456" w:rsidP="00870456">
            <w:pPr>
              <w:rPr>
                <w:caps/>
                <w:sz w:val="20"/>
                <w:szCs w:val="20"/>
                <w:lang w:val="en-GB"/>
              </w:rPr>
            </w:pPr>
            <w:r w:rsidRPr="00883B62">
              <w:rPr>
                <w:sz w:val="20"/>
                <w:szCs w:val="20"/>
                <w:lang w:val="en-GB"/>
              </w:rPr>
              <w:t>Preparation Checklist</w:t>
            </w:r>
          </w:p>
        </w:tc>
        <w:tc>
          <w:tcPr>
            <w:tcW w:w="5490" w:type="dxa"/>
          </w:tcPr>
          <w:p w14:paraId="01CAAAC5" w14:textId="5C78E158" w:rsidR="00870456" w:rsidRPr="00883B62" w:rsidRDefault="00870456" w:rsidP="00870456">
            <w:pPr>
              <w:rPr>
                <w:sz w:val="20"/>
                <w:szCs w:val="20"/>
                <w:lang w:val="en-GB"/>
              </w:rPr>
            </w:pPr>
            <w:r w:rsidRPr="00883B62">
              <w:rPr>
                <w:sz w:val="20"/>
                <w:szCs w:val="20"/>
                <w:lang w:val="en-GB"/>
              </w:rPr>
              <w:t>Documents the remediation and preparation tasks which must be completed and the resources which must be procured before the work for Intune can be completed.</w:t>
            </w:r>
          </w:p>
        </w:tc>
      </w:tr>
    </w:tbl>
    <w:p w14:paraId="34652018" w14:textId="1E376380" w:rsidR="004F3763" w:rsidRPr="00042539" w:rsidRDefault="004F3763" w:rsidP="004F3763">
      <w:pPr>
        <w:pStyle w:val="Caption"/>
        <w:rPr>
          <w:lang w:val="en-GB"/>
        </w:rPr>
      </w:pPr>
      <w:r w:rsidRPr="00042539">
        <w:rPr>
          <w:lang w:val="en-GB"/>
        </w:rPr>
        <w:t xml:space="preserve">Table </w:t>
      </w:r>
      <w:r w:rsidRPr="00042539">
        <w:rPr>
          <w:lang w:val="en-GB"/>
        </w:rPr>
        <w:fldChar w:fldCharType="begin"/>
      </w:r>
      <w:r w:rsidRPr="00042539">
        <w:rPr>
          <w:lang w:val="en-GB"/>
        </w:rPr>
        <w:instrText xml:space="preserve"> SEQ Table \* ARABIC </w:instrText>
      </w:r>
      <w:r w:rsidRPr="00042539">
        <w:rPr>
          <w:lang w:val="en-GB"/>
        </w:rPr>
        <w:fldChar w:fldCharType="separate"/>
      </w:r>
      <w:r w:rsidR="00C26ABE">
        <w:rPr>
          <w:noProof/>
          <w:lang w:val="en-GB"/>
        </w:rPr>
        <w:t>1</w:t>
      </w:r>
      <w:r w:rsidRPr="00042539">
        <w:rPr>
          <w:lang w:val="en-GB"/>
        </w:rPr>
        <w:fldChar w:fldCharType="end"/>
      </w:r>
      <w:r w:rsidRPr="00042539">
        <w:rPr>
          <w:lang w:val="en-GB"/>
        </w:rPr>
        <w:t xml:space="preserve">: </w:t>
      </w:r>
      <w:r>
        <w:rPr>
          <w:lang w:val="en-GB"/>
        </w:rPr>
        <w:t>Related Project Documents</w:t>
      </w:r>
    </w:p>
    <w:p w14:paraId="3BAFA0CE" w14:textId="668EF034" w:rsidR="00827126" w:rsidRPr="00883B62" w:rsidRDefault="00827126" w:rsidP="003F3F51">
      <w:pPr>
        <w:rPr>
          <w:lang w:val="en-GB"/>
        </w:rPr>
      </w:pPr>
    </w:p>
    <w:p w14:paraId="6ABD7AA4" w14:textId="77777777" w:rsidR="008B5192" w:rsidRPr="00883B62" w:rsidRDefault="008B5192" w:rsidP="008B5192">
      <w:pPr>
        <w:rPr>
          <w:lang w:val="en-GB"/>
        </w:rPr>
      </w:pPr>
    </w:p>
    <w:p w14:paraId="4A1DCC89" w14:textId="135690C4" w:rsidR="00B64373" w:rsidRPr="00883B62" w:rsidRDefault="00712B68" w:rsidP="00427F6B">
      <w:pPr>
        <w:pStyle w:val="Heading1Numbered"/>
        <w:rPr>
          <w:lang w:val="en-GB"/>
        </w:rPr>
      </w:pPr>
      <w:bookmarkStart w:id="22" w:name="_Toc86161154"/>
      <w:bookmarkStart w:id="23" w:name="_Toc301007011"/>
      <w:bookmarkStart w:id="24" w:name="_Toc358100574"/>
      <w:r>
        <w:rPr>
          <w:lang w:val="en-GB"/>
        </w:rPr>
        <w:lastRenderedPageBreak/>
        <w:t>Plan</w:t>
      </w:r>
      <w:bookmarkEnd w:id="22"/>
    </w:p>
    <w:p w14:paraId="7EAF99E3" w14:textId="196B1173" w:rsidR="00D229E5" w:rsidRPr="00F359CE" w:rsidRDefault="00EC05EE" w:rsidP="00F359CE">
      <w:pPr>
        <w:rPr>
          <w:lang w:val="en-GB"/>
        </w:rPr>
      </w:pPr>
      <w:r w:rsidRPr="00883B62">
        <w:rPr>
          <w:lang w:val="en-GB"/>
        </w:rPr>
        <w:t>The following</w:t>
      </w:r>
      <w:r w:rsidR="0040134A">
        <w:rPr>
          <w:lang w:val="en-GB"/>
        </w:rPr>
        <w:t xml:space="preserve"> guidance details the </w:t>
      </w:r>
      <w:r w:rsidR="00FC18BB">
        <w:rPr>
          <w:lang w:val="en-GB"/>
        </w:rPr>
        <w:t xml:space="preserve">required steps that must be completed to successfully implement the </w:t>
      </w:r>
      <w:r w:rsidR="00F359CE">
        <w:rPr>
          <w:lang w:val="en-GB"/>
        </w:rPr>
        <w:t>Intune OS Language solution.</w:t>
      </w:r>
    </w:p>
    <w:p w14:paraId="58EAA7C5" w14:textId="057899C4" w:rsidR="0040134A" w:rsidRPr="009311F8" w:rsidRDefault="0040134A" w:rsidP="009311F8">
      <w:pPr>
        <w:pStyle w:val="Heading2Numbered"/>
        <w:rPr>
          <w:lang w:val="en-GB"/>
        </w:rPr>
      </w:pPr>
      <w:bookmarkStart w:id="25" w:name="_Toc86161155"/>
      <w:r w:rsidRPr="009311F8">
        <w:rPr>
          <w:lang w:val="en-GB"/>
        </w:rPr>
        <w:t>Create Intune Win32 package for Install-</w:t>
      </w:r>
      <w:proofErr w:type="spellStart"/>
      <w:r w:rsidRPr="009311F8">
        <w:rPr>
          <w:lang w:val="en-GB"/>
        </w:rPr>
        <w:t>APMigrate</w:t>
      </w:r>
      <w:proofErr w:type="spellEnd"/>
      <w:r w:rsidRPr="009311F8">
        <w:rPr>
          <w:lang w:val="en-GB"/>
        </w:rPr>
        <w:t xml:space="preserve"> source content</w:t>
      </w:r>
      <w:bookmarkEnd w:id="25"/>
    </w:p>
    <w:p w14:paraId="3D332382" w14:textId="2E9ADFA5" w:rsidR="0040134A" w:rsidRDefault="0040134A" w:rsidP="0040134A">
      <w:pPr>
        <w:pStyle w:val="ListParagraph"/>
        <w:numPr>
          <w:ilvl w:val="0"/>
          <w:numId w:val="32"/>
        </w:numPr>
        <w:spacing w:before="0" w:after="160" w:line="259" w:lineRule="auto"/>
      </w:pPr>
      <w:r>
        <w:t xml:space="preserve">Download scripts from GitHub </w:t>
      </w:r>
      <w:hyperlink r:id="rId17" w:history="1">
        <w:r w:rsidRPr="00457E13">
          <w:rPr>
            <w:rStyle w:val="Hyperlink"/>
          </w:rPr>
          <w:t>https://github.com/gregnottage/IntuneScripts/tree/master/Upload-IntuneWin</w:t>
        </w:r>
      </w:hyperlink>
      <w:r>
        <w:t xml:space="preserve"> (I use GitHub Desktop, but you could you </w:t>
      </w:r>
      <w:hyperlink r:id="rId18" w:anchor="/home" w:history="1">
        <w:proofErr w:type="spellStart"/>
        <w:r w:rsidRPr="005D0E1E">
          <w:rPr>
            <w:rStyle w:val="Hyperlink"/>
          </w:rPr>
          <w:t>DownGit</w:t>
        </w:r>
        <w:proofErr w:type="spellEnd"/>
      </w:hyperlink>
      <w:r>
        <w:t xml:space="preserve">) – to the following local path on your Windows 10 admin workstation: </w:t>
      </w:r>
      <w:r w:rsidRPr="00AC4BF1">
        <w:rPr>
          <w:b/>
          <w:bCs/>
        </w:rPr>
        <w:t>C:\Code\GitHub\IntuneScripts</w:t>
      </w:r>
    </w:p>
    <w:p w14:paraId="6DE5FE20" w14:textId="77777777" w:rsidR="0040134A" w:rsidRDefault="0040134A" w:rsidP="0040134A">
      <w:pPr>
        <w:ind w:left="720"/>
      </w:pPr>
      <w:r>
        <w:rPr>
          <w:noProof/>
        </w:rPr>
        <w:drawing>
          <wp:inline distT="0" distB="0" distL="0" distR="0" wp14:anchorId="45588570" wp14:editId="7003FC37">
            <wp:extent cx="6347637" cy="4433521"/>
            <wp:effectExtent l="0" t="0" r="0"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9"/>
                    <a:stretch>
                      <a:fillRect/>
                    </a:stretch>
                  </pic:blipFill>
                  <pic:spPr>
                    <a:xfrm>
                      <a:off x="0" y="0"/>
                      <a:ext cx="6381599" cy="4457242"/>
                    </a:xfrm>
                    <a:prstGeom prst="rect">
                      <a:avLst/>
                    </a:prstGeom>
                  </pic:spPr>
                </pic:pic>
              </a:graphicData>
            </a:graphic>
          </wp:inline>
        </w:drawing>
      </w:r>
    </w:p>
    <w:p w14:paraId="1B29DD0C" w14:textId="77777777" w:rsidR="00D229E5" w:rsidRDefault="00D229E5">
      <w:pPr>
        <w:spacing w:before="0" w:after="160" w:line="259" w:lineRule="auto"/>
      </w:pPr>
      <w:r>
        <w:br w:type="page"/>
      </w:r>
    </w:p>
    <w:p w14:paraId="2B5311E7" w14:textId="6764A564" w:rsidR="0040134A" w:rsidRDefault="0040134A" w:rsidP="0040134A">
      <w:pPr>
        <w:pStyle w:val="ListParagraph"/>
        <w:numPr>
          <w:ilvl w:val="0"/>
          <w:numId w:val="32"/>
        </w:numPr>
        <w:spacing w:before="0" w:after="160" w:line="259" w:lineRule="auto"/>
      </w:pPr>
      <w:r>
        <w:lastRenderedPageBreak/>
        <w:t xml:space="preserve">Once the zip file has been downloaded, extract </w:t>
      </w:r>
      <w:proofErr w:type="gramStart"/>
      <w:r>
        <w:t>it</w:t>
      </w:r>
      <w:proofErr w:type="gramEnd"/>
      <w:r>
        <w:t xml:space="preserve"> and then move the data so it all sits under the ‘Upload-</w:t>
      </w:r>
      <w:proofErr w:type="spellStart"/>
      <w:r>
        <w:t>IntuneWin</w:t>
      </w:r>
      <w:proofErr w:type="spellEnd"/>
      <w:r>
        <w:t>’ subfolder. The resulting downloaded content should look like this:</w:t>
      </w:r>
    </w:p>
    <w:p w14:paraId="2CE2A38F" w14:textId="77777777" w:rsidR="0040134A" w:rsidRDefault="0040134A" w:rsidP="0040134A">
      <w:pPr>
        <w:ind w:left="720"/>
      </w:pPr>
      <w:r>
        <w:rPr>
          <w:noProof/>
        </w:rPr>
        <w:drawing>
          <wp:inline distT="0" distB="0" distL="0" distR="0" wp14:anchorId="63EFC4B6" wp14:editId="005A6857">
            <wp:extent cx="6295781" cy="4397302"/>
            <wp:effectExtent l="0" t="0" r="0" b="3810"/>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a:blip r:embed="rId20"/>
                    <a:stretch>
                      <a:fillRect/>
                    </a:stretch>
                  </pic:blipFill>
                  <pic:spPr>
                    <a:xfrm>
                      <a:off x="0" y="0"/>
                      <a:ext cx="6301232" cy="4401109"/>
                    </a:xfrm>
                    <a:prstGeom prst="rect">
                      <a:avLst/>
                    </a:prstGeom>
                  </pic:spPr>
                </pic:pic>
              </a:graphicData>
            </a:graphic>
          </wp:inline>
        </w:drawing>
      </w:r>
    </w:p>
    <w:p w14:paraId="0DA97A39" w14:textId="77777777" w:rsidR="0040134A" w:rsidRDefault="0040134A" w:rsidP="0040134A">
      <w:r>
        <w:br w:type="page"/>
      </w:r>
    </w:p>
    <w:p w14:paraId="39C284F2" w14:textId="77777777" w:rsidR="0040134A" w:rsidRDefault="0040134A" w:rsidP="0040134A">
      <w:pPr>
        <w:pStyle w:val="ListParagraph"/>
        <w:numPr>
          <w:ilvl w:val="0"/>
          <w:numId w:val="32"/>
        </w:numPr>
        <w:spacing w:before="0" w:after="160" w:line="259" w:lineRule="auto"/>
      </w:pPr>
      <w:r>
        <w:lastRenderedPageBreak/>
        <w:t>If using PowerShell for the first time on your Windows 10 device, run the following command in an elevated PowerShell window:</w:t>
      </w:r>
    </w:p>
    <w:p w14:paraId="76730024" w14:textId="77777777" w:rsidR="0040134A" w:rsidRPr="00B82AC2" w:rsidRDefault="0040134A" w:rsidP="0040134A">
      <w:pPr>
        <w:ind w:left="720"/>
        <w:rPr>
          <w:rFonts w:ascii="Courier New" w:hAnsi="Courier New" w:cs="Courier New"/>
          <w:b/>
          <w:bCs/>
          <w:sz w:val="20"/>
          <w:szCs w:val="20"/>
        </w:rPr>
      </w:pPr>
      <w:r w:rsidRPr="00B82AC2">
        <w:rPr>
          <w:rFonts w:ascii="Courier New" w:hAnsi="Courier New" w:cs="Courier New"/>
          <w:b/>
          <w:bCs/>
          <w:sz w:val="20"/>
          <w:szCs w:val="20"/>
        </w:rPr>
        <w:t>Set-</w:t>
      </w:r>
      <w:proofErr w:type="spellStart"/>
      <w:r w:rsidRPr="00B82AC2">
        <w:rPr>
          <w:rFonts w:ascii="Courier New" w:hAnsi="Courier New" w:cs="Courier New"/>
          <w:b/>
          <w:bCs/>
          <w:sz w:val="20"/>
          <w:szCs w:val="20"/>
        </w:rPr>
        <w:t>ExecutionPolicy</w:t>
      </w:r>
      <w:proofErr w:type="spellEnd"/>
      <w:r w:rsidRPr="00B82AC2">
        <w:rPr>
          <w:rFonts w:ascii="Courier New" w:hAnsi="Courier New" w:cs="Courier New"/>
          <w:b/>
          <w:bCs/>
          <w:sz w:val="20"/>
          <w:szCs w:val="20"/>
        </w:rPr>
        <w:t xml:space="preserve"> Bypass -Force</w:t>
      </w:r>
    </w:p>
    <w:p w14:paraId="34D9692D" w14:textId="77777777" w:rsidR="0040134A" w:rsidRDefault="0040134A" w:rsidP="0040134A">
      <w:pPr>
        <w:ind w:left="720"/>
      </w:pPr>
      <w:r>
        <w:rPr>
          <w:noProof/>
        </w:rPr>
        <w:drawing>
          <wp:inline distT="0" distB="0" distL="0" distR="0" wp14:anchorId="27618C80" wp14:editId="6457DB7F">
            <wp:extent cx="6270125" cy="4635795"/>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1"/>
                    <a:stretch>
                      <a:fillRect/>
                    </a:stretch>
                  </pic:blipFill>
                  <pic:spPr>
                    <a:xfrm>
                      <a:off x="0" y="0"/>
                      <a:ext cx="6273686" cy="4638428"/>
                    </a:xfrm>
                    <a:prstGeom prst="rect">
                      <a:avLst/>
                    </a:prstGeom>
                  </pic:spPr>
                </pic:pic>
              </a:graphicData>
            </a:graphic>
          </wp:inline>
        </w:drawing>
      </w:r>
    </w:p>
    <w:p w14:paraId="13A4C62E" w14:textId="77777777" w:rsidR="0040134A" w:rsidRDefault="0040134A" w:rsidP="0040134A">
      <w:r>
        <w:br w:type="page"/>
      </w:r>
    </w:p>
    <w:p w14:paraId="33539C97" w14:textId="77777777" w:rsidR="0040134A" w:rsidRDefault="0040134A" w:rsidP="0040134A">
      <w:pPr>
        <w:pStyle w:val="ListParagraph"/>
        <w:numPr>
          <w:ilvl w:val="0"/>
          <w:numId w:val="32"/>
        </w:numPr>
        <w:spacing w:before="0" w:after="160" w:line="259" w:lineRule="auto"/>
      </w:pPr>
      <w:r>
        <w:lastRenderedPageBreak/>
        <w:t>From the same elevated PowerShell window, run the following commands to install (and confirm installation of) the require pre-requisite PowerShell module:</w:t>
      </w:r>
    </w:p>
    <w:p w14:paraId="29AB2A71" w14:textId="77777777" w:rsidR="0040134A" w:rsidRPr="00ED412F" w:rsidRDefault="0040134A" w:rsidP="0040134A">
      <w:pPr>
        <w:ind w:left="720"/>
        <w:rPr>
          <w:rFonts w:ascii="Courier New" w:hAnsi="Courier New" w:cs="Courier New"/>
          <w:b/>
          <w:bCs/>
          <w:sz w:val="20"/>
          <w:szCs w:val="20"/>
        </w:rPr>
      </w:pPr>
      <w:r w:rsidRPr="00ED412F">
        <w:rPr>
          <w:rFonts w:ascii="Courier New" w:hAnsi="Courier New" w:cs="Courier New"/>
          <w:b/>
          <w:bCs/>
          <w:sz w:val="20"/>
          <w:szCs w:val="20"/>
        </w:rPr>
        <w:t>Install-Module -Name AzureAD -Force</w:t>
      </w:r>
    </w:p>
    <w:p w14:paraId="268805DF" w14:textId="77777777" w:rsidR="0040134A" w:rsidRPr="00ED412F" w:rsidRDefault="0040134A" w:rsidP="0040134A">
      <w:pPr>
        <w:ind w:left="720"/>
        <w:rPr>
          <w:rFonts w:ascii="Courier New" w:hAnsi="Courier New" w:cs="Courier New"/>
          <w:b/>
          <w:bCs/>
          <w:sz w:val="20"/>
          <w:szCs w:val="20"/>
        </w:rPr>
      </w:pPr>
      <w:r w:rsidRPr="00ED412F">
        <w:rPr>
          <w:rFonts w:ascii="Courier New" w:hAnsi="Courier New" w:cs="Courier New"/>
          <w:b/>
          <w:bCs/>
          <w:sz w:val="20"/>
          <w:szCs w:val="20"/>
        </w:rPr>
        <w:t>Get-Module -Name "*AzureAD*" -</w:t>
      </w:r>
      <w:proofErr w:type="spellStart"/>
      <w:r w:rsidRPr="00ED412F">
        <w:rPr>
          <w:rFonts w:ascii="Courier New" w:hAnsi="Courier New" w:cs="Courier New"/>
          <w:b/>
          <w:bCs/>
          <w:sz w:val="20"/>
          <w:szCs w:val="20"/>
        </w:rPr>
        <w:t>ListAvailable</w:t>
      </w:r>
      <w:proofErr w:type="spellEnd"/>
    </w:p>
    <w:p w14:paraId="4B56072A" w14:textId="77777777" w:rsidR="0040134A" w:rsidRDefault="0040134A" w:rsidP="0040134A">
      <w:pPr>
        <w:ind w:left="709"/>
      </w:pPr>
      <w:r>
        <w:tab/>
      </w:r>
      <w:r>
        <w:rPr>
          <w:noProof/>
        </w:rPr>
        <w:drawing>
          <wp:inline distT="0" distB="0" distL="0" distR="0" wp14:anchorId="198C8CED" wp14:editId="40072841">
            <wp:extent cx="6284403" cy="1335405"/>
            <wp:effectExtent l="0" t="0" r="2540"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22"/>
                    <a:stretch>
                      <a:fillRect/>
                    </a:stretch>
                  </pic:blipFill>
                  <pic:spPr>
                    <a:xfrm>
                      <a:off x="0" y="0"/>
                      <a:ext cx="6285874" cy="1335718"/>
                    </a:xfrm>
                    <a:prstGeom prst="rect">
                      <a:avLst/>
                    </a:prstGeom>
                  </pic:spPr>
                </pic:pic>
              </a:graphicData>
            </a:graphic>
          </wp:inline>
        </w:drawing>
      </w:r>
    </w:p>
    <w:p w14:paraId="3E5DB737" w14:textId="77777777" w:rsidR="0040134A" w:rsidRDefault="0040134A" w:rsidP="0040134A">
      <w:pPr>
        <w:ind w:left="709"/>
      </w:pPr>
      <w:r>
        <w:rPr>
          <w:noProof/>
        </w:rPr>
        <w:drawing>
          <wp:inline distT="0" distB="0" distL="0" distR="0" wp14:anchorId="6DA01C61" wp14:editId="326D9C1E">
            <wp:extent cx="6264910" cy="4615777"/>
            <wp:effectExtent l="0" t="0" r="254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23"/>
                    <a:stretch>
                      <a:fillRect/>
                    </a:stretch>
                  </pic:blipFill>
                  <pic:spPr>
                    <a:xfrm>
                      <a:off x="0" y="0"/>
                      <a:ext cx="6276704" cy="4624466"/>
                    </a:xfrm>
                    <a:prstGeom prst="rect">
                      <a:avLst/>
                    </a:prstGeom>
                  </pic:spPr>
                </pic:pic>
              </a:graphicData>
            </a:graphic>
          </wp:inline>
        </w:drawing>
      </w:r>
    </w:p>
    <w:p w14:paraId="2C4A9478" w14:textId="77777777" w:rsidR="0040134A" w:rsidRDefault="0040134A" w:rsidP="00D229E5">
      <w:pPr>
        <w:ind w:left="851"/>
      </w:pPr>
      <w:r>
        <w:tab/>
        <w:t xml:space="preserve">Close the elevated PowerShell window, once the above module install process has successfully completed.  </w:t>
      </w:r>
      <w:r>
        <w:br w:type="page"/>
      </w:r>
    </w:p>
    <w:p w14:paraId="442E911E" w14:textId="06828B65" w:rsidR="0040134A" w:rsidRDefault="0040134A" w:rsidP="0040134A">
      <w:pPr>
        <w:pStyle w:val="ListParagraph"/>
        <w:numPr>
          <w:ilvl w:val="0"/>
          <w:numId w:val="32"/>
        </w:numPr>
        <w:spacing w:before="0" w:after="160" w:line="259" w:lineRule="auto"/>
      </w:pPr>
      <w:r>
        <w:lastRenderedPageBreak/>
        <w:t xml:space="preserve">Download the IntuneWinAppUtil.exe: </w:t>
      </w:r>
      <w:hyperlink r:id="rId24" w:history="1">
        <w:r>
          <w:rPr>
            <w:rStyle w:val="Hyperlink"/>
          </w:rPr>
          <w:t>Microsoft-Win32-Content-Prep-Tool/IntuneWinAppUtil.exe at master · microsoft/Microsoft-Win32-Content-Prep-Tool (github.com)</w:t>
        </w:r>
      </w:hyperlink>
      <w:r>
        <w:t xml:space="preserve"> </w:t>
      </w:r>
    </w:p>
    <w:p w14:paraId="4981F75A" w14:textId="77777777" w:rsidR="0040134A" w:rsidRDefault="0040134A" w:rsidP="0040134A">
      <w:r>
        <w:tab/>
        <w:t xml:space="preserve">Save that to: </w:t>
      </w:r>
      <w:r w:rsidRPr="007034A9">
        <w:rPr>
          <w:b/>
          <w:bCs/>
        </w:rPr>
        <w:t>C:\Code\GitHub\IntuneScripts\Upload-IntuneWin</w:t>
      </w:r>
    </w:p>
    <w:p w14:paraId="19FB0E2A" w14:textId="77777777" w:rsidR="0040134A" w:rsidRDefault="0040134A" w:rsidP="008F4DDC">
      <w:pPr>
        <w:ind w:left="284"/>
      </w:pPr>
      <w:r>
        <w:tab/>
      </w:r>
      <w:r>
        <w:rPr>
          <w:noProof/>
        </w:rPr>
        <w:drawing>
          <wp:inline distT="0" distB="0" distL="0" distR="0" wp14:anchorId="320AED83" wp14:editId="6846806C">
            <wp:extent cx="6124575" cy="4277721"/>
            <wp:effectExtent l="0" t="0" r="0" b="889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5"/>
                    <a:stretch>
                      <a:fillRect/>
                    </a:stretch>
                  </pic:blipFill>
                  <pic:spPr>
                    <a:xfrm>
                      <a:off x="0" y="0"/>
                      <a:ext cx="6134766" cy="4284839"/>
                    </a:xfrm>
                    <a:prstGeom prst="rect">
                      <a:avLst/>
                    </a:prstGeom>
                  </pic:spPr>
                </pic:pic>
              </a:graphicData>
            </a:graphic>
          </wp:inline>
        </w:drawing>
      </w:r>
    </w:p>
    <w:p w14:paraId="4F5B2C43" w14:textId="77777777" w:rsidR="0040134A" w:rsidRDefault="0040134A" w:rsidP="008F4DDC">
      <w:pPr>
        <w:ind w:left="284"/>
      </w:pPr>
      <w:r>
        <w:rPr>
          <w:noProof/>
        </w:rPr>
        <w:lastRenderedPageBreak/>
        <w:tab/>
      </w:r>
      <w:r>
        <w:rPr>
          <w:noProof/>
        </w:rPr>
        <w:drawing>
          <wp:inline distT="0" distB="0" distL="0" distR="0" wp14:anchorId="73B99429" wp14:editId="3175DC6F">
            <wp:extent cx="6124915" cy="4277960"/>
            <wp:effectExtent l="0" t="0" r="0" b="889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6"/>
                    <a:stretch>
                      <a:fillRect/>
                    </a:stretch>
                  </pic:blipFill>
                  <pic:spPr>
                    <a:xfrm>
                      <a:off x="0" y="0"/>
                      <a:ext cx="6126288" cy="4278919"/>
                    </a:xfrm>
                    <a:prstGeom prst="rect">
                      <a:avLst/>
                    </a:prstGeom>
                  </pic:spPr>
                </pic:pic>
              </a:graphicData>
            </a:graphic>
          </wp:inline>
        </w:drawing>
      </w:r>
    </w:p>
    <w:p w14:paraId="77BDD95B" w14:textId="77777777" w:rsidR="0040134A" w:rsidRDefault="0040134A" w:rsidP="0040134A">
      <w:r>
        <w:br w:type="page"/>
      </w:r>
    </w:p>
    <w:p w14:paraId="49488227" w14:textId="15B94315" w:rsidR="0040134A" w:rsidRDefault="0040134A" w:rsidP="0040134A">
      <w:pPr>
        <w:pStyle w:val="ListParagraph"/>
        <w:numPr>
          <w:ilvl w:val="0"/>
          <w:numId w:val="32"/>
        </w:numPr>
        <w:spacing w:before="0" w:after="160" w:line="259" w:lineRule="auto"/>
      </w:pPr>
      <w:r>
        <w:lastRenderedPageBreak/>
        <w:t>Copy the ‘</w:t>
      </w:r>
      <w:r w:rsidR="004F397D" w:rsidRPr="004F397D">
        <w:t>Install-Windows10LanguagePack</w:t>
      </w:r>
      <w:r>
        <w:t>’ f</w:t>
      </w:r>
      <w:r w:rsidR="004F397D">
        <w:t>older content</w:t>
      </w:r>
      <w:r>
        <w:t xml:space="preserve"> to </w:t>
      </w:r>
      <w:r w:rsidRPr="009F037F">
        <w:rPr>
          <w:b/>
          <w:bCs/>
        </w:rPr>
        <w:t>C:\Code\GitHub\IntuneScripts\Upload-IntuneWin</w:t>
      </w:r>
      <w:r>
        <w:t xml:space="preserve">  </w:t>
      </w:r>
    </w:p>
    <w:p w14:paraId="7DB5E303" w14:textId="5F7A1D64" w:rsidR="0040134A" w:rsidRDefault="00EA3BC2" w:rsidP="008F4DDC">
      <w:pPr>
        <w:ind w:left="284"/>
      </w:pPr>
      <w:r>
        <w:rPr>
          <w:noProof/>
        </w:rPr>
        <w:drawing>
          <wp:inline distT="0" distB="0" distL="0" distR="0" wp14:anchorId="6AC67D10" wp14:editId="57D77850">
            <wp:extent cx="5943600" cy="5651500"/>
            <wp:effectExtent l="0" t="0" r="0" b="6350"/>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27"/>
                    <a:stretch>
                      <a:fillRect/>
                    </a:stretch>
                  </pic:blipFill>
                  <pic:spPr>
                    <a:xfrm>
                      <a:off x="0" y="0"/>
                      <a:ext cx="5943600" cy="5651500"/>
                    </a:xfrm>
                    <a:prstGeom prst="rect">
                      <a:avLst/>
                    </a:prstGeom>
                  </pic:spPr>
                </pic:pic>
              </a:graphicData>
            </a:graphic>
          </wp:inline>
        </w:drawing>
      </w:r>
    </w:p>
    <w:p w14:paraId="45D2E9EB" w14:textId="77777777" w:rsidR="0040134A" w:rsidRDefault="0040134A" w:rsidP="0040134A">
      <w:r>
        <w:br w:type="page"/>
      </w:r>
    </w:p>
    <w:p w14:paraId="5A1E2E90" w14:textId="231A4E90" w:rsidR="0040134A" w:rsidRDefault="0040134A" w:rsidP="0040134A">
      <w:pPr>
        <w:pStyle w:val="ListParagraph"/>
        <w:numPr>
          <w:ilvl w:val="0"/>
          <w:numId w:val="32"/>
        </w:numPr>
        <w:spacing w:before="0" w:after="160" w:line="259" w:lineRule="auto"/>
      </w:pPr>
      <w:r>
        <w:lastRenderedPageBreak/>
        <w:t>Review the data for the package in the ‘</w:t>
      </w:r>
      <w:r w:rsidRPr="00350E5E">
        <w:t>C:\Code\GitHub\IntuneScripts\Upload-IntuneWin\</w:t>
      </w:r>
      <w:r w:rsidR="008E1E6B" w:rsidRPr="008E1E6B">
        <w:t>Install-Windows10LanguagePack</w:t>
      </w:r>
      <w:r>
        <w:t>\Config.xml’ file – taking note of the ‘</w:t>
      </w:r>
      <w:proofErr w:type="spellStart"/>
      <w:r w:rsidRPr="00F97A5D">
        <w:t>displayName</w:t>
      </w:r>
      <w:proofErr w:type="spellEnd"/>
      <w:r>
        <w:t>’, ‘</w:t>
      </w:r>
      <w:r w:rsidRPr="00B108EA">
        <w:t>Description</w:t>
      </w:r>
      <w:r>
        <w:t>’ and ‘</w:t>
      </w:r>
      <w:proofErr w:type="spellStart"/>
      <w:r w:rsidRPr="00B108EA">
        <w:t>AADGroupName</w:t>
      </w:r>
      <w:proofErr w:type="spellEnd"/>
      <w:r>
        <w:t>’ entries – these will form the Intune package details and the associated AzureAD application targeting groups.  They can be edited if required, but it is recommended to leave them as they are.</w:t>
      </w:r>
    </w:p>
    <w:p w14:paraId="52ED3084" w14:textId="757FD59E" w:rsidR="0040134A" w:rsidRDefault="0027339A" w:rsidP="008F4DDC">
      <w:pPr>
        <w:ind w:left="284"/>
      </w:pPr>
      <w:r>
        <w:rPr>
          <w:noProof/>
        </w:rPr>
        <w:drawing>
          <wp:inline distT="0" distB="0" distL="0" distR="0" wp14:anchorId="4433089B" wp14:editId="2486632D">
            <wp:extent cx="6224016" cy="4675327"/>
            <wp:effectExtent l="0" t="0" r="571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8"/>
                    <a:stretch>
                      <a:fillRect/>
                    </a:stretch>
                  </pic:blipFill>
                  <pic:spPr>
                    <a:xfrm>
                      <a:off x="0" y="0"/>
                      <a:ext cx="6227448" cy="4677905"/>
                    </a:xfrm>
                    <a:prstGeom prst="rect">
                      <a:avLst/>
                    </a:prstGeom>
                  </pic:spPr>
                </pic:pic>
              </a:graphicData>
            </a:graphic>
          </wp:inline>
        </w:drawing>
      </w:r>
    </w:p>
    <w:p w14:paraId="706B0880" w14:textId="77777777" w:rsidR="0040134A" w:rsidRDefault="0040134A" w:rsidP="0040134A">
      <w:r>
        <w:br w:type="page"/>
      </w:r>
    </w:p>
    <w:p w14:paraId="73631D35" w14:textId="77777777" w:rsidR="0040134A" w:rsidRDefault="0040134A" w:rsidP="0040134A">
      <w:pPr>
        <w:pStyle w:val="ListParagraph"/>
        <w:numPr>
          <w:ilvl w:val="0"/>
          <w:numId w:val="32"/>
        </w:numPr>
        <w:spacing w:before="0" w:after="160" w:line="259" w:lineRule="auto"/>
      </w:pPr>
      <w:r>
        <w:lastRenderedPageBreak/>
        <w:t>Open a normal (</w:t>
      </w:r>
      <w:proofErr w:type="gramStart"/>
      <w:r>
        <w:t>i.e.</w:t>
      </w:r>
      <w:proofErr w:type="gramEnd"/>
      <w:r>
        <w:t xml:space="preserve"> non-elevated) PowerShell window. Unblock the downloaded files by running the following PowerShell command:</w:t>
      </w:r>
    </w:p>
    <w:p w14:paraId="3C646181" w14:textId="77777777" w:rsidR="0040134A" w:rsidRPr="00F838AD" w:rsidRDefault="0040134A" w:rsidP="0040134A">
      <w:pPr>
        <w:ind w:left="720"/>
        <w:rPr>
          <w:rFonts w:ascii="Courier New" w:hAnsi="Courier New" w:cs="Courier New"/>
          <w:b/>
          <w:bCs/>
          <w:sz w:val="20"/>
          <w:szCs w:val="20"/>
        </w:rPr>
      </w:pPr>
      <w:r w:rsidRPr="00F838AD">
        <w:rPr>
          <w:rFonts w:ascii="Courier New" w:hAnsi="Courier New" w:cs="Courier New"/>
          <w:b/>
          <w:bCs/>
          <w:sz w:val="20"/>
          <w:szCs w:val="20"/>
        </w:rPr>
        <w:t>Get-</w:t>
      </w:r>
      <w:proofErr w:type="spellStart"/>
      <w:r w:rsidRPr="00F838AD">
        <w:rPr>
          <w:rFonts w:ascii="Courier New" w:hAnsi="Courier New" w:cs="Courier New"/>
          <w:b/>
          <w:bCs/>
          <w:sz w:val="20"/>
          <w:szCs w:val="20"/>
        </w:rPr>
        <w:t>ChildItem</w:t>
      </w:r>
      <w:proofErr w:type="spellEnd"/>
      <w:r w:rsidRPr="00F838AD">
        <w:rPr>
          <w:rFonts w:ascii="Courier New" w:hAnsi="Courier New" w:cs="Courier New"/>
          <w:b/>
          <w:bCs/>
          <w:sz w:val="20"/>
          <w:szCs w:val="20"/>
        </w:rPr>
        <w:t xml:space="preserve"> -Path "C:\Code\GitHub\IntuneScripts" -Recurse | Unblock-File</w:t>
      </w:r>
    </w:p>
    <w:p w14:paraId="71FD7763" w14:textId="77777777" w:rsidR="0040134A" w:rsidRDefault="0040134A" w:rsidP="008F4DDC">
      <w:pPr>
        <w:ind w:left="284"/>
      </w:pPr>
      <w:r>
        <w:rPr>
          <w:noProof/>
        </w:rPr>
        <w:drawing>
          <wp:inline distT="0" distB="0" distL="0" distR="0" wp14:anchorId="10C4925C" wp14:editId="602F9EA6">
            <wp:extent cx="5954233" cy="1264189"/>
            <wp:effectExtent l="0" t="0" r="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9"/>
                    <a:stretch>
                      <a:fillRect/>
                    </a:stretch>
                  </pic:blipFill>
                  <pic:spPr>
                    <a:xfrm>
                      <a:off x="0" y="0"/>
                      <a:ext cx="5970084" cy="1267554"/>
                    </a:xfrm>
                    <a:prstGeom prst="rect">
                      <a:avLst/>
                    </a:prstGeom>
                  </pic:spPr>
                </pic:pic>
              </a:graphicData>
            </a:graphic>
          </wp:inline>
        </w:drawing>
      </w:r>
    </w:p>
    <w:p w14:paraId="23DA15E4" w14:textId="77777777" w:rsidR="0040134A" w:rsidRDefault="0040134A" w:rsidP="008F4DDC">
      <w:pPr>
        <w:ind w:left="1080" w:hanging="360"/>
      </w:pPr>
    </w:p>
    <w:p w14:paraId="0086884D" w14:textId="77777777" w:rsidR="0040134A" w:rsidRDefault="0040134A" w:rsidP="0040134A">
      <w:r>
        <w:br w:type="page"/>
      </w:r>
    </w:p>
    <w:p w14:paraId="4427957D" w14:textId="77777777" w:rsidR="0040134A" w:rsidRDefault="0040134A" w:rsidP="0040134A">
      <w:pPr>
        <w:pStyle w:val="ListParagraph"/>
        <w:numPr>
          <w:ilvl w:val="0"/>
          <w:numId w:val="32"/>
        </w:numPr>
        <w:spacing w:before="0" w:after="160" w:line="259" w:lineRule="auto"/>
      </w:pPr>
      <w:r>
        <w:lastRenderedPageBreak/>
        <w:t>Still in the non-elevated PowerShell, run the following command:</w:t>
      </w:r>
    </w:p>
    <w:p w14:paraId="3D9EB9FF" w14:textId="77777777" w:rsidR="0040134A" w:rsidRDefault="0040134A" w:rsidP="0040134A">
      <w:pPr>
        <w:ind w:left="720"/>
      </w:pPr>
      <w:r w:rsidRPr="001319CB">
        <w:rPr>
          <w:rFonts w:ascii="Courier New" w:hAnsi="Courier New" w:cs="Courier New"/>
          <w:b/>
          <w:bCs/>
          <w:sz w:val="20"/>
          <w:szCs w:val="20"/>
        </w:rPr>
        <w:t>Set-Location -Path 'C:\Code\GitHub\</w:t>
      </w:r>
      <w:proofErr w:type="spellStart"/>
      <w:r w:rsidRPr="001319CB">
        <w:rPr>
          <w:rFonts w:ascii="Courier New" w:hAnsi="Courier New" w:cs="Courier New"/>
          <w:b/>
          <w:bCs/>
          <w:sz w:val="20"/>
          <w:szCs w:val="20"/>
        </w:rPr>
        <w:t>IntuneScripts</w:t>
      </w:r>
      <w:proofErr w:type="spellEnd"/>
      <w:r w:rsidRPr="001319CB">
        <w:rPr>
          <w:rFonts w:ascii="Courier New" w:hAnsi="Courier New" w:cs="Courier New"/>
          <w:b/>
          <w:bCs/>
          <w:sz w:val="20"/>
          <w:szCs w:val="20"/>
        </w:rPr>
        <w:t>\Upload-</w:t>
      </w:r>
      <w:proofErr w:type="spellStart"/>
      <w:r w:rsidRPr="001319CB">
        <w:rPr>
          <w:rFonts w:ascii="Courier New" w:hAnsi="Courier New" w:cs="Courier New"/>
          <w:b/>
          <w:bCs/>
          <w:sz w:val="20"/>
          <w:szCs w:val="20"/>
        </w:rPr>
        <w:t>IntuneWin</w:t>
      </w:r>
      <w:proofErr w:type="spellEnd"/>
      <w:r w:rsidRPr="001319CB">
        <w:rPr>
          <w:rFonts w:ascii="Courier New" w:hAnsi="Courier New" w:cs="Courier New"/>
          <w:b/>
          <w:bCs/>
          <w:sz w:val="20"/>
          <w:szCs w:val="20"/>
        </w:rPr>
        <w:t>'</w:t>
      </w:r>
    </w:p>
    <w:p w14:paraId="0D524BEC" w14:textId="77777777" w:rsidR="0040134A" w:rsidRDefault="0040134A" w:rsidP="008F4DDC">
      <w:pPr>
        <w:ind w:left="426"/>
      </w:pPr>
      <w:r>
        <w:tab/>
      </w:r>
      <w:r>
        <w:rPr>
          <w:noProof/>
        </w:rPr>
        <w:drawing>
          <wp:inline distT="0" distB="0" distL="0" distR="0" wp14:anchorId="1DE62E3C" wp14:editId="228864CD">
            <wp:extent cx="5857143" cy="1333333"/>
            <wp:effectExtent l="0" t="0" r="0" b="635"/>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30"/>
                    <a:stretch>
                      <a:fillRect/>
                    </a:stretch>
                  </pic:blipFill>
                  <pic:spPr>
                    <a:xfrm>
                      <a:off x="0" y="0"/>
                      <a:ext cx="5857143" cy="1333333"/>
                    </a:xfrm>
                    <a:prstGeom prst="rect">
                      <a:avLst/>
                    </a:prstGeom>
                  </pic:spPr>
                </pic:pic>
              </a:graphicData>
            </a:graphic>
          </wp:inline>
        </w:drawing>
      </w:r>
    </w:p>
    <w:p w14:paraId="29375FDF" w14:textId="77777777" w:rsidR="0040134A" w:rsidRDefault="0040134A" w:rsidP="0040134A"/>
    <w:p w14:paraId="7640D86B" w14:textId="2E7714C7" w:rsidR="0040134A" w:rsidRDefault="0040134A" w:rsidP="008F4DDC">
      <w:pPr>
        <w:pStyle w:val="ListParagraph"/>
        <w:numPr>
          <w:ilvl w:val="0"/>
          <w:numId w:val="32"/>
        </w:numPr>
        <w:spacing w:before="0" w:after="160" w:line="259" w:lineRule="auto"/>
      </w:pPr>
      <w:r>
        <w:t xml:space="preserve">Next, run the following command to automatically create the Win32 </w:t>
      </w:r>
      <w:proofErr w:type="gramStart"/>
      <w:r>
        <w:t>(.intunewin</w:t>
      </w:r>
      <w:proofErr w:type="gramEnd"/>
      <w:r>
        <w:t>) package, upload it to the Intune portal and create the associated AzureAD assignment targeting groups:</w:t>
      </w:r>
    </w:p>
    <w:p w14:paraId="2964D6E2" w14:textId="77777777" w:rsidR="008F4DDC" w:rsidRDefault="008F4DDC" w:rsidP="008F4DDC">
      <w:pPr>
        <w:spacing w:before="0" w:after="160" w:line="259" w:lineRule="auto"/>
        <w:ind w:left="360"/>
      </w:pPr>
    </w:p>
    <w:p w14:paraId="30BB7709" w14:textId="41C5BCCD" w:rsidR="0040134A" w:rsidRDefault="0040134A" w:rsidP="0040134A">
      <w:pPr>
        <w:ind w:left="720"/>
      </w:pPr>
      <w:r w:rsidRPr="00CE3689">
        <w:rPr>
          <w:rFonts w:ascii="Courier New" w:hAnsi="Courier New" w:cs="Courier New"/>
          <w:b/>
          <w:bCs/>
          <w:sz w:val="20"/>
          <w:szCs w:val="20"/>
        </w:rPr>
        <w:t>.\Invoke-Upload.ps1 -Name '</w:t>
      </w:r>
      <w:r w:rsidR="00B1611F" w:rsidRPr="00B1611F">
        <w:rPr>
          <w:rFonts w:ascii="Courier New" w:hAnsi="Courier New" w:cs="Courier New"/>
          <w:b/>
          <w:bCs/>
          <w:sz w:val="20"/>
          <w:szCs w:val="20"/>
        </w:rPr>
        <w:t>Install-Windows10LanguagePack</w:t>
      </w:r>
      <w:r w:rsidRPr="00CE3689">
        <w:rPr>
          <w:rFonts w:ascii="Courier New" w:hAnsi="Courier New" w:cs="Courier New"/>
          <w:b/>
          <w:bCs/>
          <w:sz w:val="20"/>
          <w:szCs w:val="20"/>
        </w:rPr>
        <w:t>'</w:t>
      </w:r>
    </w:p>
    <w:p w14:paraId="22D258FB" w14:textId="77777777" w:rsidR="0040134A" w:rsidRDefault="0040134A" w:rsidP="008F4DDC"/>
    <w:p w14:paraId="7AAC5E4F" w14:textId="77777777" w:rsidR="0040134A" w:rsidRPr="008F4DDC" w:rsidRDefault="0040134A" w:rsidP="008F4DDC">
      <w:pPr>
        <w:pStyle w:val="NoteTitle"/>
        <w:rPr>
          <w:color w:val="auto"/>
        </w:rPr>
      </w:pPr>
      <w:r w:rsidRPr="008F4DDC">
        <w:rPr>
          <w:b/>
          <w:bCs w:val="0"/>
          <w:i/>
          <w:iCs/>
          <w:color w:val="auto"/>
        </w:rPr>
        <w:t>Note</w:t>
      </w:r>
      <w:r w:rsidRPr="008F4DDC">
        <w:rPr>
          <w:color w:val="auto"/>
        </w:rPr>
        <w:t xml:space="preserve"> – When prompted, you will need to authenticate with an account that has rights to create packages in Intune and AzureAD groups.  Typically, an account that holds the Intune Service Administrator role has the correct rights to complete these tasks.</w:t>
      </w:r>
    </w:p>
    <w:p w14:paraId="41AB07B1" w14:textId="77777777" w:rsidR="0040134A" w:rsidRDefault="0040134A" w:rsidP="0040134A">
      <w:pPr>
        <w:pStyle w:val="ListParagraph"/>
        <w:numPr>
          <w:ilvl w:val="0"/>
          <w:numId w:val="0"/>
        </w:numPr>
        <w:ind w:left="720"/>
      </w:pPr>
    </w:p>
    <w:p w14:paraId="5952E90A" w14:textId="6412655E" w:rsidR="0040134A" w:rsidRDefault="008F4DDC" w:rsidP="008F4DDC">
      <w:pPr>
        <w:pStyle w:val="ListParagraph"/>
        <w:numPr>
          <w:ilvl w:val="0"/>
          <w:numId w:val="0"/>
        </w:numPr>
        <w:ind w:left="426"/>
      </w:pPr>
      <w:r>
        <w:lastRenderedPageBreak/>
        <w:t xml:space="preserve"> </w:t>
      </w:r>
      <w:r w:rsidR="00C11CFF">
        <w:rPr>
          <w:noProof/>
        </w:rPr>
        <w:drawing>
          <wp:inline distT="0" distB="0" distL="0" distR="0" wp14:anchorId="30C7BB37" wp14:editId="2B3B5738">
            <wp:extent cx="5943600" cy="4031615"/>
            <wp:effectExtent l="0" t="0" r="0" b="6985"/>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31"/>
                    <a:stretch>
                      <a:fillRect/>
                    </a:stretch>
                  </pic:blipFill>
                  <pic:spPr>
                    <a:xfrm>
                      <a:off x="0" y="0"/>
                      <a:ext cx="5943600" cy="4031615"/>
                    </a:xfrm>
                    <a:prstGeom prst="rect">
                      <a:avLst/>
                    </a:prstGeom>
                  </pic:spPr>
                </pic:pic>
              </a:graphicData>
            </a:graphic>
          </wp:inline>
        </w:drawing>
      </w:r>
    </w:p>
    <w:p w14:paraId="5CC3195F" w14:textId="77777777" w:rsidR="0040134A" w:rsidRDefault="0040134A" w:rsidP="008F4DDC">
      <w:pPr>
        <w:pStyle w:val="ListParagraph"/>
        <w:ind w:left="142" w:firstLine="0"/>
      </w:pPr>
      <w:r>
        <w:rPr>
          <w:noProof/>
        </w:rPr>
        <w:lastRenderedPageBreak/>
        <w:drawing>
          <wp:inline distT="0" distB="0" distL="0" distR="0" wp14:anchorId="0D619948" wp14:editId="744205AB">
            <wp:extent cx="5913912" cy="3944679"/>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2"/>
                    <a:stretch>
                      <a:fillRect/>
                    </a:stretch>
                  </pic:blipFill>
                  <pic:spPr>
                    <a:xfrm>
                      <a:off x="0" y="0"/>
                      <a:ext cx="5923493" cy="3951070"/>
                    </a:xfrm>
                    <a:prstGeom prst="rect">
                      <a:avLst/>
                    </a:prstGeom>
                  </pic:spPr>
                </pic:pic>
              </a:graphicData>
            </a:graphic>
          </wp:inline>
        </w:drawing>
      </w:r>
    </w:p>
    <w:p w14:paraId="43B12B33" w14:textId="7E85DE91" w:rsidR="0040134A" w:rsidRDefault="00E25F75" w:rsidP="008F4DDC">
      <w:pPr>
        <w:pStyle w:val="ListParagraph"/>
        <w:numPr>
          <w:ilvl w:val="0"/>
          <w:numId w:val="0"/>
        </w:numPr>
        <w:ind w:left="426"/>
      </w:pPr>
      <w:r>
        <w:rPr>
          <w:noProof/>
        </w:rPr>
        <w:lastRenderedPageBreak/>
        <w:drawing>
          <wp:inline distT="0" distB="0" distL="0" distR="0" wp14:anchorId="70B8617A" wp14:editId="56E8A147">
            <wp:extent cx="3685399" cy="5974080"/>
            <wp:effectExtent l="0" t="0" r="0" b="762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3"/>
                    <a:stretch>
                      <a:fillRect/>
                    </a:stretch>
                  </pic:blipFill>
                  <pic:spPr>
                    <a:xfrm>
                      <a:off x="0" y="0"/>
                      <a:ext cx="3686676" cy="5976150"/>
                    </a:xfrm>
                    <a:prstGeom prst="rect">
                      <a:avLst/>
                    </a:prstGeom>
                  </pic:spPr>
                </pic:pic>
              </a:graphicData>
            </a:graphic>
          </wp:inline>
        </w:drawing>
      </w:r>
    </w:p>
    <w:p w14:paraId="7ED32D9F" w14:textId="77777777" w:rsidR="0040134A" w:rsidRDefault="0040134A" w:rsidP="0040134A">
      <w:pPr>
        <w:pStyle w:val="ListParagraph"/>
        <w:numPr>
          <w:ilvl w:val="0"/>
          <w:numId w:val="0"/>
        </w:numPr>
        <w:ind w:left="720"/>
      </w:pPr>
    </w:p>
    <w:p w14:paraId="068A34C3" w14:textId="592A5BFC" w:rsidR="0040134A" w:rsidRDefault="0040134A" w:rsidP="0040134A">
      <w:pPr>
        <w:pStyle w:val="ListParagraph"/>
        <w:numPr>
          <w:ilvl w:val="0"/>
          <w:numId w:val="32"/>
        </w:numPr>
        <w:spacing w:before="0" w:after="160" w:line="259" w:lineRule="auto"/>
      </w:pPr>
      <w:r>
        <w:t xml:space="preserve">Once the upload process has completed, login to the </w:t>
      </w:r>
      <w:hyperlink r:id="rId34" w:history="1">
        <w:r w:rsidRPr="00EE6BBA">
          <w:rPr>
            <w:rStyle w:val="Hyperlink"/>
          </w:rPr>
          <w:t>MEM Intune portal</w:t>
        </w:r>
      </w:hyperlink>
      <w:r>
        <w:t xml:space="preserve"> (using an account that has rights to manage Intune, like the Intune Service Administrator role)</w:t>
      </w:r>
    </w:p>
    <w:p w14:paraId="0BA514A1" w14:textId="77777777" w:rsidR="008F4DDC" w:rsidRDefault="008F4DDC">
      <w:pPr>
        <w:spacing w:before="0" w:after="160" w:line="259" w:lineRule="auto"/>
      </w:pPr>
      <w:r>
        <w:br w:type="page"/>
      </w:r>
    </w:p>
    <w:p w14:paraId="7F16C406" w14:textId="1CBB2F9B" w:rsidR="0040134A" w:rsidRDefault="0040134A" w:rsidP="0040134A">
      <w:pPr>
        <w:pStyle w:val="ListParagraph"/>
        <w:numPr>
          <w:ilvl w:val="0"/>
          <w:numId w:val="32"/>
        </w:numPr>
        <w:spacing w:before="0" w:after="160" w:line="259" w:lineRule="auto"/>
      </w:pPr>
      <w:r>
        <w:lastRenderedPageBreak/>
        <w:t xml:space="preserve">Navigate to </w:t>
      </w:r>
      <w:r w:rsidRPr="003E052D">
        <w:rPr>
          <w:b/>
          <w:bCs/>
        </w:rPr>
        <w:t>Apps | Windows apps</w:t>
      </w:r>
      <w:r>
        <w:t xml:space="preserve"> and locate the ‘</w:t>
      </w:r>
      <w:r w:rsidR="00D907F5" w:rsidRPr="00D907F5">
        <w:t>MCS Set OS Language</w:t>
      </w:r>
      <w:r>
        <w:t>’ app in the portal. It should look like this:</w:t>
      </w:r>
    </w:p>
    <w:p w14:paraId="276B1A4F" w14:textId="5A519A59" w:rsidR="0040134A" w:rsidRDefault="0091120B" w:rsidP="0040134A">
      <w:pPr>
        <w:ind w:left="360"/>
      </w:pPr>
      <w:r>
        <w:rPr>
          <w:noProof/>
        </w:rPr>
        <w:drawing>
          <wp:inline distT="0" distB="0" distL="0" distR="0" wp14:anchorId="079B1EBA" wp14:editId="28DE9770">
            <wp:extent cx="5943600" cy="1400175"/>
            <wp:effectExtent l="0" t="0" r="0" b="952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35"/>
                    <a:stretch>
                      <a:fillRect/>
                    </a:stretch>
                  </pic:blipFill>
                  <pic:spPr>
                    <a:xfrm>
                      <a:off x="0" y="0"/>
                      <a:ext cx="5943600" cy="1400175"/>
                    </a:xfrm>
                    <a:prstGeom prst="rect">
                      <a:avLst/>
                    </a:prstGeom>
                  </pic:spPr>
                </pic:pic>
              </a:graphicData>
            </a:graphic>
          </wp:inline>
        </w:drawing>
      </w:r>
    </w:p>
    <w:p w14:paraId="7F2B566C" w14:textId="77777777" w:rsidR="008F4DDC" w:rsidRDefault="008F4DDC">
      <w:pPr>
        <w:spacing w:before="0" w:after="160" w:line="259" w:lineRule="auto"/>
      </w:pPr>
      <w:r>
        <w:br w:type="page"/>
      </w:r>
    </w:p>
    <w:p w14:paraId="7896CCDD" w14:textId="51B569E1" w:rsidR="0040134A" w:rsidRDefault="0040134A" w:rsidP="00220A9C">
      <w:pPr>
        <w:pStyle w:val="ListParagraph"/>
        <w:numPr>
          <w:ilvl w:val="0"/>
          <w:numId w:val="32"/>
        </w:numPr>
        <w:spacing w:before="0" w:after="160" w:line="259" w:lineRule="auto"/>
      </w:pPr>
      <w:r>
        <w:lastRenderedPageBreak/>
        <w:t xml:space="preserve">Navigate to the </w:t>
      </w:r>
      <w:r w:rsidRPr="008E5909">
        <w:rPr>
          <w:b/>
          <w:bCs/>
        </w:rPr>
        <w:t>Properties</w:t>
      </w:r>
      <w:r>
        <w:t xml:space="preserve"> blade, </w:t>
      </w:r>
      <w:r w:rsidR="008E5909">
        <w:t>and l</w:t>
      </w:r>
      <w:r>
        <w:t>ocate the Group name for the ‘</w:t>
      </w:r>
      <w:r w:rsidR="008E5909">
        <w:t>Available</w:t>
      </w:r>
      <w:r>
        <w:t>’ targeting group:</w:t>
      </w:r>
    </w:p>
    <w:p w14:paraId="5EA5DC80" w14:textId="77777777" w:rsidR="008F4DDC" w:rsidRDefault="008F4DDC" w:rsidP="008F4DDC">
      <w:pPr>
        <w:spacing w:before="0" w:after="160" w:line="259" w:lineRule="auto"/>
        <w:ind w:left="360"/>
      </w:pPr>
    </w:p>
    <w:p w14:paraId="4C3E3A6A" w14:textId="5614E9AC" w:rsidR="0040134A" w:rsidRDefault="00052243" w:rsidP="008F4DDC">
      <w:pPr>
        <w:pStyle w:val="ListParagraph"/>
        <w:numPr>
          <w:ilvl w:val="0"/>
          <w:numId w:val="0"/>
        </w:numPr>
        <w:ind w:left="284"/>
      </w:pPr>
      <w:r>
        <w:rPr>
          <w:noProof/>
        </w:rPr>
        <w:drawing>
          <wp:inline distT="0" distB="0" distL="0" distR="0" wp14:anchorId="7B555ECC" wp14:editId="08F6F464">
            <wp:extent cx="5943600" cy="5078730"/>
            <wp:effectExtent l="0" t="0" r="0" b="762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36"/>
                    <a:stretch>
                      <a:fillRect/>
                    </a:stretch>
                  </pic:blipFill>
                  <pic:spPr>
                    <a:xfrm>
                      <a:off x="0" y="0"/>
                      <a:ext cx="5943600" cy="5078730"/>
                    </a:xfrm>
                    <a:prstGeom prst="rect">
                      <a:avLst/>
                    </a:prstGeom>
                  </pic:spPr>
                </pic:pic>
              </a:graphicData>
            </a:graphic>
          </wp:inline>
        </w:drawing>
      </w:r>
    </w:p>
    <w:p w14:paraId="0A53BF5D" w14:textId="77777777" w:rsidR="0040134A" w:rsidRDefault="0040134A" w:rsidP="0040134A">
      <w:pPr>
        <w:pStyle w:val="ListParagraph"/>
        <w:numPr>
          <w:ilvl w:val="0"/>
          <w:numId w:val="0"/>
        </w:numPr>
        <w:ind w:left="720"/>
      </w:pPr>
    </w:p>
    <w:p w14:paraId="6C65E2CF" w14:textId="77777777" w:rsidR="008F4DDC" w:rsidRDefault="008F4DDC">
      <w:pPr>
        <w:spacing w:before="0" w:after="160" w:line="259" w:lineRule="auto"/>
      </w:pPr>
      <w:r>
        <w:br w:type="page"/>
      </w:r>
    </w:p>
    <w:p w14:paraId="49E117DE" w14:textId="634EF4A6" w:rsidR="0040134A" w:rsidRDefault="0040134A" w:rsidP="0040134A">
      <w:pPr>
        <w:pStyle w:val="ListParagraph"/>
        <w:numPr>
          <w:ilvl w:val="0"/>
          <w:numId w:val="32"/>
        </w:numPr>
        <w:spacing w:before="0" w:after="160" w:line="259" w:lineRule="auto"/>
      </w:pPr>
      <w:r>
        <w:lastRenderedPageBreak/>
        <w:t xml:space="preserve">Navigate to </w:t>
      </w:r>
      <w:r w:rsidRPr="00FF79EF">
        <w:rPr>
          <w:b/>
          <w:bCs/>
        </w:rPr>
        <w:t>Groups | All groups</w:t>
      </w:r>
      <w:r>
        <w:t xml:space="preserve"> and search for that group name ‘</w:t>
      </w:r>
      <w:r w:rsidR="00FE5BA9" w:rsidRPr="00FE5BA9">
        <w:t xml:space="preserve">MIP-WIN10-OBJECT-APP-MCSSetLang_v1-0-Available </w:t>
      </w:r>
      <w:r>
        <w:t>‘</w:t>
      </w:r>
    </w:p>
    <w:p w14:paraId="5B5D8B9E" w14:textId="4FCAAC2F" w:rsidR="0040134A" w:rsidRDefault="000B3699" w:rsidP="008F4DDC">
      <w:pPr>
        <w:ind w:left="284"/>
      </w:pPr>
      <w:r>
        <w:rPr>
          <w:noProof/>
        </w:rPr>
        <w:drawing>
          <wp:inline distT="0" distB="0" distL="0" distR="0" wp14:anchorId="2D3C7452" wp14:editId="3B780389">
            <wp:extent cx="5943600" cy="1843405"/>
            <wp:effectExtent l="0" t="0" r="0" b="444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7"/>
                    <a:stretch>
                      <a:fillRect/>
                    </a:stretch>
                  </pic:blipFill>
                  <pic:spPr>
                    <a:xfrm>
                      <a:off x="0" y="0"/>
                      <a:ext cx="5943600" cy="1843405"/>
                    </a:xfrm>
                    <a:prstGeom prst="rect">
                      <a:avLst/>
                    </a:prstGeom>
                  </pic:spPr>
                </pic:pic>
              </a:graphicData>
            </a:graphic>
          </wp:inline>
        </w:drawing>
      </w:r>
    </w:p>
    <w:p w14:paraId="73FA8B60" w14:textId="77777777" w:rsidR="008F4DDC" w:rsidRDefault="008F4DDC">
      <w:pPr>
        <w:spacing w:before="0" w:after="160" w:line="259" w:lineRule="auto"/>
      </w:pPr>
      <w:r>
        <w:br w:type="page"/>
      </w:r>
    </w:p>
    <w:p w14:paraId="2EC222C9" w14:textId="65509CF8" w:rsidR="0040134A" w:rsidRDefault="0040134A" w:rsidP="0040134A">
      <w:pPr>
        <w:pStyle w:val="ListParagraph"/>
        <w:numPr>
          <w:ilvl w:val="0"/>
          <w:numId w:val="32"/>
        </w:numPr>
        <w:spacing w:before="0" w:after="160" w:line="259" w:lineRule="auto"/>
      </w:pPr>
      <w:r>
        <w:lastRenderedPageBreak/>
        <w:t>Edit the ‘</w:t>
      </w:r>
      <w:r w:rsidR="008226C0" w:rsidRPr="008226C0">
        <w:t>MIP-WIN10-OBJECT-APP-MCSSetLang_v1-0-Available</w:t>
      </w:r>
      <w:r>
        <w:t xml:space="preserve">’ group membership to add the appropriate </w:t>
      </w:r>
      <w:r w:rsidR="008226C0">
        <w:t>users (or AAD groups containing users)</w:t>
      </w:r>
      <w:r w:rsidR="00604CAD">
        <w:t xml:space="preserve"> so that the package will show up in Company Portal for them</w:t>
      </w:r>
      <w:r>
        <w:t>.</w:t>
      </w:r>
    </w:p>
    <w:p w14:paraId="68BD528F" w14:textId="7A6D6F27" w:rsidR="0040134A" w:rsidRDefault="004828EF" w:rsidP="004828EF">
      <w:r>
        <w:rPr>
          <w:noProof/>
        </w:rPr>
        <w:drawing>
          <wp:inline distT="0" distB="0" distL="0" distR="0" wp14:anchorId="534E3602" wp14:editId="1BFC0D1B">
            <wp:extent cx="5943600" cy="1810385"/>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38"/>
                    <a:stretch>
                      <a:fillRect/>
                    </a:stretch>
                  </pic:blipFill>
                  <pic:spPr>
                    <a:xfrm>
                      <a:off x="0" y="0"/>
                      <a:ext cx="5943600" cy="1810385"/>
                    </a:xfrm>
                    <a:prstGeom prst="rect">
                      <a:avLst/>
                    </a:prstGeom>
                  </pic:spPr>
                </pic:pic>
              </a:graphicData>
            </a:graphic>
          </wp:inline>
        </w:drawing>
      </w:r>
    </w:p>
    <w:bookmarkEnd w:id="23"/>
    <w:bookmarkEnd w:id="24"/>
    <w:p w14:paraId="579B79DB" w14:textId="0E3FBEBD" w:rsidR="00B559F1" w:rsidRDefault="00B559F1" w:rsidP="00220751">
      <w:pPr>
        <w:ind w:left="426"/>
      </w:pPr>
    </w:p>
    <w:p w14:paraId="3E850ADD" w14:textId="47D75C63" w:rsidR="00804741" w:rsidRDefault="00804741" w:rsidP="00220751">
      <w:pPr>
        <w:ind w:left="426"/>
      </w:pPr>
    </w:p>
    <w:p w14:paraId="1C7050BA" w14:textId="3DC63750" w:rsidR="00804741" w:rsidRPr="00804741" w:rsidRDefault="00873C11" w:rsidP="00804741">
      <w:pPr>
        <w:pStyle w:val="ListParagraph"/>
        <w:numPr>
          <w:ilvl w:val="0"/>
          <w:numId w:val="32"/>
        </w:numPr>
        <w:spacing w:before="0" w:after="160" w:line="259" w:lineRule="auto"/>
      </w:pPr>
      <w:r>
        <w:t xml:space="preserve">On a device that is logged in by a user who is targeted with the ‘Available’ assignment, </w:t>
      </w:r>
      <w:r w:rsidR="00AE021A">
        <w:t>o</w:t>
      </w:r>
      <w:r w:rsidR="00804741" w:rsidRPr="00804741">
        <w:t>pen Company Portal</w:t>
      </w:r>
      <w:r w:rsidR="00AE021A">
        <w:t xml:space="preserve">, locate the </w:t>
      </w:r>
      <w:r w:rsidR="00804741" w:rsidRPr="00804741">
        <w:t>package called 'MCS Set OS Language' and click the Install button</w:t>
      </w:r>
      <w:r w:rsidR="00C26ABE">
        <w:t>.</w:t>
      </w:r>
    </w:p>
    <w:p w14:paraId="1BD5A765" w14:textId="77777777" w:rsidR="00804741" w:rsidRDefault="00804741" w:rsidP="00804741">
      <w:pPr>
        <w:pStyle w:val="NormalWeb"/>
      </w:pPr>
      <w:r>
        <w:rPr>
          <w:noProof/>
        </w:rPr>
        <w:drawing>
          <wp:inline distT="0" distB="0" distL="0" distR="0" wp14:anchorId="61DEAB8E" wp14:editId="3668612B">
            <wp:extent cx="4587638" cy="1585097"/>
            <wp:effectExtent l="0" t="0" r="381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9"/>
                    <a:stretch>
                      <a:fillRect/>
                    </a:stretch>
                  </pic:blipFill>
                  <pic:spPr>
                    <a:xfrm>
                      <a:off x="0" y="0"/>
                      <a:ext cx="4587638" cy="1585097"/>
                    </a:xfrm>
                    <a:prstGeom prst="rect">
                      <a:avLst/>
                    </a:prstGeom>
                  </pic:spPr>
                </pic:pic>
              </a:graphicData>
            </a:graphic>
          </wp:inline>
        </w:drawing>
      </w:r>
    </w:p>
    <w:p w14:paraId="61151D0F" w14:textId="77777777" w:rsidR="004F077D" w:rsidRDefault="004F077D" w:rsidP="00804741">
      <w:pPr>
        <w:pStyle w:val="NormalWeb"/>
        <w:rPr>
          <w:rFonts w:ascii="Segoe UI" w:hAnsi="Segoe UI" w:cs="Segoe UI"/>
          <w:sz w:val="21"/>
          <w:szCs w:val="21"/>
        </w:rPr>
      </w:pPr>
    </w:p>
    <w:p w14:paraId="6358EAE0" w14:textId="77777777" w:rsidR="004F077D" w:rsidRDefault="004F077D">
      <w:pPr>
        <w:spacing w:before="0" w:after="160" w:line="259" w:lineRule="auto"/>
        <w:rPr>
          <w:rFonts w:eastAsia="Times New Roman" w:cs="Segoe UI"/>
          <w:sz w:val="21"/>
          <w:szCs w:val="21"/>
        </w:rPr>
      </w:pPr>
      <w:r>
        <w:rPr>
          <w:rFonts w:cs="Segoe UI"/>
          <w:sz w:val="21"/>
          <w:szCs w:val="21"/>
        </w:rPr>
        <w:br w:type="page"/>
      </w:r>
    </w:p>
    <w:p w14:paraId="305241AA" w14:textId="6D93DDE5" w:rsidR="00C26ABE" w:rsidRDefault="004F077D" w:rsidP="004F077D">
      <w:pPr>
        <w:pStyle w:val="NoteTitle"/>
      </w:pPr>
      <w:r>
        <w:lastRenderedPageBreak/>
        <w:t xml:space="preserve">Note: </w:t>
      </w:r>
      <w:r w:rsidR="00804741" w:rsidRPr="004F077D">
        <w:rPr>
          <w:color w:val="auto"/>
        </w:rPr>
        <w:t xml:space="preserve">Make sure to close all open Office applications - like Word, Excel, PowerPoint, </w:t>
      </w:r>
      <w:proofErr w:type="gramStart"/>
      <w:r w:rsidR="00804741" w:rsidRPr="004F077D">
        <w:rPr>
          <w:color w:val="auto"/>
        </w:rPr>
        <w:t>Outlook</w:t>
      </w:r>
      <w:proofErr w:type="gramEnd"/>
      <w:r w:rsidR="00804741" w:rsidRPr="004F077D">
        <w:rPr>
          <w:color w:val="auto"/>
        </w:rPr>
        <w:t xml:space="preserve"> and Teams.</w:t>
      </w:r>
    </w:p>
    <w:p w14:paraId="47D96AF4" w14:textId="20AD3836" w:rsidR="00804741" w:rsidRPr="00C26ABE" w:rsidRDefault="00804741" w:rsidP="00C26ABE">
      <w:pPr>
        <w:pStyle w:val="ListParagraph"/>
        <w:numPr>
          <w:ilvl w:val="0"/>
          <w:numId w:val="32"/>
        </w:numPr>
        <w:spacing w:before="0" w:after="160" w:line="259" w:lineRule="auto"/>
      </w:pPr>
      <w:r w:rsidRPr="00C26ABE">
        <w:t xml:space="preserve">Then, once the package is installed, open the 'Set-Windows10LanguagePack' app under Start Menu: </w:t>
      </w:r>
    </w:p>
    <w:p w14:paraId="7AE8F6AB" w14:textId="77777777" w:rsidR="00804741" w:rsidRDefault="00804741" w:rsidP="00804741">
      <w:pPr>
        <w:pStyle w:val="NormalWeb"/>
        <w:spacing w:before="0" w:beforeAutospacing="0" w:after="0" w:afterAutospacing="0"/>
        <w:rPr>
          <w:rFonts w:ascii="Segoe UI" w:hAnsi="Segoe UI" w:cs="Segoe UI"/>
          <w:sz w:val="21"/>
          <w:szCs w:val="21"/>
        </w:rPr>
      </w:pPr>
      <w:r>
        <w:rPr>
          <w:noProof/>
        </w:rPr>
        <w:drawing>
          <wp:inline distT="0" distB="0" distL="0" distR="0" wp14:anchorId="5D648EC1" wp14:editId="75C55DAC">
            <wp:extent cx="4821381" cy="5057208"/>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40"/>
                    <a:stretch>
                      <a:fillRect/>
                    </a:stretch>
                  </pic:blipFill>
                  <pic:spPr>
                    <a:xfrm>
                      <a:off x="0" y="0"/>
                      <a:ext cx="4828332" cy="5064499"/>
                    </a:xfrm>
                    <a:prstGeom prst="rect">
                      <a:avLst/>
                    </a:prstGeom>
                  </pic:spPr>
                </pic:pic>
              </a:graphicData>
            </a:graphic>
          </wp:inline>
        </w:drawing>
      </w:r>
    </w:p>
    <w:p w14:paraId="118C0A52" w14:textId="77777777" w:rsidR="00C26ABE" w:rsidRDefault="00C26ABE">
      <w:pPr>
        <w:spacing w:before="0" w:after="160" w:line="259" w:lineRule="auto"/>
      </w:pPr>
      <w:r>
        <w:br w:type="page"/>
      </w:r>
    </w:p>
    <w:p w14:paraId="564BEAC4" w14:textId="3EB3C4A7" w:rsidR="00804741" w:rsidRPr="00C26ABE" w:rsidRDefault="00804741" w:rsidP="00C26ABE">
      <w:pPr>
        <w:pStyle w:val="ListParagraph"/>
        <w:numPr>
          <w:ilvl w:val="0"/>
          <w:numId w:val="32"/>
        </w:numPr>
        <w:spacing w:before="0" w:after="160" w:line="259" w:lineRule="auto"/>
      </w:pPr>
      <w:r w:rsidRPr="00C26ABE">
        <w:lastRenderedPageBreak/>
        <w:t>Once that loads - select the language you want installed from the list:</w:t>
      </w:r>
    </w:p>
    <w:p w14:paraId="397A49BB" w14:textId="77777777" w:rsidR="00804741" w:rsidRDefault="00804741" w:rsidP="00804741">
      <w:pPr>
        <w:pStyle w:val="NormalWeb"/>
        <w:rPr>
          <w:rFonts w:ascii="Segoe UI" w:hAnsi="Segoe UI" w:cs="Segoe UI"/>
          <w:sz w:val="21"/>
          <w:szCs w:val="21"/>
        </w:rPr>
      </w:pPr>
      <w:r>
        <w:rPr>
          <w:rFonts w:ascii="Segoe UI" w:hAnsi="Segoe UI" w:cs="Segoe UI"/>
          <w:noProof/>
          <w:sz w:val="21"/>
          <w:szCs w:val="21"/>
        </w:rPr>
        <w:drawing>
          <wp:inline distT="0" distB="0" distL="0" distR="0" wp14:anchorId="2FA78E57" wp14:editId="4A0C6703">
            <wp:extent cx="5731510" cy="3581400"/>
            <wp:effectExtent l="0" t="0" r="254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23A1A4EE" w14:textId="20466EF0" w:rsidR="002C2D30" w:rsidRDefault="00804741" w:rsidP="0030138F">
      <w:pPr>
        <w:pStyle w:val="ListParagraph"/>
        <w:numPr>
          <w:ilvl w:val="0"/>
          <w:numId w:val="32"/>
        </w:numPr>
        <w:spacing w:before="0" w:after="160" w:line="259" w:lineRule="auto"/>
      </w:pPr>
      <w:r w:rsidRPr="00C26ABE">
        <w:t>If you want that language to become the language that Windows is displayed in - make sure to tick the Yes box (for the 'Apply as the default OS language' option). If you prefer to keep English as the display language, leave the Yes box unticked. Then click OK to install.</w:t>
      </w:r>
    </w:p>
    <w:p w14:paraId="62B7E3BA" w14:textId="77777777" w:rsidR="002C2D30" w:rsidRDefault="002C2D30" w:rsidP="002C2D30">
      <w:pPr>
        <w:pStyle w:val="ListParagraph"/>
        <w:numPr>
          <w:ilvl w:val="0"/>
          <w:numId w:val="0"/>
        </w:numPr>
        <w:spacing w:before="0" w:after="160" w:line="259" w:lineRule="auto"/>
        <w:ind w:left="720"/>
      </w:pPr>
    </w:p>
    <w:p w14:paraId="0C8F1D3C" w14:textId="3B87C5B1" w:rsidR="00C26ABE" w:rsidRDefault="00804741" w:rsidP="00C26ABE">
      <w:pPr>
        <w:pStyle w:val="ListParagraph"/>
        <w:numPr>
          <w:ilvl w:val="0"/>
          <w:numId w:val="32"/>
        </w:numPr>
        <w:spacing w:before="0" w:after="160" w:line="259" w:lineRule="auto"/>
      </w:pPr>
      <w:r w:rsidRPr="00C26ABE">
        <w:t xml:space="preserve">If you didn't close the Office applications earlier, you will be prompted to do that first. </w:t>
      </w:r>
    </w:p>
    <w:p w14:paraId="0930113C" w14:textId="0F087543" w:rsidR="00C26ABE" w:rsidRDefault="0030138F" w:rsidP="00C26ABE">
      <w:pPr>
        <w:ind w:left="1080" w:hanging="360"/>
      </w:pPr>
      <w:r>
        <w:rPr>
          <w:noProof/>
        </w:rPr>
        <w:drawing>
          <wp:anchor distT="0" distB="0" distL="114300" distR="114300" simplePos="0" relativeHeight="251660288" behindDoc="0" locked="0" layoutInCell="1" allowOverlap="1" wp14:anchorId="75B29769" wp14:editId="22C5DE93">
            <wp:simplePos x="0" y="0"/>
            <wp:positionH relativeFrom="margin">
              <wp:align>center</wp:align>
            </wp:positionH>
            <wp:positionV relativeFrom="paragraph">
              <wp:posOffset>179959</wp:posOffset>
            </wp:positionV>
            <wp:extent cx="2731008" cy="1673050"/>
            <wp:effectExtent l="0" t="0" r="0" b="3810"/>
            <wp:wrapSquare wrapText="bothSides"/>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731008" cy="1673050"/>
                    </a:xfrm>
                    <a:prstGeom prst="rect">
                      <a:avLst/>
                    </a:prstGeom>
                    <a:noFill/>
                    <a:ln>
                      <a:noFill/>
                    </a:ln>
                  </pic:spPr>
                </pic:pic>
              </a:graphicData>
            </a:graphic>
          </wp:anchor>
        </w:drawing>
      </w:r>
    </w:p>
    <w:p w14:paraId="68DAF441" w14:textId="57AFD197" w:rsidR="0030138F" w:rsidRDefault="0030138F" w:rsidP="00C26ABE">
      <w:pPr>
        <w:ind w:left="1080" w:hanging="360"/>
      </w:pPr>
    </w:p>
    <w:p w14:paraId="784341C2" w14:textId="357057E0" w:rsidR="0030138F" w:rsidRDefault="0030138F" w:rsidP="00C26ABE">
      <w:pPr>
        <w:ind w:left="1080" w:hanging="360"/>
      </w:pPr>
    </w:p>
    <w:p w14:paraId="31E7EB17" w14:textId="1497AFE4" w:rsidR="0030138F" w:rsidRDefault="0030138F" w:rsidP="00C26ABE">
      <w:pPr>
        <w:ind w:left="1080" w:hanging="360"/>
      </w:pPr>
    </w:p>
    <w:p w14:paraId="1A4376A0" w14:textId="504EAC0E" w:rsidR="0030138F" w:rsidRDefault="0030138F" w:rsidP="00C26ABE">
      <w:pPr>
        <w:ind w:left="1080" w:hanging="360"/>
      </w:pPr>
    </w:p>
    <w:p w14:paraId="752B6EEC" w14:textId="2EAAF956" w:rsidR="0030138F" w:rsidRDefault="0030138F" w:rsidP="00C26ABE">
      <w:pPr>
        <w:ind w:left="1080" w:hanging="360"/>
      </w:pPr>
    </w:p>
    <w:p w14:paraId="702C3779" w14:textId="35348A1D" w:rsidR="0030138F" w:rsidRDefault="0030138F" w:rsidP="00C26ABE">
      <w:pPr>
        <w:ind w:left="1080" w:hanging="360"/>
      </w:pPr>
    </w:p>
    <w:p w14:paraId="3BA35C18" w14:textId="1D76A60D" w:rsidR="0030138F" w:rsidRDefault="0030138F" w:rsidP="00C26ABE">
      <w:pPr>
        <w:ind w:left="1080" w:hanging="360"/>
      </w:pPr>
    </w:p>
    <w:p w14:paraId="6BCCF399" w14:textId="77777777" w:rsidR="0030138F" w:rsidRDefault="0030138F" w:rsidP="00C26ABE">
      <w:pPr>
        <w:ind w:left="1080" w:hanging="360"/>
      </w:pPr>
    </w:p>
    <w:p w14:paraId="4DCCB715" w14:textId="61383C7A" w:rsidR="00311387" w:rsidRDefault="00804741" w:rsidP="00B32855">
      <w:pPr>
        <w:pStyle w:val="ListParagraph"/>
        <w:numPr>
          <w:ilvl w:val="0"/>
          <w:numId w:val="32"/>
        </w:numPr>
        <w:spacing w:before="0" w:after="160" w:line="259" w:lineRule="auto"/>
      </w:pPr>
      <w:r w:rsidRPr="00C26ABE">
        <w:lastRenderedPageBreak/>
        <w:t>Once the language has been changed, you will be prompted to reboot for the changes to take effect.</w:t>
      </w:r>
    </w:p>
    <w:p w14:paraId="05AE245F" w14:textId="77777777" w:rsidR="00B32855" w:rsidRDefault="00B32855" w:rsidP="00B32855">
      <w:pPr>
        <w:pStyle w:val="ListParagraph"/>
        <w:numPr>
          <w:ilvl w:val="0"/>
          <w:numId w:val="0"/>
        </w:numPr>
        <w:spacing w:before="0" w:after="160" w:line="259" w:lineRule="auto"/>
        <w:ind w:left="720"/>
      </w:pPr>
    </w:p>
    <w:p w14:paraId="31A5EBDA" w14:textId="2C10B74B" w:rsidR="00804741" w:rsidRDefault="00311387" w:rsidP="00B32855">
      <w:pPr>
        <w:pStyle w:val="ListParagraph"/>
        <w:numPr>
          <w:ilvl w:val="0"/>
          <w:numId w:val="0"/>
        </w:numPr>
        <w:spacing w:before="0" w:after="160" w:line="259" w:lineRule="auto"/>
        <w:ind w:left="720"/>
      </w:pPr>
      <w:r>
        <w:rPr>
          <w:noProof/>
        </w:rPr>
        <w:drawing>
          <wp:inline distT="0" distB="0" distL="0" distR="0" wp14:anchorId="2B53F6D8" wp14:editId="4F318E67">
            <wp:extent cx="4342857" cy="1771429"/>
            <wp:effectExtent l="0" t="0" r="635" b="63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3"/>
                    <a:stretch>
                      <a:fillRect/>
                    </a:stretch>
                  </pic:blipFill>
                  <pic:spPr>
                    <a:xfrm>
                      <a:off x="0" y="0"/>
                      <a:ext cx="4342857" cy="1771429"/>
                    </a:xfrm>
                    <a:prstGeom prst="rect">
                      <a:avLst/>
                    </a:prstGeom>
                  </pic:spPr>
                </pic:pic>
              </a:graphicData>
            </a:graphic>
          </wp:inline>
        </w:drawing>
      </w:r>
    </w:p>
    <w:p w14:paraId="18547CF5" w14:textId="77777777" w:rsidR="00B32855" w:rsidRPr="00C26ABE" w:rsidRDefault="00B32855" w:rsidP="00B32855">
      <w:pPr>
        <w:pStyle w:val="ListParagraph"/>
        <w:numPr>
          <w:ilvl w:val="0"/>
          <w:numId w:val="0"/>
        </w:numPr>
        <w:spacing w:before="0" w:after="160" w:line="259" w:lineRule="auto"/>
        <w:ind w:left="720"/>
      </w:pPr>
    </w:p>
    <w:p w14:paraId="4555DA98" w14:textId="77777777" w:rsidR="00804741" w:rsidRPr="00C26ABE" w:rsidRDefault="00804741" w:rsidP="00C26ABE">
      <w:pPr>
        <w:pStyle w:val="ListParagraph"/>
        <w:numPr>
          <w:ilvl w:val="0"/>
          <w:numId w:val="32"/>
        </w:numPr>
        <w:spacing w:before="0" w:after="160" w:line="259" w:lineRule="auto"/>
      </w:pPr>
      <w:r w:rsidRPr="00C26ABE">
        <w:t xml:space="preserve">If you did not tick the Yes box - you can adjust the language by opening the Settings app under the Start Menu: </w:t>
      </w:r>
    </w:p>
    <w:p w14:paraId="09AFCF3D" w14:textId="77777777" w:rsidR="00804741" w:rsidRDefault="00804741" w:rsidP="00804741">
      <w:pPr>
        <w:pStyle w:val="NormalWeb"/>
        <w:rPr>
          <w:rFonts w:ascii="Segoe UI" w:hAnsi="Segoe UI" w:cs="Segoe UI"/>
          <w:sz w:val="21"/>
          <w:szCs w:val="21"/>
        </w:rPr>
      </w:pPr>
      <w:r>
        <w:rPr>
          <w:noProof/>
        </w:rPr>
        <w:drawing>
          <wp:inline distT="0" distB="0" distL="0" distR="0" wp14:anchorId="58D8BBE6" wp14:editId="0DAD5048">
            <wp:extent cx="3825572" cy="4000847"/>
            <wp:effectExtent l="0" t="0" r="3810" b="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44"/>
                    <a:stretch>
                      <a:fillRect/>
                    </a:stretch>
                  </pic:blipFill>
                  <pic:spPr>
                    <a:xfrm>
                      <a:off x="0" y="0"/>
                      <a:ext cx="3825572" cy="4000847"/>
                    </a:xfrm>
                    <a:prstGeom prst="rect">
                      <a:avLst/>
                    </a:prstGeom>
                  </pic:spPr>
                </pic:pic>
              </a:graphicData>
            </a:graphic>
          </wp:inline>
        </w:drawing>
      </w:r>
    </w:p>
    <w:p w14:paraId="6FBA75ED" w14:textId="77777777" w:rsidR="00B32855" w:rsidRDefault="00B32855">
      <w:pPr>
        <w:spacing w:before="0" w:after="160" w:line="259" w:lineRule="auto"/>
      </w:pPr>
      <w:r>
        <w:br w:type="page"/>
      </w:r>
    </w:p>
    <w:p w14:paraId="38AE1EB8" w14:textId="3D653BF8" w:rsidR="00804741" w:rsidRPr="00C26ABE" w:rsidRDefault="00C26ABE" w:rsidP="00C26ABE">
      <w:pPr>
        <w:pStyle w:val="ListParagraph"/>
        <w:numPr>
          <w:ilvl w:val="0"/>
          <w:numId w:val="32"/>
        </w:numPr>
        <w:spacing w:before="0" w:after="160" w:line="259" w:lineRule="auto"/>
      </w:pPr>
      <w:r>
        <w:lastRenderedPageBreak/>
        <w:t>T</w:t>
      </w:r>
      <w:r w:rsidR="00804741" w:rsidRPr="00C26ABE">
        <w:t>hen select Time &amp; Language:</w:t>
      </w:r>
    </w:p>
    <w:p w14:paraId="0ADD3E3B" w14:textId="77777777" w:rsidR="00804741" w:rsidRDefault="00804741" w:rsidP="00804741">
      <w:pPr>
        <w:pStyle w:val="NormalWeb"/>
      </w:pPr>
      <w:r>
        <w:rPr>
          <w:noProof/>
        </w:rPr>
        <w:drawing>
          <wp:inline distT="0" distB="0" distL="0" distR="0" wp14:anchorId="4CED98F2" wp14:editId="52115DFF">
            <wp:extent cx="6565149" cy="2165350"/>
            <wp:effectExtent l="0" t="0" r="7620" b="635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85385" cy="2172024"/>
                    </a:xfrm>
                    <a:prstGeom prst="rect">
                      <a:avLst/>
                    </a:prstGeom>
                    <a:noFill/>
                    <a:ln>
                      <a:noFill/>
                    </a:ln>
                  </pic:spPr>
                </pic:pic>
              </a:graphicData>
            </a:graphic>
          </wp:inline>
        </w:drawing>
      </w:r>
    </w:p>
    <w:p w14:paraId="64A9188D" w14:textId="77777777" w:rsidR="00804741" w:rsidRDefault="00804741" w:rsidP="00804741">
      <w:pPr>
        <w:rPr>
          <w:rFonts w:eastAsia="Times New Roman" w:cs="Segoe UI"/>
          <w:sz w:val="21"/>
          <w:szCs w:val="21"/>
        </w:rPr>
      </w:pPr>
      <w:r>
        <w:rPr>
          <w:rFonts w:cs="Segoe UI"/>
          <w:sz w:val="21"/>
          <w:szCs w:val="21"/>
        </w:rPr>
        <w:br w:type="page"/>
      </w:r>
    </w:p>
    <w:p w14:paraId="461FBF20" w14:textId="7D0EE0C2" w:rsidR="00804741" w:rsidRPr="00C26ABE" w:rsidRDefault="00804741" w:rsidP="00C26ABE">
      <w:pPr>
        <w:pStyle w:val="ListParagraph"/>
        <w:numPr>
          <w:ilvl w:val="0"/>
          <w:numId w:val="32"/>
        </w:numPr>
        <w:spacing w:before="0" w:after="160" w:line="259" w:lineRule="auto"/>
      </w:pPr>
      <w:r w:rsidRPr="00C26ABE">
        <w:lastRenderedPageBreak/>
        <w:t>Then select Language</w:t>
      </w:r>
      <w:r w:rsidR="00CE65E1">
        <w:t>, and you can adjust the settings on that page</w:t>
      </w:r>
      <w:r w:rsidRPr="00C26ABE">
        <w:t>:</w:t>
      </w:r>
    </w:p>
    <w:p w14:paraId="4AF409AA" w14:textId="77777777" w:rsidR="00804741" w:rsidRDefault="00804741" w:rsidP="00804741">
      <w:pPr>
        <w:pStyle w:val="NormalWeb"/>
      </w:pPr>
      <w:r>
        <w:rPr>
          <w:noProof/>
        </w:rPr>
        <w:drawing>
          <wp:inline distT="0" distB="0" distL="0" distR="0" wp14:anchorId="7F4FD08E" wp14:editId="3400DE62">
            <wp:extent cx="4587638" cy="4381880"/>
            <wp:effectExtent l="0" t="0" r="381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6"/>
                    <a:stretch>
                      <a:fillRect/>
                    </a:stretch>
                  </pic:blipFill>
                  <pic:spPr>
                    <a:xfrm>
                      <a:off x="0" y="0"/>
                      <a:ext cx="4587638" cy="4381880"/>
                    </a:xfrm>
                    <a:prstGeom prst="rect">
                      <a:avLst/>
                    </a:prstGeom>
                  </pic:spPr>
                </pic:pic>
              </a:graphicData>
            </a:graphic>
          </wp:inline>
        </w:drawing>
      </w:r>
    </w:p>
    <w:p w14:paraId="2F18AF73" w14:textId="77777777" w:rsidR="002318DC" w:rsidRDefault="002318DC">
      <w:pPr>
        <w:spacing w:before="0" w:after="160" w:line="259" w:lineRule="auto"/>
      </w:pPr>
      <w:r>
        <w:br w:type="page"/>
      </w:r>
    </w:p>
    <w:p w14:paraId="1E88B37D" w14:textId="7F31DC0D" w:rsidR="00B32855" w:rsidRDefault="00B32855" w:rsidP="00CE65E1">
      <w:pPr>
        <w:pStyle w:val="ListParagraph"/>
        <w:numPr>
          <w:ilvl w:val="0"/>
          <w:numId w:val="32"/>
        </w:numPr>
        <w:spacing w:before="0" w:after="160" w:line="259" w:lineRule="auto"/>
      </w:pPr>
      <w:r>
        <w:lastRenderedPageBreak/>
        <w:t>The app</w:t>
      </w:r>
      <w:r w:rsidR="00534590">
        <w:t>lication package creates install logs at the ‘</w:t>
      </w:r>
      <w:r w:rsidR="00534590" w:rsidRPr="00534590">
        <w:t>C:\ProgramData\Microsoft\IntuneApps\Install-Windows10LanguagePack</w:t>
      </w:r>
      <w:r w:rsidR="00534590">
        <w:t>’ path</w:t>
      </w:r>
    </w:p>
    <w:p w14:paraId="2C001031" w14:textId="149146F6" w:rsidR="00804741" w:rsidRPr="009311F8" w:rsidRDefault="002318DC" w:rsidP="009E6632">
      <w:pPr>
        <w:spacing w:before="0" w:after="160" w:line="259" w:lineRule="auto"/>
        <w:ind w:left="360"/>
      </w:pPr>
      <w:r>
        <w:rPr>
          <w:noProof/>
        </w:rPr>
        <w:drawing>
          <wp:inline distT="0" distB="0" distL="0" distR="0" wp14:anchorId="5F044E74" wp14:editId="3A2834CF">
            <wp:extent cx="5943600" cy="573786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7"/>
                    <a:stretch>
                      <a:fillRect/>
                    </a:stretch>
                  </pic:blipFill>
                  <pic:spPr>
                    <a:xfrm>
                      <a:off x="0" y="0"/>
                      <a:ext cx="5943600" cy="5737860"/>
                    </a:xfrm>
                    <a:prstGeom prst="rect">
                      <a:avLst/>
                    </a:prstGeom>
                  </pic:spPr>
                </pic:pic>
              </a:graphicData>
            </a:graphic>
          </wp:inline>
        </w:drawing>
      </w:r>
    </w:p>
    <w:sectPr w:rsidR="00804741" w:rsidRPr="009311F8" w:rsidSect="001D66E5">
      <w:footerReference w:type="default" r:id="rId48"/>
      <w:type w:val="continuous"/>
      <w:pgSz w:w="12240" w:h="15840" w:code="1"/>
      <w:pgMar w:top="1440" w:right="1440" w:bottom="1440" w:left="1440" w:header="432"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1CDA4" w14:textId="77777777" w:rsidR="007A0FD9" w:rsidRDefault="007A0FD9">
      <w:pPr>
        <w:spacing w:before="0" w:after="0" w:line="240" w:lineRule="auto"/>
      </w:pPr>
      <w:r>
        <w:separator/>
      </w:r>
    </w:p>
  </w:endnote>
  <w:endnote w:type="continuationSeparator" w:id="0">
    <w:p w14:paraId="71837A04" w14:textId="77777777" w:rsidR="007A0FD9" w:rsidRDefault="007A0FD9">
      <w:pPr>
        <w:spacing w:before="0" w:after="0" w:line="240" w:lineRule="auto"/>
      </w:pPr>
      <w:r>
        <w:continuationSeparator/>
      </w:r>
    </w:p>
  </w:endnote>
  <w:endnote w:type="continuationNotice" w:id="1">
    <w:p w14:paraId="292AF406" w14:textId="77777777" w:rsidR="007A0FD9" w:rsidRDefault="007A0FD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egoe">
    <w:altName w:val="Segoe UI"/>
    <w:charset w:val="00"/>
    <w:family w:val="swiss"/>
    <w:pitch w:val="variable"/>
    <w:sig w:usb0="A00002AF" w:usb1="4000205B"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Semibold">
    <w:altName w:val="Arial"/>
    <w:charset w:val="00"/>
    <w:family w:val="swiss"/>
    <w:pitch w:val="variable"/>
    <w:sig w:usb0="A00002AF" w:usb1="4000205B" w:usb2="00000000" w:usb3="00000000" w:csb0="0000009F" w:csb1="00000000"/>
  </w:font>
  <w:font w:name="Segoe Black">
    <w:altName w:val="Arial"/>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D4B70" w14:textId="77777777" w:rsidR="00DF0BA0" w:rsidRDefault="00DF0BA0" w:rsidP="00C14C70">
    <w:pPr>
      <w:pStyle w:val="Footer"/>
      <w:spacing w:after="120"/>
      <w:rPr>
        <w:rFonts w:cstheme="minorHAnsi"/>
        <w:sz w:val="18"/>
        <w:szCs w:val="18"/>
      </w:rPr>
    </w:pPr>
    <w:r>
      <w:rPr>
        <w:rFonts w:cstheme="minorHAnsi"/>
        <w:sz w:val="18"/>
        <w:szCs w:val="18"/>
      </w:rPr>
      <w:t xml:space="preserve">MICROSOFT MAKES NO WARRANTIES, EXPRESS OR IMPLIED, IN THIS DOCUMENT. </w:t>
    </w:r>
  </w:p>
  <w:p w14:paraId="446D4B71" w14:textId="77777777" w:rsidR="00DF0BA0" w:rsidRDefault="00DF0BA0" w:rsidP="00C14C70">
    <w:pPr>
      <w:pStyle w:val="Footer"/>
      <w:spacing w:after="120"/>
      <w:rPr>
        <w:rFonts w:cstheme="minorHAnsi"/>
        <w:sz w:val="18"/>
        <w:szCs w:val="18"/>
      </w:rPr>
    </w:pPr>
    <w:r>
      <w:rPr>
        <w:rFonts w:cstheme="minorHAnsi"/>
        <w:sz w:val="18"/>
        <w:szCs w:val="18"/>
      </w:rPr>
      <w:t xml:space="preserve">Complying with all applicable copyright laws is the responsibility of the user.  Without limiting the rights under copyright, no part of this document may be reproduced, stored </w:t>
    </w:r>
    <w:proofErr w:type="gramStart"/>
    <w:r>
      <w:rPr>
        <w:rFonts w:cstheme="minorHAnsi"/>
        <w:sz w:val="18"/>
        <w:szCs w:val="18"/>
      </w:rPr>
      <w:t>in</w:t>
    </w:r>
    <w:proofErr w:type="gramEnd"/>
    <w:r>
      <w:rPr>
        <w:rFonts w:cstheme="minorHAnsi"/>
        <w:sz w:val="18"/>
        <w:szCs w:val="18"/>
      </w:rPr>
      <w:t xml:space="preserve"> or introduced into a retrieval system, or transmitted in any form or by any means (electronic, mechanical, photocopying, recording, or otherwise), or for any purpose, without the express written permission of Microsoft Corporation. </w:t>
    </w:r>
  </w:p>
  <w:p w14:paraId="446D4B72" w14:textId="77777777" w:rsidR="00DF0BA0" w:rsidRDefault="00DF0BA0" w:rsidP="00C14C70">
    <w:pPr>
      <w:pStyle w:val="Footer"/>
      <w:spacing w:after="120"/>
      <w:rPr>
        <w:rFonts w:cstheme="minorHAnsi"/>
        <w:sz w:val="18"/>
        <w:szCs w:val="18"/>
      </w:rPr>
    </w:pPr>
    <w:r>
      <w:rPr>
        <w:rFonts w:cstheme="minorHAnsi"/>
        <w:sz w:val="18"/>
        <w:szCs w:val="18"/>
      </w:rPr>
      <w:t xml:space="preserve">Microsoft may have patents, patent applications, trademarks, copyrights, or other intellectual property rights covering subject matter in this document.  Except as expressly provided in any written license agreement from Microsoft, our provision of this document does not give you any license to these patents, trademarks, copyrights, or other intellectual property. </w:t>
    </w:r>
  </w:p>
  <w:p w14:paraId="446D4B73" w14:textId="77777777" w:rsidR="00DF0BA0" w:rsidRDefault="00DF0BA0" w:rsidP="00C14C70">
    <w:pPr>
      <w:pStyle w:val="Footer"/>
      <w:spacing w:after="120"/>
      <w:rPr>
        <w:rFonts w:cstheme="minorHAnsi"/>
        <w:sz w:val="18"/>
        <w:szCs w:val="18"/>
      </w:rPr>
    </w:pPr>
    <w:r>
      <w:rPr>
        <w:rFonts w:cstheme="minorHAnsi"/>
        <w:sz w:val="18"/>
        <w:szCs w:val="18"/>
      </w:rPr>
      <w:t>The descriptions of other companies’ products in this document, if any, are provided only as a convenience to you.  Any such references should not be considered an endorsement or support by Microsoft.  Microsoft cannot guarantee their accuracy, and the products may change over time. Also, the descriptions are intended as brief highlights to aid understanding, rather than as thorough coverage. For authoritative descriptions of these products, please consult their respective manufacturers.</w:t>
    </w:r>
  </w:p>
  <w:p w14:paraId="446D4B74" w14:textId="552F3210" w:rsidR="00DF0BA0" w:rsidRDefault="00DF0BA0" w:rsidP="00C14C70">
    <w:pPr>
      <w:pStyle w:val="Footer"/>
      <w:spacing w:after="120"/>
      <w:rPr>
        <w:rFonts w:cstheme="minorHAnsi"/>
        <w:sz w:val="18"/>
        <w:szCs w:val="18"/>
      </w:rPr>
    </w:pPr>
    <w:r>
      <w:rPr>
        <w:rFonts w:cstheme="minorHAnsi"/>
        <w:sz w:val="18"/>
        <w:szCs w:val="18"/>
      </w:rPr>
      <w:t>© 201</w:t>
    </w:r>
    <w:r w:rsidR="00330906">
      <w:rPr>
        <w:rFonts w:cstheme="minorHAnsi"/>
        <w:sz w:val="18"/>
        <w:szCs w:val="18"/>
      </w:rPr>
      <w:t>9</w:t>
    </w:r>
    <w:r>
      <w:rPr>
        <w:rFonts w:cstheme="minorHAnsi"/>
        <w:sz w:val="18"/>
        <w:szCs w:val="18"/>
      </w:rPr>
      <w:t xml:space="preserve"> Microsoft Corporation. All rights reserved. Any use or distribution of these materials without express authorization of Microsoft Corp. is strictly prohibited.</w:t>
    </w:r>
  </w:p>
  <w:p w14:paraId="446D4B75" w14:textId="77777777" w:rsidR="00DF0BA0" w:rsidRDefault="00DF0BA0" w:rsidP="00C14C70">
    <w:pPr>
      <w:pStyle w:val="Footer"/>
      <w:spacing w:after="120"/>
      <w:rPr>
        <w:rFonts w:cstheme="minorHAnsi"/>
        <w:sz w:val="18"/>
        <w:szCs w:val="18"/>
      </w:rPr>
    </w:pPr>
    <w:r>
      <w:rPr>
        <w:rFonts w:cstheme="minorHAnsi"/>
        <w:sz w:val="18"/>
        <w:szCs w:val="18"/>
      </w:rPr>
      <w:t>Microsoft and Windows are either registered trademarks or trademarks of Microsoft Corporation in the United States and/or other countries.</w:t>
    </w:r>
  </w:p>
  <w:p w14:paraId="446D4B76" w14:textId="77777777" w:rsidR="00DF0BA0" w:rsidRDefault="00DF0BA0" w:rsidP="00C14C70">
    <w:pPr>
      <w:pStyle w:val="Footer"/>
      <w:spacing w:after="120"/>
      <w:rPr>
        <w:rFonts w:cstheme="minorHAnsi"/>
        <w:sz w:val="18"/>
        <w:szCs w:val="18"/>
      </w:rPr>
    </w:pPr>
    <w:r>
      <w:rPr>
        <w:rFonts w:cstheme="minorHAnsi"/>
        <w:sz w:val="18"/>
        <w:szCs w:val="18"/>
      </w:rPr>
      <w:t>The names of actual companies and products mentioned herein may be the trademarks of their respective owners.</w:t>
    </w:r>
  </w:p>
  <w:p w14:paraId="446D4B77" w14:textId="7165E5E0" w:rsidR="00DF0BA0" w:rsidRDefault="00DF0BA0" w:rsidP="00C14C70">
    <w:pPr>
      <w:pStyle w:val="Footer"/>
      <w:pBdr>
        <w:top w:val="single" w:sz="4" w:space="1" w:color="auto"/>
      </w:pBdr>
      <w:jc w:val="right"/>
    </w:pPr>
    <w:r>
      <w:fldChar w:fldCharType="begin"/>
    </w:r>
    <w:r>
      <w:instrText xml:space="preserve"> PAGE  \* roman  \* MERGEFORMAT </w:instrText>
    </w:r>
    <w:r>
      <w:fldChar w:fldCharType="separate"/>
    </w:r>
    <w:r w:rsidR="002C28FF">
      <w:rPr>
        <w:noProof/>
      </w:rPr>
      <w:t>ii</w:t>
    </w:r>
    <w:r>
      <w:fldChar w:fldCharType="end"/>
    </w:r>
  </w:p>
  <w:tbl>
    <w:tblPr>
      <w:tblW w:w="9587" w:type="dxa"/>
      <w:tblInd w:w="-227" w:type="dxa"/>
      <w:tblLayout w:type="fixed"/>
      <w:tblLook w:val="01E0" w:firstRow="1" w:lastRow="1" w:firstColumn="1" w:lastColumn="1" w:noHBand="0" w:noVBand="0"/>
    </w:tblPr>
    <w:tblGrid>
      <w:gridCol w:w="9587"/>
    </w:tblGrid>
    <w:tr w:rsidR="00DF0BA0" w:rsidRPr="00C831C4" w14:paraId="446D4B7B" w14:textId="77777777" w:rsidTr="00D87D77">
      <w:tc>
        <w:tcPr>
          <w:tcW w:w="9587" w:type="dxa"/>
        </w:tcPr>
        <w:p w14:paraId="446D4B79" w14:textId="16650E12" w:rsidR="00DF0BA0" w:rsidRDefault="0055318E" w:rsidP="002C1020">
          <w:pPr>
            <w:pStyle w:val="Footer"/>
            <w:ind w:firstLine="119"/>
          </w:pPr>
          <w:sdt>
            <w:sdtPr>
              <w:alias w:val="Title"/>
              <w:id w:val="-1758121364"/>
              <w:dataBinding w:prefixMappings="xmlns:ns0='http://purl.org/dc/elements/1.1/' xmlns:ns1='http://schemas.openxmlformats.org/package/2006/metadata/core-properties' " w:xpath="/ns1:coreProperties[1]/ns0:title[1]" w:storeItemID="{6C3C8BC8-F283-45AE-878A-BAB7291924A1}"/>
              <w:text/>
            </w:sdtPr>
            <w:sdtEndPr/>
            <w:sdtContent>
              <w:r w:rsidR="00360B97">
                <w:t>Pre-Requisites</w:t>
              </w:r>
            </w:sdtContent>
          </w:sdt>
          <w:r w:rsidR="00DF0BA0">
            <w:t xml:space="preserve">, </w:t>
          </w:r>
          <w:sdt>
            <w:sdtPr>
              <w:alias w:val="Subject"/>
              <w:tag w:val=""/>
              <w:id w:val="-1508905725"/>
              <w:dataBinding w:prefixMappings="xmlns:ns0='http://purl.org/dc/elements/1.1/' xmlns:ns1='http://schemas.openxmlformats.org/package/2006/metadata/core-properties' " w:xpath="/ns1:coreProperties[1]/ns0:subject[1]" w:storeItemID="{6C3C8BC8-F283-45AE-878A-BAB7291924A1}"/>
              <w:text/>
            </w:sdtPr>
            <w:sdtEndPr/>
            <w:sdtContent>
              <w:r w:rsidR="00950E1D">
                <w:t>Intune OS Languages solution</w:t>
              </w:r>
            </w:sdtContent>
          </w:sdt>
          <w:r w:rsidR="00DF0BA0">
            <w:t xml:space="preserve">, Version </w:t>
          </w:r>
          <w:sdt>
            <w:sdtPr>
              <w:alias w:val="Version"/>
              <w:tag w:val="Version"/>
              <w:id w:val="86426228"/>
              <w:placeholder>
                <w:docPart w:val="434ED9DBA2814195B97CB20631E2B832"/>
              </w:placeholder>
              <w15:dataBinding w:xpath="/root[1]/version[1]" w:storeItemID="{A7D598A9-AC5B-49BC-AE59-C7616FDA4C36}" w16sdtdh:storeItemChecksum="1HoUJw=="/>
            </w:sdtPr>
            <w:sdtEndPr/>
            <w:sdtContent>
              <w:r w:rsidR="004F077D">
                <w:rPr>
                  <w:lang w:val="en-GB"/>
                </w:rPr>
                <w:t>1.0</w:t>
              </w:r>
            </w:sdtContent>
          </w:sdt>
          <w:r w:rsidR="00DF0BA0">
            <w:t xml:space="preserve">, </w:t>
          </w:r>
          <w:sdt>
            <w:sdtPr>
              <w:alias w:val="Status"/>
              <w:tag w:val="Status"/>
              <w:id w:val="1278453745"/>
              <w:placeholder>
                <w:docPart w:val="434ED9DBA2814195B97CB20631E2B832"/>
              </w:placeholder>
              <w:dataBinding w:prefixMappings="" w:xpath="/root[1]/status[1]" w:storeItemID="{A7D598A9-AC5B-49BC-AE59-C7616FDA4C36}"/>
              <w:text/>
            </w:sdtPr>
            <w:sdtEndPr/>
            <w:sdtContent>
              <w:r w:rsidR="00DF0BA0">
                <w:t>Draft</w:t>
              </w:r>
              <w:r w:rsidR="00E647E0">
                <w:t xml:space="preserve"> </w:t>
              </w:r>
            </w:sdtContent>
          </w:sdt>
          <w:r w:rsidR="00DF0BA0">
            <w:t xml:space="preserve">Prepared by </w:t>
          </w:r>
          <w:sdt>
            <w:sdtPr>
              <w:alias w:val="Author"/>
              <w:id w:val="520752633"/>
              <w:placeholder>
                <w:docPart w:val="C05A61DBC0BD4F2CBF09D79BE03EAF35"/>
              </w:placeholder>
              <w:dataBinding w:prefixMappings="xmlns:ns0='http://purl.org/dc/elements/1.1/' xmlns:ns1='http://schemas.openxmlformats.org/package/2006/metadata/core-properties' " w:xpath="/ns1:coreProperties[1]/ns0:creator[1]" w:storeItemID="{6C3C8BC8-F283-45AE-878A-BAB7291924A1}"/>
              <w:text/>
            </w:sdtPr>
            <w:sdtEndPr/>
            <w:sdtContent>
              <w:r w:rsidR="007E5705">
                <w:t>Greg Nottage</w:t>
              </w:r>
            </w:sdtContent>
          </w:sdt>
        </w:p>
        <w:p w14:paraId="446D4B7A" w14:textId="7FCCA4C2" w:rsidR="00DF0BA0" w:rsidRPr="00CC3F68" w:rsidRDefault="00DF0BA0" w:rsidP="008E05D3">
          <w:pPr>
            <w:pStyle w:val="Footer"/>
            <w:tabs>
              <w:tab w:val="clear" w:pos="4680"/>
              <w:tab w:val="clear" w:pos="9360"/>
              <w:tab w:val="left" w:pos="3270"/>
            </w:tabs>
            <w:ind w:firstLine="119"/>
          </w:pPr>
          <w:r w:rsidRPr="00CC3F68">
            <w:t>"</w:t>
          </w:r>
          <w:sdt>
            <w:sdtPr>
              <w:alias w:val="FileName"/>
              <w:tag w:val="FileName"/>
              <w:id w:val="1737583775"/>
              <w:placeholder>
                <w:docPart w:val="622C3C33315347798CBBE457FB5B5255"/>
              </w:placeholder>
              <w15:dataBinding w:prefixMappings="" w:xpath="/root[1]/filename[1]" w:storeItemID="{A7D598A9-AC5B-49BC-AE59-C7616FDA4C36}" w16sdtdh:storeItemChecksum="1HoUJw=="/>
            </w:sdtPr>
            <w:sdtEndPr>
              <w:rPr>
                <w:noProof/>
              </w:rPr>
            </w:sdtEndPr>
            <w:sdtContent>
              <w:r w:rsidR="0055318E">
                <w:rPr>
                  <w:lang w:val="fr-FR"/>
                </w:rPr>
                <w:fldChar w:fldCharType="begin"/>
              </w:r>
              <w:r w:rsidR="0055318E" w:rsidRPr="00CC3F68">
                <w:instrText xml:space="preserve"> FILENAME \* MERGEFORMAT </w:instrText>
              </w:r>
              <w:r w:rsidR="0055318E">
                <w:rPr>
                  <w:lang w:val="fr-FR"/>
                </w:rPr>
                <w:fldChar w:fldCharType="separate"/>
              </w:r>
              <w:r w:rsidR="0055318E">
                <w:rPr>
                  <w:noProof/>
                </w:rPr>
                <w:t>Install-Windows10LanguagePack_v0-1.docx</w:t>
              </w:r>
              <w:r w:rsidR="0055318E">
                <w:rPr>
                  <w:lang w:val="fr-FR"/>
                </w:rPr>
                <w:fldChar w:fldCharType="end"/>
              </w:r>
            </w:sdtContent>
          </w:sdt>
          <w:r w:rsidRPr="00CC3F68">
            <w:t xml:space="preserve">", </w:t>
          </w:r>
          <w:r w:rsidRPr="00CC3F68">
            <w:rPr>
              <w:noProof/>
            </w:rPr>
            <w:t xml:space="preserve">Template Version </w:t>
          </w:r>
          <w:sdt>
            <w:sdtPr>
              <w:rPr>
                <w:noProof/>
              </w:rPr>
              <w:alias w:val="Template Version"/>
              <w:tag w:val="Template Version"/>
              <w:id w:val="2024050607"/>
              <w:placeholder>
                <w:docPart w:val="434ED9DBA2814195B97CB20631E2B832"/>
              </w:placeholder>
              <w15:dataBinding w:xpath="/root[1]/templateversion[1]" w:storeItemID="{A7D598A9-AC5B-49BC-AE59-C7616FDA4C36}" w16sdtdh:storeItemChecksum="1HoUJw=="/>
            </w:sdtPr>
            <w:sdtEndPr/>
            <w:sdtContent>
              <w:r w:rsidR="0055318E">
                <w:rPr>
                  <w:noProof/>
                  <w:lang w:val="fr-FR"/>
                </w:rPr>
                <w:fldChar w:fldCharType="begin"/>
              </w:r>
              <w:r w:rsidR="0055318E" w:rsidRPr="00CC3F68">
                <w:rPr>
                  <w:noProof/>
                </w:rPr>
                <w:instrText xml:space="preserve"> DOCPROPERTY  TemplateVersion  \* MERGEFORMAT </w:instrText>
              </w:r>
              <w:r w:rsidR="0055318E">
                <w:rPr>
                  <w:noProof/>
                  <w:lang w:val="fr-FR"/>
                </w:rPr>
                <w:fldChar w:fldCharType="separate"/>
              </w:r>
              <w:r w:rsidR="0055318E">
                <w:rPr>
                  <w:noProof/>
                </w:rPr>
                <w:t>21H1</w:t>
              </w:r>
              <w:r w:rsidR="0055318E">
                <w:rPr>
                  <w:noProof/>
                  <w:lang w:val="fr-FR"/>
                </w:rPr>
                <w:fldChar w:fldCharType="end"/>
              </w:r>
            </w:sdtContent>
          </w:sdt>
        </w:p>
      </w:tc>
    </w:tr>
  </w:tbl>
  <w:p w14:paraId="446D4B7C" w14:textId="5ACF298C" w:rsidR="00DF0BA0" w:rsidRPr="00CC3F68" w:rsidRDefault="006D38AB" w:rsidP="006D38AB">
    <w:pPr>
      <w:tabs>
        <w:tab w:val="left" w:pos="5291"/>
      </w:tabs>
      <w:rPr>
        <w:sz w:val="16"/>
      </w:rPr>
    </w:pPr>
    <w:r>
      <w:rPr>
        <w:sz w:val="1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D4B85" w14:textId="5806EC43" w:rsidR="00DF0BA0" w:rsidRDefault="00DF0BA0" w:rsidP="00C14C70">
    <w:pPr>
      <w:pStyle w:val="Footer"/>
      <w:pBdr>
        <w:top w:val="single" w:sz="4" w:space="1" w:color="auto"/>
      </w:pBdr>
      <w:jc w:val="right"/>
    </w:pPr>
    <w:r>
      <w:t xml:space="preserve">Page </w:t>
    </w:r>
    <w:r>
      <w:fldChar w:fldCharType="begin"/>
    </w:r>
    <w:r>
      <w:instrText xml:space="preserve"> PAGE  \* Arabic  \* MERGEFORMAT </w:instrText>
    </w:r>
    <w:r>
      <w:fldChar w:fldCharType="separate"/>
    </w:r>
    <w:r w:rsidR="002C28FF">
      <w:rPr>
        <w:noProof/>
      </w:rPr>
      <w:t>8</w:t>
    </w:r>
    <w:r>
      <w:fldChar w:fldCharType="end"/>
    </w:r>
  </w:p>
  <w:tbl>
    <w:tblPr>
      <w:tblW w:w="9587" w:type="dxa"/>
      <w:tblInd w:w="-227" w:type="dxa"/>
      <w:tblLayout w:type="fixed"/>
      <w:tblLook w:val="01E0" w:firstRow="1" w:lastRow="1" w:firstColumn="1" w:lastColumn="1" w:noHBand="0" w:noVBand="0"/>
    </w:tblPr>
    <w:tblGrid>
      <w:gridCol w:w="9587"/>
    </w:tblGrid>
    <w:tr w:rsidR="00DF0BA0" w:rsidRPr="00C831C4" w14:paraId="446D4B89" w14:textId="77777777" w:rsidTr="00D87D77">
      <w:tc>
        <w:tcPr>
          <w:tcW w:w="9587" w:type="dxa"/>
        </w:tcPr>
        <w:bookmarkStart w:id="26" w:name="_Toc227064252"/>
        <w:p w14:paraId="17FE907C" w14:textId="5EFB2EA5" w:rsidR="00E647E0" w:rsidRDefault="0055318E" w:rsidP="00E647E0">
          <w:pPr>
            <w:pStyle w:val="Footer"/>
            <w:ind w:firstLine="119"/>
          </w:pPr>
          <w:sdt>
            <w:sdtPr>
              <w:alias w:val="Title"/>
              <w:id w:val="-1194229968"/>
              <w:dataBinding w:prefixMappings="xmlns:ns0='http://purl.org/dc/elements/1.1/' xmlns:ns1='http://schemas.openxmlformats.org/package/2006/metadata/core-properties' " w:xpath="/ns1:coreProperties[1]/ns0:title[1]" w:storeItemID="{6C3C8BC8-F283-45AE-878A-BAB7291924A1}"/>
              <w:text/>
            </w:sdtPr>
            <w:sdtEndPr/>
            <w:sdtContent>
              <w:r w:rsidR="00360B97">
                <w:t>Pre-Requisites</w:t>
              </w:r>
            </w:sdtContent>
          </w:sdt>
          <w:r w:rsidR="00E647E0">
            <w:t xml:space="preserve">, </w:t>
          </w:r>
          <w:sdt>
            <w:sdtPr>
              <w:alias w:val="Subject"/>
              <w:tag w:val=""/>
              <w:id w:val="-1567490123"/>
              <w:dataBinding w:prefixMappings="xmlns:ns0='http://purl.org/dc/elements/1.1/' xmlns:ns1='http://schemas.openxmlformats.org/package/2006/metadata/core-properties' " w:xpath="/ns1:coreProperties[1]/ns0:subject[1]" w:storeItemID="{6C3C8BC8-F283-45AE-878A-BAB7291924A1}"/>
              <w:text/>
            </w:sdtPr>
            <w:sdtEndPr/>
            <w:sdtContent>
              <w:r w:rsidR="00950E1D">
                <w:t>Intune OS Languages solution</w:t>
              </w:r>
            </w:sdtContent>
          </w:sdt>
          <w:r w:rsidR="00E647E0">
            <w:t xml:space="preserve">, Version </w:t>
          </w:r>
          <w:sdt>
            <w:sdtPr>
              <w:alias w:val="Version"/>
              <w:tag w:val="Version"/>
              <w:id w:val="1165363913"/>
              <w:placeholder>
                <w:docPart w:val="9F03F597C2F84C2D8097C419875803E5"/>
              </w:placeholder>
              <w15:dataBinding w:xpath="/root[1]/version[1]" w:storeItemID="{A7D598A9-AC5B-49BC-AE59-C7616FDA4C36}" w16sdtdh:storeItemChecksum="1HoUJw=="/>
            </w:sdtPr>
            <w:sdtEndPr/>
            <w:sdtContent>
              <w:r w:rsidR="004F077D">
                <w:rPr>
                  <w:lang w:val="en-GB"/>
                </w:rPr>
                <w:t>1.0</w:t>
              </w:r>
            </w:sdtContent>
          </w:sdt>
          <w:r w:rsidR="00E647E0">
            <w:t xml:space="preserve">, </w:t>
          </w:r>
          <w:sdt>
            <w:sdtPr>
              <w:alias w:val="Status"/>
              <w:tag w:val="Status"/>
              <w:id w:val="-119231630"/>
              <w:placeholder>
                <w:docPart w:val="9F03F597C2F84C2D8097C419875803E5"/>
              </w:placeholder>
              <w:dataBinding w:prefixMappings="" w:xpath="/root[1]/status[1]" w:storeItemID="{A7D598A9-AC5B-49BC-AE59-C7616FDA4C36}"/>
              <w:text/>
            </w:sdtPr>
            <w:sdtEndPr/>
            <w:sdtContent>
              <w:r w:rsidR="00E647E0">
                <w:t xml:space="preserve">Draft </w:t>
              </w:r>
            </w:sdtContent>
          </w:sdt>
          <w:r w:rsidR="00E647E0">
            <w:t xml:space="preserve">Prepared by </w:t>
          </w:r>
          <w:sdt>
            <w:sdtPr>
              <w:alias w:val="Author"/>
              <w:id w:val="-1653905116"/>
              <w:placeholder>
                <w:docPart w:val="692D184F13AD4DE4909AF3F53CD6AC09"/>
              </w:placeholder>
              <w:dataBinding w:prefixMappings="xmlns:ns0='http://purl.org/dc/elements/1.1/' xmlns:ns1='http://schemas.openxmlformats.org/package/2006/metadata/core-properties' " w:xpath="/ns1:coreProperties[1]/ns0:creator[1]" w:storeItemID="{6C3C8BC8-F283-45AE-878A-BAB7291924A1}"/>
              <w:text/>
            </w:sdtPr>
            <w:sdtEndPr/>
            <w:sdtContent>
              <w:r w:rsidR="00E647E0">
                <w:t>Greg Nottage</w:t>
              </w:r>
            </w:sdtContent>
          </w:sdt>
        </w:p>
        <w:p w14:paraId="446D4B88" w14:textId="626B4AD3" w:rsidR="00DF0BA0" w:rsidRPr="00CC3F68" w:rsidRDefault="00E647E0" w:rsidP="00E647E0">
          <w:pPr>
            <w:pStyle w:val="Footer"/>
            <w:ind w:firstLine="119"/>
          </w:pPr>
          <w:r w:rsidRPr="00CC3F68">
            <w:t>"</w:t>
          </w:r>
          <w:sdt>
            <w:sdtPr>
              <w:alias w:val="FileName"/>
              <w:tag w:val="FileName"/>
              <w:id w:val="-563332880"/>
              <w:placeholder>
                <w:docPart w:val="8D0CA821EC8E4A6BA44EEF7CCE0A7CA4"/>
              </w:placeholder>
              <w15:dataBinding w:prefixMappings="" w:xpath="/root[1]/filename[1]" w:storeItemID="{A7D598A9-AC5B-49BC-AE59-C7616FDA4C36}" w16sdtdh:storeItemChecksum="1HoUJw=="/>
            </w:sdtPr>
            <w:sdtEndPr>
              <w:rPr>
                <w:noProof/>
              </w:rPr>
            </w:sdtEndPr>
            <w:sdtContent>
              <w:r w:rsidR="004F077D">
                <w:rPr>
                  <w:lang w:val="fr-FR"/>
                </w:rPr>
                <w:fldChar w:fldCharType="begin"/>
              </w:r>
              <w:r w:rsidR="004F077D" w:rsidRPr="00CC3F68">
                <w:instrText xml:space="preserve"> FILENAME \* MERGEFORMAT </w:instrText>
              </w:r>
              <w:r w:rsidR="004F077D">
                <w:rPr>
                  <w:lang w:val="fr-FR"/>
                </w:rPr>
                <w:fldChar w:fldCharType="separate"/>
              </w:r>
              <w:r w:rsidR="0055318E">
                <w:rPr>
                  <w:noProof/>
                </w:rPr>
                <w:t>Install-Windows10LanguagePack_v0-1.docx</w:t>
              </w:r>
              <w:r w:rsidR="004F077D">
                <w:rPr>
                  <w:lang w:val="fr-FR"/>
                </w:rPr>
                <w:fldChar w:fldCharType="end"/>
              </w:r>
            </w:sdtContent>
          </w:sdt>
          <w:r w:rsidRPr="00CC3F68">
            <w:t xml:space="preserve">", </w:t>
          </w:r>
          <w:r w:rsidRPr="00CC3F68">
            <w:rPr>
              <w:noProof/>
            </w:rPr>
            <w:t xml:space="preserve">Template Version </w:t>
          </w:r>
          <w:sdt>
            <w:sdtPr>
              <w:rPr>
                <w:noProof/>
              </w:rPr>
              <w:alias w:val="Template Version"/>
              <w:tag w:val="Template Version"/>
              <w:id w:val="-1725206761"/>
              <w:placeholder>
                <w:docPart w:val="9F03F597C2F84C2D8097C419875803E5"/>
              </w:placeholder>
              <w15:dataBinding w:xpath="/root[1]/templateversion[1]" w:storeItemID="{A7D598A9-AC5B-49BC-AE59-C7616FDA4C36}" w16sdtdh:storeItemChecksum="1HoUJw=="/>
            </w:sdtPr>
            <w:sdtEndPr/>
            <w:sdtContent>
              <w:r w:rsidR="004F077D">
                <w:rPr>
                  <w:noProof/>
                  <w:lang w:val="fr-FR"/>
                </w:rPr>
                <w:fldChar w:fldCharType="begin"/>
              </w:r>
              <w:r w:rsidR="004F077D" w:rsidRPr="00CC3F68">
                <w:rPr>
                  <w:noProof/>
                </w:rPr>
                <w:instrText xml:space="preserve"> DOCPROPERTY  TemplateVersion  \* MERGEFORMAT </w:instrText>
              </w:r>
              <w:r w:rsidR="004F077D">
                <w:rPr>
                  <w:noProof/>
                  <w:lang w:val="fr-FR"/>
                </w:rPr>
                <w:fldChar w:fldCharType="separate"/>
              </w:r>
              <w:r w:rsidR="0055318E">
                <w:rPr>
                  <w:noProof/>
                </w:rPr>
                <w:t>21H1</w:t>
              </w:r>
              <w:r w:rsidR="004F077D">
                <w:rPr>
                  <w:noProof/>
                  <w:lang w:val="fr-FR"/>
                </w:rPr>
                <w:fldChar w:fldCharType="end"/>
              </w:r>
            </w:sdtContent>
          </w:sdt>
        </w:p>
      </w:tc>
    </w:tr>
    <w:bookmarkEnd w:id="26"/>
  </w:tbl>
  <w:p w14:paraId="446D4B8A" w14:textId="77777777" w:rsidR="00DF0BA0" w:rsidRPr="00CC3F68" w:rsidRDefault="00DF0BA0" w:rsidP="00C14C70">
    <w:pPr>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90BEFE" w14:textId="77777777" w:rsidR="007A0FD9" w:rsidRDefault="007A0FD9">
      <w:pPr>
        <w:spacing w:before="0" w:after="0" w:line="240" w:lineRule="auto"/>
      </w:pPr>
      <w:r>
        <w:separator/>
      </w:r>
    </w:p>
  </w:footnote>
  <w:footnote w:type="continuationSeparator" w:id="0">
    <w:p w14:paraId="6F96B877" w14:textId="77777777" w:rsidR="007A0FD9" w:rsidRDefault="007A0FD9">
      <w:pPr>
        <w:spacing w:before="0" w:after="0" w:line="240" w:lineRule="auto"/>
      </w:pPr>
      <w:r>
        <w:continuationSeparator/>
      </w:r>
    </w:p>
  </w:footnote>
  <w:footnote w:type="continuationNotice" w:id="1">
    <w:p w14:paraId="34D544CC" w14:textId="77777777" w:rsidR="007A0FD9" w:rsidRDefault="007A0FD9">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MicrosoftServicios1"/>
      <w:tblW w:w="0" w:type="auto"/>
      <w:tblLook w:val="0600" w:firstRow="0" w:lastRow="0" w:firstColumn="0" w:lastColumn="0" w:noHBand="1" w:noVBand="1"/>
    </w:tblPr>
    <w:tblGrid>
      <w:gridCol w:w="2256"/>
      <w:gridCol w:w="7104"/>
    </w:tblGrid>
    <w:tr w:rsidR="00DF0BA0" w:rsidRPr="00BF6753" w14:paraId="446D4B6E" w14:textId="77777777" w:rsidTr="007A6EEA">
      <w:trPr>
        <w:trHeight w:val="800"/>
      </w:trPr>
      <w:tc>
        <w:tcPr>
          <w:tcW w:w="2256" w:type="dxa"/>
          <w:tcBorders>
            <w:top w:val="nil"/>
            <w:left w:val="nil"/>
            <w:bottom w:val="nil"/>
            <w:right w:val="nil"/>
          </w:tcBorders>
        </w:tcPr>
        <w:p w14:paraId="446D4B6B" w14:textId="77777777" w:rsidR="00DF0BA0" w:rsidRPr="00BF6753" w:rsidRDefault="00DF0BA0" w:rsidP="004E4E8C">
          <w:pPr>
            <w:tabs>
              <w:tab w:val="left" w:pos="2850"/>
            </w:tabs>
            <w:spacing w:after="0"/>
            <w:rPr>
              <w:rFonts w:ascii="Calibri" w:eastAsia="Calibri" w:hAnsi="Calibri" w:cs="Calibri"/>
              <w:color w:val="85878B"/>
              <w:szCs w:val="16"/>
              <w:lang w:val="en-AU" w:eastAsia="ja-JP"/>
              <w14:textFill>
                <w14:solidFill>
                  <w14:srgbClr w14:val="85878B">
                    <w14:lumMod w14:val="85000"/>
                    <w14:lumOff w14:val="15000"/>
                  </w14:srgbClr>
                </w14:solidFill>
              </w14:textFill>
            </w:rPr>
          </w:pPr>
          <w:r w:rsidRPr="00BF6753">
            <w:rPr>
              <w:rFonts w:ascii="Calibri" w:eastAsia="Calibri" w:hAnsi="Calibri" w:cs="Calibri"/>
              <w:noProof/>
              <w:szCs w:val="16"/>
            </w:rPr>
            <w:drawing>
              <wp:inline distT="0" distB="0" distL="0" distR="0" wp14:anchorId="446D4B8B" wp14:editId="446D4B8C">
                <wp:extent cx="1295648" cy="276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3442" cy="282151"/>
                        </a:xfrm>
                        <a:prstGeom prst="rect">
                          <a:avLst/>
                        </a:prstGeom>
                        <a:noFill/>
                      </pic:spPr>
                    </pic:pic>
                  </a:graphicData>
                </a:graphic>
              </wp:inline>
            </w:drawing>
          </w:r>
        </w:p>
      </w:tc>
      <w:tc>
        <w:tcPr>
          <w:tcW w:w="7104" w:type="dxa"/>
          <w:tcBorders>
            <w:top w:val="nil"/>
            <w:left w:val="nil"/>
            <w:bottom w:val="nil"/>
            <w:right w:val="nil"/>
          </w:tcBorders>
          <w:vAlign w:val="bottom"/>
        </w:tcPr>
        <w:p w14:paraId="446D4B6C" w14:textId="300CBEEF" w:rsidR="00DF0BA0" w:rsidRPr="00BF6753" w:rsidRDefault="00DF0BA0" w:rsidP="004E4E8C">
          <w:pPr>
            <w:spacing w:after="0"/>
            <w:jc w:val="right"/>
            <w:rPr>
              <w:rFonts w:ascii="Calibri" w:eastAsia="Calibri" w:hAnsi="Calibri" w:cs="Calibri"/>
              <w:szCs w:val="16"/>
              <w:lang w:val="en-AU" w:eastAsia="ja-JP"/>
            </w:rPr>
          </w:pPr>
          <w:r w:rsidRPr="00BF6753">
            <w:rPr>
              <w:rFonts w:ascii="Calibri" w:eastAsia="Calibri" w:hAnsi="Calibri" w:cs="Calibri"/>
              <w:szCs w:val="16"/>
              <w:lang w:val="en-AU" w:eastAsia="ja-JP"/>
            </w:rPr>
            <w:fldChar w:fldCharType="begin" w:fldLock="1"/>
          </w:r>
          <w:r w:rsidRPr="00BF6753">
            <w:rPr>
              <w:rFonts w:ascii="Calibri" w:eastAsia="Calibri" w:hAnsi="Calibri" w:cs="Calibri"/>
              <w:szCs w:val="16"/>
              <w:lang w:val="en-AU" w:eastAsia="ja-JP"/>
            </w:rPr>
            <w:instrText xml:space="preserve"> IF </w:instrText>
          </w:r>
          <w:r w:rsidRPr="00BF6753">
            <w:rPr>
              <w:rFonts w:ascii="Calibri" w:eastAsia="Calibri" w:hAnsi="Calibri" w:cs="Calibri"/>
              <w:szCs w:val="16"/>
              <w:lang w:val="en-AU" w:eastAsia="ja-JP"/>
            </w:rPr>
            <w:fldChar w:fldCharType="begin" w:fldLock="1"/>
          </w:r>
          <w:r w:rsidRPr="00BF6753">
            <w:rPr>
              <w:rFonts w:ascii="Calibri" w:eastAsia="Calibri" w:hAnsi="Calibri" w:cs="Calibri"/>
              <w:szCs w:val="16"/>
              <w:lang w:val="en-AU" w:eastAsia="ja-JP"/>
            </w:rPr>
            <w:instrText xml:space="preserve"> DOCPROPERTY  Confidential  \* MERGEFORMAT </w:instrText>
          </w:r>
          <w:r w:rsidRPr="00BF6753">
            <w:rPr>
              <w:rFonts w:ascii="Calibri" w:eastAsia="Calibri" w:hAnsi="Calibri" w:cs="Calibri"/>
              <w:szCs w:val="16"/>
              <w:lang w:val="en-AU" w:eastAsia="ja-JP"/>
            </w:rPr>
            <w:fldChar w:fldCharType="separate"/>
          </w:r>
          <w:r w:rsidRPr="00BF6753">
            <w:rPr>
              <w:rFonts w:ascii="Calibri" w:eastAsia="Calibri" w:hAnsi="Calibri" w:cs="Calibri"/>
              <w:szCs w:val="16"/>
              <w:lang w:val="en-AU" w:eastAsia="ja-JP"/>
            </w:rPr>
            <w:instrText>0</w:instrText>
          </w:r>
          <w:r w:rsidRPr="00BF6753">
            <w:rPr>
              <w:rFonts w:ascii="Calibri" w:eastAsia="Calibri" w:hAnsi="Calibri" w:cs="Calibri"/>
              <w:szCs w:val="16"/>
              <w:lang w:val="en-AU" w:eastAsia="ja-JP"/>
            </w:rPr>
            <w:fldChar w:fldCharType="end"/>
          </w:r>
          <w:r w:rsidRPr="00BF6753">
            <w:rPr>
              <w:rFonts w:ascii="Calibri" w:eastAsia="Calibri" w:hAnsi="Calibri" w:cs="Calibri"/>
              <w:szCs w:val="16"/>
              <w:lang w:val="en-AU" w:eastAsia="ja-JP"/>
            </w:rPr>
            <w:instrText xml:space="preserve"> = 0 "Prepared for " "" \* MERGEFORMAT </w:instrText>
          </w:r>
          <w:r w:rsidRPr="00BF6753">
            <w:rPr>
              <w:rFonts w:ascii="Calibri" w:eastAsia="Calibri" w:hAnsi="Calibri" w:cs="Calibri"/>
              <w:szCs w:val="16"/>
              <w:lang w:val="en-AU" w:eastAsia="ja-JP"/>
            </w:rPr>
            <w:fldChar w:fldCharType="separate"/>
          </w:r>
          <w:r w:rsidRPr="00BF6753">
            <w:rPr>
              <w:rFonts w:ascii="Calibri" w:eastAsia="Calibri" w:hAnsi="Calibri" w:cs="Calibri"/>
              <w:noProof/>
              <w:szCs w:val="16"/>
              <w:lang w:val="en-AU" w:eastAsia="ja-JP"/>
            </w:rPr>
            <w:t xml:space="preserve">Prepared for </w:t>
          </w:r>
          <w:r w:rsidRPr="00BF6753">
            <w:rPr>
              <w:rFonts w:ascii="Calibri" w:eastAsia="Calibri" w:hAnsi="Calibri" w:cs="Calibri"/>
              <w:szCs w:val="16"/>
              <w:lang w:val="en-AU" w:eastAsia="ja-JP"/>
            </w:rPr>
            <w:fldChar w:fldCharType="end"/>
          </w:r>
          <w:r w:rsidR="00D108CC">
            <w:rPr>
              <w:rFonts w:ascii="Calibri" w:eastAsia="Calibri" w:hAnsi="Calibri" w:cs="Calibri"/>
              <w:szCs w:val="16"/>
              <w:lang w:val="en-AU" w:eastAsia="ja-JP"/>
            </w:rPr>
            <w:fldChar w:fldCharType="begin"/>
          </w:r>
          <w:r w:rsidR="00D108CC">
            <w:rPr>
              <w:rFonts w:ascii="Calibri" w:eastAsia="Calibri" w:hAnsi="Calibri" w:cs="Calibri"/>
              <w:szCs w:val="16"/>
              <w:lang w:val="en-AU" w:eastAsia="ja-JP"/>
            </w:rPr>
            <w:instrText xml:space="preserve"> DOCPROPERTY  Customer  \* MERGEFORMAT </w:instrText>
          </w:r>
          <w:r w:rsidR="00D108CC">
            <w:rPr>
              <w:rFonts w:ascii="Calibri" w:eastAsia="Calibri" w:hAnsi="Calibri" w:cs="Calibri"/>
              <w:szCs w:val="16"/>
              <w:lang w:val="en-AU" w:eastAsia="ja-JP"/>
            </w:rPr>
            <w:fldChar w:fldCharType="separate"/>
          </w:r>
          <w:r w:rsidR="00154BB7">
            <w:rPr>
              <w:rFonts w:ascii="Calibri" w:eastAsia="Calibri" w:hAnsi="Calibri" w:cs="Calibri"/>
              <w:szCs w:val="16"/>
              <w:lang w:val="en-AU" w:eastAsia="ja-JP"/>
            </w:rPr>
            <w:t>Customer</w:t>
          </w:r>
          <w:r w:rsidR="00D108CC">
            <w:rPr>
              <w:rFonts w:ascii="Calibri" w:eastAsia="Calibri" w:hAnsi="Calibri" w:cs="Calibri"/>
              <w:szCs w:val="16"/>
              <w:lang w:val="en-AU" w:eastAsia="ja-JP"/>
            </w:rPr>
            <w:fldChar w:fldCharType="end"/>
          </w:r>
          <w:r w:rsidRPr="00BF6753">
            <w:rPr>
              <w:rFonts w:ascii="Calibri" w:eastAsia="Calibri" w:hAnsi="Calibri" w:cs="Calibri"/>
              <w:szCs w:val="16"/>
              <w:lang w:val="en-AU" w:eastAsia="ja-JP"/>
            </w:rPr>
            <w:fldChar w:fldCharType="begin"/>
          </w:r>
          <w:r w:rsidRPr="00BF6753">
            <w:rPr>
              <w:rFonts w:ascii="Calibri" w:eastAsia="Calibri" w:hAnsi="Calibri" w:cs="Calibri"/>
              <w:szCs w:val="16"/>
              <w:lang w:val="en-AU" w:eastAsia="ja-JP"/>
            </w:rPr>
            <w:instrText xml:space="preserve"> IF </w:instrText>
          </w:r>
          <w:r w:rsidRPr="00BF6753">
            <w:rPr>
              <w:rFonts w:ascii="Calibri" w:eastAsia="Calibri" w:hAnsi="Calibri" w:cs="Calibri"/>
              <w:szCs w:val="16"/>
              <w:lang w:val="en-AU" w:eastAsia="ja-JP"/>
            </w:rPr>
            <w:fldChar w:fldCharType="begin"/>
          </w:r>
          <w:r w:rsidRPr="00BF6753">
            <w:rPr>
              <w:rFonts w:ascii="Calibri" w:eastAsia="Calibri" w:hAnsi="Calibri" w:cs="Calibri"/>
              <w:szCs w:val="16"/>
              <w:lang w:val="en-AU" w:eastAsia="ja-JP"/>
            </w:rPr>
            <w:instrText xml:space="preserve"> DOCPROPERTY  Confidential  \* MERGEFORMAT </w:instrText>
          </w:r>
          <w:r w:rsidRPr="00BF6753">
            <w:rPr>
              <w:rFonts w:ascii="Calibri" w:eastAsia="Calibri" w:hAnsi="Calibri" w:cs="Calibri"/>
              <w:szCs w:val="16"/>
              <w:lang w:val="en-AU" w:eastAsia="ja-JP"/>
            </w:rPr>
            <w:fldChar w:fldCharType="separate"/>
          </w:r>
          <w:r w:rsidR="005D7F27">
            <w:rPr>
              <w:rFonts w:ascii="Calibri" w:eastAsia="Calibri" w:hAnsi="Calibri" w:cs="Calibri"/>
              <w:szCs w:val="16"/>
              <w:lang w:val="en-AU" w:eastAsia="ja-JP"/>
            </w:rPr>
            <w:instrText>0</w:instrText>
          </w:r>
          <w:r w:rsidRPr="00BF6753">
            <w:rPr>
              <w:rFonts w:ascii="Calibri" w:eastAsia="Calibri" w:hAnsi="Calibri" w:cs="Calibri"/>
              <w:szCs w:val="16"/>
              <w:lang w:val="en-AU" w:eastAsia="ja-JP"/>
            </w:rPr>
            <w:fldChar w:fldCharType="end"/>
          </w:r>
          <w:r w:rsidRPr="00BF6753">
            <w:rPr>
              <w:rFonts w:ascii="Calibri" w:eastAsia="Calibri" w:hAnsi="Calibri" w:cs="Calibri"/>
              <w:szCs w:val="16"/>
              <w:lang w:val="en-AU" w:eastAsia="ja-JP"/>
            </w:rPr>
            <w:instrText xml:space="preserve"> = 2 "Microsoft and " "" \* MERGEFORMAT </w:instrText>
          </w:r>
          <w:r w:rsidRPr="00BF6753">
            <w:rPr>
              <w:rFonts w:ascii="Calibri" w:eastAsia="Calibri" w:hAnsi="Calibri" w:cs="Calibri"/>
              <w:szCs w:val="16"/>
              <w:lang w:val="en-AU" w:eastAsia="ja-JP"/>
            </w:rPr>
            <w:fldChar w:fldCharType="end"/>
          </w:r>
          <w:r w:rsidRPr="00BF6753">
            <w:rPr>
              <w:rFonts w:ascii="Calibri" w:eastAsia="Calibri" w:hAnsi="Calibri" w:cs="Calibri"/>
              <w:szCs w:val="16"/>
              <w:lang w:val="en-AU" w:eastAsia="ja-JP"/>
            </w:rPr>
            <w:fldChar w:fldCharType="begin"/>
          </w:r>
          <w:r w:rsidRPr="00BF6753">
            <w:rPr>
              <w:rFonts w:ascii="Calibri" w:eastAsia="Calibri" w:hAnsi="Calibri" w:cs="Calibri"/>
              <w:szCs w:val="16"/>
              <w:lang w:val="en-AU" w:eastAsia="ja-JP"/>
            </w:rPr>
            <w:instrText xml:space="preserve"> IF </w:instrText>
          </w:r>
          <w:r w:rsidRPr="00BF6753">
            <w:rPr>
              <w:rFonts w:ascii="Calibri" w:eastAsia="Calibri" w:hAnsi="Calibri" w:cs="Calibri"/>
              <w:szCs w:val="16"/>
              <w:lang w:val="en-AU" w:eastAsia="ja-JP"/>
            </w:rPr>
            <w:fldChar w:fldCharType="begin"/>
          </w:r>
          <w:r w:rsidRPr="00BF6753">
            <w:rPr>
              <w:rFonts w:ascii="Calibri" w:eastAsia="Calibri" w:hAnsi="Calibri" w:cs="Calibri"/>
              <w:szCs w:val="16"/>
              <w:lang w:val="en-AU" w:eastAsia="ja-JP"/>
            </w:rPr>
            <w:instrText xml:space="preserve"> DOCPROPERTY  Confidential  \* MERGEFORMAT </w:instrText>
          </w:r>
          <w:r w:rsidRPr="00BF6753">
            <w:rPr>
              <w:rFonts w:ascii="Calibri" w:eastAsia="Calibri" w:hAnsi="Calibri" w:cs="Calibri"/>
              <w:szCs w:val="16"/>
              <w:lang w:val="en-AU" w:eastAsia="ja-JP"/>
            </w:rPr>
            <w:fldChar w:fldCharType="separate"/>
          </w:r>
          <w:r w:rsidR="005D7F27">
            <w:rPr>
              <w:rFonts w:ascii="Calibri" w:eastAsia="Calibri" w:hAnsi="Calibri" w:cs="Calibri"/>
              <w:szCs w:val="16"/>
              <w:lang w:val="en-AU" w:eastAsia="ja-JP"/>
            </w:rPr>
            <w:instrText>0</w:instrText>
          </w:r>
          <w:r w:rsidRPr="00BF6753">
            <w:rPr>
              <w:rFonts w:ascii="Calibri" w:eastAsia="Calibri" w:hAnsi="Calibri" w:cs="Calibri"/>
              <w:szCs w:val="16"/>
              <w:lang w:val="en-AU" w:eastAsia="ja-JP"/>
            </w:rPr>
            <w:fldChar w:fldCharType="end"/>
          </w:r>
          <w:r w:rsidRPr="00BF6753">
            <w:rPr>
              <w:rFonts w:ascii="Calibri" w:eastAsia="Calibri" w:hAnsi="Calibri" w:cs="Calibri"/>
              <w:szCs w:val="16"/>
              <w:lang w:val="en-AU" w:eastAsia="ja-JP"/>
            </w:rPr>
            <w:instrText xml:space="preserve"> &lt;&gt; 0 " Confidential" "" \* MERGEFORMAT </w:instrText>
          </w:r>
          <w:r w:rsidRPr="00BF6753">
            <w:rPr>
              <w:rFonts w:ascii="Calibri" w:eastAsia="Calibri" w:hAnsi="Calibri" w:cs="Calibri"/>
              <w:szCs w:val="16"/>
              <w:lang w:val="en-AU" w:eastAsia="ja-JP"/>
            </w:rPr>
            <w:fldChar w:fldCharType="end"/>
          </w:r>
        </w:p>
        <w:p w14:paraId="446D4B6D" w14:textId="77777777" w:rsidR="00DF0BA0" w:rsidRPr="00BF6753" w:rsidRDefault="00DF0BA0" w:rsidP="004E4E8C">
          <w:pPr>
            <w:spacing w:after="0"/>
            <w:jc w:val="center"/>
            <w:rPr>
              <w:rFonts w:ascii="Calibri" w:eastAsia="Calibri" w:hAnsi="Calibri" w:cs="Calibri"/>
              <w:szCs w:val="16"/>
              <w:lang w:val="en-AU" w:eastAsia="en-AU"/>
            </w:rPr>
          </w:pPr>
        </w:p>
      </w:tc>
    </w:tr>
  </w:tbl>
  <w:p w14:paraId="446D4B6F" w14:textId="77777777" w:rsidR="00DF0BA0" w:rsidRPr="00C14C70" w:rsidRDefault="00DF0BA0" w:rsidP="00C14C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BA828F36"/>
    <w:lvl w:ilvl="0">
      <w:start w:val="1"/>
      <w:numFmt w:val="lowerLetter"/>
      <w:pStyle w:val="ListNumber4"/>
      <w:lvlText w:val="%1."/>
      <w:lvlJc w:val="left"/>
      <w:pPr>
        <w:ind w:left="1800" w:hanging="360"/>
      </w:pPr>
      <w:rPr>
        <w:rFonts w:hint="default"/>
        <w:color w:val="008AC8"/>
      </w:rPr>
    </w:lvl>
  </w:abstractNum>
  <w:abstractNum w:abstractNumId="1" w15:restartNumberingAfterBreak="0">
    <w:nsid w:val="FFFFFF7E"/>
    <w:multiLevelType w:val="singleLevel"/>
    <w:tmpl w:val="BA82A1C2"/>
    <w:lvl w:ilvl="0">
      <w:start w:val="1"/>
      <w:numFmt w:val="lowerRoman"/>
      <w:pStyle w:val="ListNumber3"/>
      <w:lvlText w:val="%1."/>
      <w:lvlJc w:val="right"/>
      <w:pPr>
        <w:ind w:left="1440" w:hanging="360"/>
      </w:pPr>
      <w:rPr>
        <w:rFonts w:hint="default"/>
        <w:color w:val="008AC8"/>
      </w:rPr>
    </w:lvl>
  </w:abstractNum>
  <w:abstractNum w:abstractNumId="2" w15:restartNumberingAfterBreak="0">
    <w:nsid w:val="FFFFFF7F"/>
    <w:multiLevelType w:val="singleLevel"/>
    <w:tmpl w:val="D0F00B62"/>
    <w:lvl w:ilvl="0">
      <w:start w:val="1"/>
      <w:numFmt w:val="upperLetter"/>
      <w:pStyle w:val="ListNumber2"/>
      <w:lvlText w:val="%1."/>
      <w:lvlJc w:val="left"/>
      <w:pPr>
        <w:ind w:left="1080" w:hanging="360"/>
      </w:pPr>
      <w:rPr>
        <w:rFonts w:ascii="Segoe UI" w:hAnsi="Segoe UI" w:hint="default"/>
        <w:b w:val="0"/>
        <w:i w:val="0"/>
        <w:color w:val="008AC8"/>
      </w:rPr>
    </w:lvl>
  </w:abstractNum>
  <w:abstractNum w:abstractNumId="3" w15:restartNumberingAfterBreak="0">
    <w:nsid w:val="FFFFFF80"/>
    <w:multiLevelType w:val="singleLevel"/>
    <w:tmpl w:val="BD18C040"/>
    <w:lvl w:ilvl="0">
      <w:start w:val="1"/>
      <w:numFmt w:val="bullet"/>
      <w:pStyle w:val="ListBullet5"/>
      <w:lvlText w:val="•"/>
      <w:lvlJc w:val="left"/>
      <w:pPr>
        <w:ind w:left="2160" w:hanging="360"/>
      </w:pPr>
      <w:rPr>
        <w:rFonts w:ascii="Segoe UI" w:hAnsi="Segoe UI" w:hint="default"/>
        <w:color w:val="008AC8"/>
      </w:rPr>
    </w:lvl>
  </w:abstractNum>
  <w:abstractNum w:abstractNumId="4" w15:restartNumberingAfterBreak="0">
    <w:nsid w:val="FFFFFF81"/>
    <w:multiLevelType w:val="singleLevel"/>
    <w:tmpl w:val="DD0241DA"/>
    <w:lvl w:ilvl="0">
      <w:start w:val="1"/>
      <w:numFmt w:val="bullet"/>
      <w:pStyle w:val="ListBullet4"/>
      <w:lvlText w:val="o"/>
      <w:lvlJc w:val="left"/>
      <w:pPr>
        <w:ind w:left="1800" w:hanging="360"/>
      </w:pPr>
      <w:rPr>
        <w:rFonts w:ascii="Courier New" w:hAnsi="Courier New" w:hint="default"/>
        <w:color w:val="008AC8"/>
      </w:rPr>
    </w:lvl>
  </w:abstractNum>
  <w:abstractNum w:abstractNumId="5" w15:restartNumberingAfterBreak="0">
    <w:nsid w:val="FFFFFF82"/>
    <w:multiLevelType w:val="singleLevel"/>
    <w:tmpl w:val="D38AF324"/>
    <w:lvl w:ilvl="0">
      <w:start w:val="1"/>
      <w:numFmt w:val="bullet"/>
      <w:pStyle w:val="ListBullet3"/>
      <w:lvlText w:val="•"/>
      <w:lvlJc w:val="left"/>
      <w:pPr>
        <w:ind w:left="1440" w:hanging="360"/>
      </w:pPr>
      <w:rPr>
        <w:rFonts w:ascii="Segoe UI" w:hAnsi="Segoe UI" w:hint="default"/>
        <w:color w:val="008AC8"/>
      </w:rPr>
    </w:lvl>
  </w:abstractNum>
  <w:abstractNum w:abstractNumId="6" w15:restartNumberingAfterBreak="0">
    <w:nsid w:val="FFFFFF83"/>
    <w:multiLevelType w:val="singleLevel"/>
    <w:tmpl w:val="867A59A0"/>
    <w:lvl w:ilvl="0">
      <w:start w:val="1"/>
      <w:numFmt w:val="bullet"/>
      <w:pStyle w:val="ListBullet2"/>
      <w:lvlText w:val="o"/>
      <w:lvlJc w:val="left"/>
      <w:pPr>
        <w:ind w:left="792" w:hanging="360"/>
      </w:pPr>
      <w:rPr>
        <w:rFonts w:ascii="Courier New" w:hAnsi="Courier New" w:hint="default"/>
        <w:color w:val="008AC8"/>
      </w:rPr>
    </w:lvl>
  </w:abstractNum>
  <w:abstractNum w:abstractNumId="7" w15:restartNumberingAfterBreak="0">
    <w:nsid w:val="FFFFFF88"/>
    <w:multiLevelType w:val="singleLevel"/>
    <w:tmpl w:val="0BDEAA90"/>
    <w:lvl w:ilvl="0">
      <w:start w:val="1"/>
      <w:numFmt w:val="decimal"/>
      <w:pStyle w:val="ListNumber"/>
      <w:lvlText w:val="%1."/>
      <w:lvlJc w:val="left"/>
      <w:pPr>
        <w:ind w:left="720" w:hanging="360"/>
      </w:pPr>
      <w:rPr>
        <w:rFonts w:ascii="Segoe UI" w:hAnsi="Segoe UI" w:hint="default"/>
        <w:b w:val="0"/>
        <w:i w:val="0"/>
        <w:color w:val="008AC8"/>
      </w:rPr>
    </w:lvl>
  </w:abstractNum>
  <w:abstractNum w:abstractNumId="8" w15:restartNumberingAfterBreak="0">
    <w:nsid w:val="FFFFFF89"/>
    <w:multiLevelType w:val="singleLevel"/>
    <w:tmpl w:val="68DC222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D3C5C8F"/>
    <w:multiLevelType w:val="multilevel"/>
    <w:tmpl w:val="E04AFF44"/>
    <w:lvl w:ilvl="0">
      <w:start w:val="1"/>
      <w:numFmt w:val="decimal"/>
      <w:lvlRestart w:val="0"/>
      <w:pStyle w:val="Heading1Numbered"/>
      <w:lvlText w:val="%1"/>
      <w:lvlJc w:val="left"/>
      <w:pPr>
        <w:ind w:left="936"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rFonts w:hint="default"/>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10" w15:restartNumberingAfterBreak="0">
    <w:nsid w:val="0E7D72DE"/>
    <w:multiLevelType w:val="multilevel"/>
    <w:tmpl w:val="F26E130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none"/>
      <w:lvlText w:val=""/>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13460842"/>
    <w:multiLevelType w:val="hybridMultilevel"/>
    <w:tmpl w:val="1C204684"/>
    <w:lvl w:ilvl="0" w:tplc="CB38B744">
      <w:start w:val="1"/>
      <w:numFmt w:val="bullet"/>
      <w:pStyle w:val="Bullet1"/>
      <w:lvlText w:val=""/>
      <w:lvlJc w:val="left"/>
      <w:pPr>
        <w:ind w:left="792"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4F53850"/>
    <w:multiLevelType w:val="hybridMultilevel"/>
    <w:tmpl w:val="BE9C1D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9E22B10"/>
    <w:multiLevelType w:val="hybridMultilevel"/>
    <w:tmpl w:val="EB62B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F22177"/>
    <w:multiLevelType w:val="hybridMultilevel"/>
    <w:tmpl w:val="338252AE"/>
    <w:styleLink w:val="Bullets-Svcs"/>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EE1DED"/>
    <w:multiLevelType w:val="hybridMultilevel"/>
    <w:tmpl w:val="598A6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B87FAB"/>
    <w:multiLevelType w:val="multilevel"/>
    <w:tmpl w:val="92A8D828"/>
    <w:styleLink w:val="Bullets"/>
    <w:lvl w:ilvl="0">
      <w:start w:val="1"/>
      <w:numFmt w:val="bullet"/>
      <w:lvlText w:val=""/>
      <w:lvlJc w:val="left"/>
      <w:pPr>
        <w:ind w:left="714" w:hanging="357"/>
      </w:pPr>
      <w:rPr>
        <w:rFonts w:ascii="Symbol" w:hAnsi="Symbol" w:cs="Times New Roman" w:hint="default"/>
        <w:color w:val="5B9BD5" w:themeColor="accent1"/>
        <w:sz w:val="24"/>
        <w:szCs w:val="20"/>
      </w:rPr>
    </w:lvl>
    <w:lvl w:ilvl="1">
      <w:start w:val="1"/>
      <w:numFmt w:val="bullet"/>
      <w:lvlText w:val=""/>
      <w:lvlJc w:val="left"/>
      <w:pPr>
        <w:tabs>
          <w:tab w:val="num" w:pos="1621"/>
        </w:tabs>
        <w:ind w:left="1071" w:hanging="357"/>
      </w:pPr>
      <w:rPr>
        <w:rFonts w:ascii="Symbol" w:hAnsi="Symbol" w:cs="Times New Roman" w:hint="default"/>
        <w:b w:val="0"/>
        <w:bCs w:val="0"/>
        <w:i w:val="0"/>
        <w:iCs w:val="0"/>
        <w:color w:val="5B9BD5" w:themeColor="accent1"/>
        <w:sz w:val="24"/>
        <w:szCs w:val="20"/>
      </w:rPr>
    </w:lvl>
    <w:lvl w:ilvl="2">
      <w:start w:val="1"/>
      <w:numFmt w:val="bullet"/>
      <w:lvlText w:val=""/>
      <w:lvlJc w:val="left"/>
      <w:pPr>
        <w:tabs>
          <w:tab w:val="num" w:pos="1978"/>
        </w:tabs>
        <w:ind w:left="1428" w:hanging="357"/>
      </w:pPr>
      <w:rPr>
        <w:rFonts w:ascii="Symbol" w:hAnsi="Symbol" w:cs="Times New Roman"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rPr>
        <w:rFonts w:hint="default"/>
      </w:rPr>
    </w:lvl>
    <w:lvl w:ilvl="5">
      <w:start w:val="1"/>
      <w:numFmt w:val="lowerRoman"/>
      <w:lvlText w:val="(%6)"/>
      <w:lvlJc w:val="left"/>
      <w:pPr>
        <w:tabs>
          <w:tab w:val="num" w:pos="3049"/>
        </w:tabs>
        <w:ind w:left="2499" w:hanging="357"/>
      </w:pPr>
      <w:rPr>
        <w:rFonts w:hint="default"/>
      </w:rPr>
    </w:lvl>
    <w:lvl w:ilvl="6">
      <w:start w:val="1"/>
      <w:numFmt w:val="decimal"/>
      <w:lvlText w:val="%7."/>
      <w:lvlJc w:val="left"/>
      <w:pPr>
        <w:tabs>
          <w:tab w:val="num" w:pos="3406"/>
        </w:tabs>
        <w:ind w:left="2856" w:hanging="357"/>
      </w:pPr>
      <w:rPr>
        <w:rFonts w:hint="default"/>
      </w:rPr>
    </w:lvl>
    <w:lvl w:ilvl="7">
      <w:start w:val="1"/>
      <w:numFmt w:val="lowerLetter"/>
      <w:lvlText w:val="%8."/>
      <w:lvlJc w:val="left"/>
      <w:pPr>
        <w:tabs>
          <w:tab w:val="num" w:pos="3763"/>
        </w:tabs>
        <w:ind w:left="3213" w:hanging="357"/>
      </w:pPr>
      <w:rPr>
        <w:rFonts w:hint="default"/>
      </w:rPr>
    </w:lvl>
    <w:lvl w:ilvl="8">
      <w:start w:val="1"/>
      <w:numFmt w:val="lowerRoman"/>
      <w:lvlText w:val="%9."/>
      <w:lvlJc w:val="left"/>
      <w:pPr>
        <w:tabs>
          <w:tab w:val="num" w:pos="4120"/>
        </w:tabs>
        <w:ind w:left="3570" w:hanging="357"/>
      </w:pPr>
      <w:rPr>
        <w:rFonts w:hint="default"/>
      </w:rPr>
    </w:lvl>
  </w:abstractNum>
  <w:abstractNum w:abstractNumId="17" w15:restartNumberingAfterBreak="0">
    <w:nsid w:val="273F5BDA"/>
    <w:multiLevelType w:val="multilevel"/>
    <w:tmpl w:val="9228A626"/>
    <w:numStyleLink w:val="Checklist"/>
  </w:abstractNum>
  <w:abstractNum w:abstractNumId="18" w15:restartNumberingAfterBreak="0">
    <w:nsid w:val="3400321B"/>
    <w:multiLevelType w:val="multilevel"/>
    <w:tmpl w:val="87F67182"/>
    <w:lvl w:ilvl="0">
      <w:start w:val="1"/>
      <w:numFmt w:val="decimal"/>
      <w:pStyle w:val="ListParagraph"/>
      <w:lvlText w:val="%1."/>
      <w:lvlJc w:val="left"/>
      <w:pPr>
        <w:ind w:left="1080" w:hanging="360"/>
      </w:pPr>
      <w:rPr>
        <w:rFonts w:hint="default"/>
        <w:color w:val="008AC8"/>
        <w:sz w:val="20"/>
        <w:szCs w:val="20"/>
      </w:rPr>
    </w:lvl>
    <w:lvl w:ilvl="1">
      <w:start w:val="1"/>
      <w:numFmt w:val="lowerLetter"/>
      <w:lvlText w:val="%2."/>
      <w:lvlJc w:val="left"/>
      <w:pPr>
        <w:tabs>
          <w:tab w:val="num" w:pos="1800"/>
        </w:tabs>
        <w:ind w:left="1800" w:hanging="360"/>
      </w:pPr>
      <w:rPr>
        <w:rFonts w:hint="default"/>
        <w:sz w:val="20"/>
        <w:szCs w:val="20"/>
      </w:rPr>
    </w:lvl>
    <w:lvl w:ilvl="2">
      <w:start w:val="1"/>
      <w:numFmt w:val="lowerRoman"/>
      <w:lvlText w:val="%3."/>
      <w:lvlJc w:val="left"/>
      <w:pPr>
        <w:tabs>
          <w:tab w:val="num" w:pos="2520"/>
        </w:tabs>
        <w:ind w:left="2520" w:hanging="360"/>
      </w:pPr>
      <w:rPr>
        <w:rFonts w:hint="default"/>
        <w:sz w:val="20"/>
        <w:szCs w:val="20"/>
      </w:rPr>
    </w:lvl>
    <w:lvl w:ilvl="3">
      <w:start w:val="1"/>
      <w:numFmt w:val="decimal"/>
      <w:lvlText w:val="(%4)"/>
      <w:lvlJc w:val="left"/>
      <w:pPr>
        <w:tabs>
          <w:tab w:val="num" w:pos="11112"/>
        </w:tabs>
        <w:ind w:left="11112" w:hanging="360"/>
      </w:pPr>
      <w:rPr>
        <w:rFonts w:hint="default"/>
      </w:rPr>
    </w:lvl>
    <w:lvl w:ilvl="4">
      <w:start w:val="1"/>
      <w:numFmt w:val="lowerLetter"/>
      <w:lvlText w:val="(%5)"/>
      <w:lvlJc w:val="left"/>
      <w:pPr>
        <w:tabs>
          <w:tab w:val="num" w:pos="11472"/>
        </w:tabs>
        <w:ind w:left="11472" w:hanging="360"/>
      </w:pPr>
      <w:rPr>
        <w:rFonts w:hint="default"/>
      </w:rPr>
    </w:lvl>
    <w:lvl w:ilvl="5">
      <w:start w:val="1"/>
      <w:numFmt w:val="lowerRoman"/>
      <w:lvlText w:val="(%6)"/>
      <w:lvlJc w:val="left"/>
      <w:pPr>
        <w:tabs>
          <w:tab w:val="num" w:pos="11832"/>
        </w:tabs>
        <w:ind w:left="11832" w:hanging="360"/>
      </w:pPr>
      <w:rPr>
        <w:rFonts w:hint="default"/>
      </w:rPr>
    </w:lvl>
    <w:lvl w:ilvl="6">
      <w:start w:val="1"/>
      <w:numFmt w:val="decimal"/>
      <w:lvlText w:val="%7."/>
      <w:lvlJc w:val="left"/>
      <w:pPr>
        <w:tabs>
          <w:tab w:val="num" w:pos="12192"/>
        </w:tabs>
        <w:ind w:left="12192" w:hanging="360"/>
      </w:pPr>
      <w:rPr>
        <w:rFonts w:hint="default"/>
      </w:rPr>
    </w:lvl>
    <w:lvl w:ilvl="7">
      <w:start w:val="1"/>
      <w:numFmt w:val="lowerLetter"/>
      <w:lvlText w:val="%8."/>
      <w:lvlJc w:val="left"/>
      <w:pPr>
        <w:tabs>
          <w:tab w:val="num" w:pos="12552"/>
        </w:tabs>
        <w:ind w:left="12552" w:hanging="360"/>
      </w:pPr>
      <w:rPr>
        <w:rFonts w:hint="default"/>
      </w:rPr>
    </w:lvl>
    <w:lvl w:ilvl="8">
      <w:start w:val="1"/>
      <w:numFmt w:val="lowerRoman"/>
      <w:lvlText w:val="%9."/>
      <w:lvlJc w:val="left"/>
      <w:pPr>
        <w:tabs>
          <w:tab w:val="num" w:pos="12912"/>
        </w:tabs>
        <w:ind w:left="12912" w:hanging="360"/>
      </w:pPr>
      <w:rPr>
        <w:rFonts w:hint="default"/>
      </w:rPr>
    </w:lvl>
  </w:abstractNum>
  <w:abstractNum w:abstractNumId="19" w15:restartNumberingAfterBreak="0">
    <w:nsid w:val="3ABC6E2A"/>
    <w:multiLevelType w:val="hybridMultilevel"/>
    <w:tmpl w:val="98BE2D8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0A07ED2"/>
    <w:multiLevelType w:val="multilevel"/>
    <w:tmpl w:val="B1C0B846"/>
    <w:styleLink w:val="Style1"/>
    <w:lvl w:ilvl="0">
      <w:start w:val="1"/>
      <w:numFmt w:val="bullet"/>
      <w:lvlText w:val=""/>
      <w:lvlJc w:val="left"/>
      <w:pPr>
        <w:tabs>
          <w:tab w:val="num" w:pos="720"/>
        </w:tabs>
        <w:ind w:left="717" w:hanging="360"/>
      </w:pPr>
      <w:rPr>
        <w:rFonts w:ascii="Symbol" w:hAnsi="Symbol" w:hint="default"/>
        <w:color w:val="008AC8"/>
        <w:sz w:val="24"/>
        <w:szCs w:val="20"/>
      </w:rPr>
    </w:lvl>
    <w:lvl w:ilvl="1">
      <w:start w:val="1"/>
      <w:numFmt w:val="bullet"/>
      <w:lvlText w:val="o"/>
      <w:lvlJc w:val="left"/>
      <w:pPr>
        <w:tabs>
          <w:tab w:val="num" w:pos="1440"/>
        </w:tabs>
        <w:ind w:left="1440" w:hanging="360"/>
      </w:pPr>
      <w:rPr>
        <w:rFonts w:ascii="Segoe UI" w:hAnsi="Segoe UI" w:cs="Times New Roman" w:hint="default"/>
        <w:b w:val="0"/>
        <w:bCs w:val="0"/>
        <w:i w:val="0"/>
        <w:iCs w:val="0"/>
        <w:color w:val="5B9BD5" w:themeColor="accent1"/>
        <w:sz w:val="20"/>
        <w:szCs w:val="20"/>
      </w:rPr>
    </w:lvl>
    <w:lvl w:ilvl="2">
      <w:start w:val="1"/>
      <w:numFmt w:val="bullet"/>
      <w:lvlText w:val=""/>
      <w:lvlJc w:val="left"/>
      <w:pPr>
        <w:tabs>
          <w:tab w:val="num" w:pos="2160"/>
        </w:tabs>
        <w:ind w:left="2160" w:hanging="360"/>
      </w:pPr>
      <w:rPr>
        <w:rFonts w:ascii="Wingdings" w:hAnsi="Wingdings"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lvl>
    <w:lvl w:ilvl="5">
      <w:start w:val="1"/>
      <w:numFmt w:val="lowerRoman"/>
      <w:lvlText w:val="(%6)"/>
      <w:lvlJc w:val="left"/>
      <w:pPr>
        <w:tabs>
          <w:tab w:val="num" w:pos="3049"/>
        </w:tabs>
        <w:ind w:left="2499" w:hanging="357"/>
      </w:pPr>
    </w:lvl>
    <w:lvl w:ilvl="6">
      <w:start w:val="1"/>
      <w:numFmt w:val="decimal"/>
      <w:lvlText w:val="%7."/>
      <w:lvlJc w:val="left"/>
      <w:pPr>
        <w:tabs>
          <w:tab w:val="num" w:pos="3406"/>
        </w:tabs>
        <w:ind w:left="2856" w:hanging="357"/>
      </w:pPr>
    </w:lvl>
    <w:lvl w:ilvl="7">
      <w:start w:val="1"/>
      <w:numFmt w:val="lowerLetter"/>
      <w:lvlText w:val="%8."/>
      <w:lvlJc w:val="left"/>
      <w:pPr>
        <w:tabs>
          <w:tab w:val="num" w:pos="3763"/>
        </w:tabs>
        <w:ind w:left="3213" w:hanging="357"/>
      </w:pPr>
    </w:lvl>
    <w:lvl w:ilvl="8">
      <w:start w:val="1"/>
      <w:numFmt w:val="lowerRoman"/>
      <w:lvlText w:val="%9."/>
      <w:lvlJc w:val="left"/>
      <w:pPr>
        <w:tabs>
          <w:tab w:val="num" w:pos="4120"/>
        </w:tabs>
        <w:ind w:left="3570" w:hanging="357"/>
      </w:pPr>
    </w:lvl>
  </w:abstractNum>
  <w:abstractNum w:abstractNumId="21" w15:restartNumberingAfterBreak="0">
    <w:nsid w:val="41436AC0"/>
    <w:multiLevelType w:val="hybridMultilevel"/>
    <w:tmpl w:val="1F0A31AE"/>
    <w:lvl w:ilvl="0" w:tplc="D8D28436">
      <w:start w:val="1"/>
      <w:numFmt w:val="decimal"/>
      <w:pStyle w:val="Heading5Numbered"/>
      <w:lvlText w:val="%1.1.1.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2422B5C"/>
    <w:multiLevelType w:val="multilevel"/>
    <w:tmpl w:val="772445B0"/>
    <w:lvl w:ilvl="0">
      <w:start w:val="1"/>
      <w:numFmt w:val="bullet"/>
      <w:pStyle w:val="TableListBullet"/>
      <w:lvlText w:val=""/>
      <w:lvlJc w:val="left"/>
      <w:pPr>
        <w:ind w:left="360" w:hanging="360"/>
      </w:pPr>
      <w:rPr>
        <w:rFonts w:ascii="Symbol" w:hAnsi="Symbol" w:hint="default"/>
        <w:b w:val="0"/>
        <w:bCs w:val="0"/>
        <w:i w:val="0"/>
        <w:iCs w:val="0"/>
        <w:color w:val="008AC8"/>
        <w:sz w:val="16"/>
        <w:szCs w:val="18"/>
      </w:rPr>
    </w:lvl>
    <w:lvl w:ilvl="1">
      <w:start w:val="1"/>
      <w:numFmt w:val="bullet"/>
      <w:lvlText w:val=""/>
      <w:lvlJc w:val="left"/>
      <w:pPr>
        <w:tabs>
          <w:tab w:val="num" w:pos="908"/>
        </w:tabs>
        <w:ind w:left="908" w:hanging="227"/>
      </w:pPr>
      <w:rPr>
        <w:rFonts w:ascii="Symbol" w:eastAsia="Wingdings 2" w:hAnsi="Symbol" w:cs="Times New Roman" w:hint="default"/>
        <w:bCs w:val="0"/>
        <w:iCs w:val="0"/>
        <w:color w:val="5B9BD5" w:themeColor="accent1"/>
        <w:sz w:val="16"/>
        <w:szCs w:val="18"/>
      </w:rPr>
    </w:lvl>
    <w:lvl w:ilvl="2">
      <w:start w:val="1"/>
      <w:numFmt w:val="bullet"/>
      <w:lvlText w:val=""/>
      <w:lvlJc w:val="left"/>
      <w:pPr>
        <w:tabs>
          <w:tab w:val="num" w:pos="1134"/>
        </w:tabs>
        <w:ind w:left="1135" w:hanging="227"/>
      </w:pPr>
      <w:rPr>
        <w:rFonts w:ascii="Symbol" w:eastAsia="Wingdings 2" w:hAnsi="Symbol" w:cs="Times New Roman" w:hint="default"/>
        <w:color w:val="5B9BD5" w:themeColor="accent1"/>
        <w:sz w:val="12"/>
        <w:szCs w:val="18"/>
      </w:rPr>
    </w:lvl>
    <w:lvl w:ilvl="3">
      <w:start w:val="1"/>
      <w:numFmt w:val="bullet"/>
      <w:lvlText w:val=""/>
      <w:lvlJc w:val="left"/>
      <w:pPr>
        <w:tabs>
          <w:tab w:val="num" w:pos="1361"/>
        </w:tabs>
        <w:ind w:left="1362" w:hanging="227"/>
      </w:pPr>
      <w:rPr>
        <w:rFonts w:ascii="Symbol" w:eastAsia="Wingdings 2" w:hAnsi="Symbol" w:cs="Times New Roman" w:hint="default"/>
        <w:color w:val="808080"/>
        <w:sz w:val="12"/>
        <w:szCs w:val="18"/>
      </w:rPr>
    </w:lvl>
    <w:lvl w:ilvl="4">
      <w:start w:val="1"/>
      <w:numFmt w:val="lowerLetter"/>
      <w:lvlText w:val="(%5)"/>
      <w:lvlJc w:val="left"/>
      <w:pPr>
        <w:tabs>
          <w:tab w:val="num" w:pos="2254"/>
        </w:tabs>
        <w:ind w:left="1589" w:hanging="227"/>
      </w:pPr>
      <w:rPr>
        <w:rFonts w:hint="default"/>
      </w:rPr>
    </w:lvl>
    <w:lvl w:ilvl="5">
      <w:start w:val="1"/>
      <w:numFmt w:val="lowerRoman"/>
      <w:lvlText w:val="(%6)"/>
      <w:lvlJc w:val="left"/>
      <w:pPr>
        <w:tabs>
          <w:tab w:val="num" w:pos="2614"/>
        </w:tabs>
        <w:ind w:left="1816" w:hanging="227"/>
      </w:pPr>
      <w:rPr>
        <w:rFonts w:hint="default"/>
      </w:rPr>
    </w:lvl>
    <w:lvl w:ilvl="6">
      <w:start w:val="1"/>
      <w:numFmt w:val="decimal"/>
      <w:lvlText w:val="%7."/>
      <w:lvlJc w:val="left"/>
      <w:pPr>
        <w:tabs>
          <w:tab w:val="num" w:pos="2974"/>
        </w:tabs>
        <w:ind w:left="2043" w:hanging="227"/>
      </w:pPr>
      <w:rPr>
        <w:rFonts w:hint="default"/>
      </w:rPr>
    </w:lvl>
    <w:lvl w:ilvl="7">
      <w:start w:val="1"/>
      <w:numFmt w:val="lowerLetter"/>
      <w:lvlText w:val="%8."/>
      <w:lvlJc w:val="left"/>
      <w:pPr>
        <w:tabs>
          <w:tab w:val="num" w:pos="3334"/>
        </w:tabs>
        <w:ind w:left="2270" w:hanging="227"/>
      </w:pPr>
      <w:rPr>
        <w:rFonts w:hint="default"/>
      </w:rPr>
    </w:lvl>
    <w:lvl w:ilvl="8">
      <w:start w:val="1"/>
      <w:numFmt w:val="lowerRoman"/>
      <w:lvlText w:val="%9."/>
      <w:lvlJc w:val="left"/>
      <w:pPr>
        <w:tabs>
          <w:tab w:val="num" w:pos="3694"/>
        </w:tabs>
        <w:ind w:left="2497" w:hanging="227"/>
      </w:pPr>
      <w:rPr>
        <w:rFonts w:hint="default"/>
      </w:rPr>
    </w:lvl>
  </w:abstractNum>
  <w:abstractNum w:abstractNumId="23" w15:restartNumberingAfterBreak="0">
    <w:nsid w:val="432C2647"/>
    <w:multiLevelType w:val="hybridMultilevel"/>
    <w:tmpl w:val="D6727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C678D1"/>
    <w:multiLevelType w:val="hybridMultilevel"/>
    <w:tmpl w:val="BE9C1D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C043ECC"/>
    <w:multiLevelType w:val="multilevel"/>
    <w:tmpl w:val="B1C0B846"/>
    <w:lvl w:ilvl="0">
      <w:start w:val="1"/>
      <w:numFmt w:val="bullet"/>
      <w:pStyle w:val="ListBullet"/>
      <w:lvlText w:val=""/>
      <w:lvlJc w:val="left"/>
      <w:pPr>
        <w:tabs>
          <w:tab w:val="num" w:pos="720"/>
        </w:tabs>
        <w:ind w:left="717" w:hanging="360"/>
      </w:pPr>
      <w:rPr>
        <w:rFonts w:ascii="Symbol" w:hAnsi="Symbol" w:hint="default"/>
        <w:color w:val="008AC8"/>
        <w:sz w:val="24"/>
        <w:szCs w:val="20"/>
      </w:rPr>
    </w:lvl>
    <w:lvl w:ilvl="1">
      <w:start w:val="1"/>
      <w:numFmt w:val="bullet"/>
      <w:lvlText w:val="o"/>
      <w:lvlJc w:val="left"/>
      <w:pPr>
        <w:tabs>
          <w:tab w:val="num" w:pos="1440"/>
        </w:tabs>
        <w:ind w:left="1440" w:hanging="360"/>
      </w:pPr>
      <w:rPr>
        <w:rFonts w:ascii="Segoe UI" w:hAnsi="Segoe UI" w:cs="Times New Roman" w:hint="default"/>
        <w:b w:val="0"/>
        <w:bCs w:val="0"/>
        <w:i w:val="0"/>
        <w:iCs w:val="0"/>
        <w:color w:val="5B9BD5" w:themeColor="accent1"/>
        <w:sz w:val="20"/>
        <w:szCs w:val="20"/>
      </w:rPr>
    </w:lvl>
    <w:lvl w:ilvl="2">
      <w:start w:val="1"/>
      <w:numFmt w:val="bullet"/>
      <w:lvlText w:val=""/>
      <w:lvlJc w:val="left"/>
      <w:pPr>
        <w:tabs>
          <w:tab w:val="num" w:pos="2160"/>
        </w:tabs>
        <w:ind w:left="2160" w:hanging="360"/>
      </w:pPr>
      <w:rPr>
        <w:rFonts w:ascii="Wingdings" w:hAnsi="Wingdings"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lvl>
    <w:lvl w:ilvl="5">
      <w:start w:val="1"/>
      <w:numFmt w:val="lowerRoman"/>
      <w:lvlText w:val="(%6)"/>
      <w:lvlJc w:val="left"/>
      <w:pPr>
        <w:tabs>
          <w:tab w:val="num" w:pos="3049"/>
        </w:tabs>
        <w:ind w:left="2499" w:hanging="357"/>
      </w:pPr>
    </w:lvl>
    <w:lvl w:ilvl="6">
      <w:start w:val="1"/>
      <w:numFmt w:val="decimal"/>
      <w:lvlText w:val="%7."/>
      <w:lvlJc w:val="left"/>
      <w:pPr>
        <w:tabs>
          <w:tab w:val="num" w:pos="3406"/>
        </w:tabs>
        <w:ind w:left="2856" w:hanging="357"/>
      </w:pPr>
    </w:lvl>
    <w:lvl w:ilvl="7">
      <w:start w:val="1"/>
      <w:numFmt w:val="lowerLetter"/>
      <w:lvlText w:val="%8."/>
      <w:lvlJc w:val="left"/>
      <w:pPr>
        <w:tabs>
          <w:tab w:val="num" w:pos="3763"/>
        </w:tabs>
        <w:ind w:left="3213" w:hanging="357"/>
      </w:pPr>
    </w:lvl>
    <w:lvl w:ilvl="8">
      <w:start w:val="1"/>
      <w:numFmt w:val="lowerRoman"/>
      <w:lvlText w:val="%9."/>
      <w:lvlJc w:val="left"/>
      <w:pPr>
        <w:tabs>
          <w:tab w:val="num" w:pos="4120"/>
        </w:tabs>
        <w:ind w:left="3570" w:hanging="357"/>
      </w:pPr>
    </w:lvl>
  </w:abstractNum>
  <w:abstractNum w:abstractNumId="26" w15:restartNumberingAfterBreak="0">
    <w:nsid w:val="69F53201"/>
    <w:multiLevelType w:val="multilevel"/>
    <w:tmpl w:val="B7A0F0C0"/>
    <w:styleLink w:val="NumberedList"/>
    <w:lvl w:ilvl="0">
      <w:start w:val="1"/>
      <w:numFmt w:val="decimal"/>
      <w:lvlText w:val="%1."/>
      <w:lvlJc w:val="left"/>
      <w:pPr>
        <w:tabs>
          <w:tab w:val="num" w:pos="720"/>
        </w:tabs>
        <w:ind w:left="720" w:hanging="360"/>
      </w:pPr>
      <w:rPr>
        <w:rFonts w:ascii="Segoe UI" w:hAnsi="Segoe UI" w:cs="Segoe"/>
        <w:color w:val="008AC8"/>
        <w:sz w:val="22"/>
        <w:szCs w:val="20"/>
      </w:rPr>
    </w:lvl>
    <w:lvl w:ilvl="1">
      <w:start w:val="1"/>
      <w:numFmt w:val="lowerLetter"/>
      <w:lvlText w:val="%2."/>
      <w:lvlJc w:val="left"/>
      <w:pPr>
        <w:tabs>
          <w:tab w:val="num" w:pos="1440"/>
        </w:tabs>
        <w:ind w:left="1440" w:hanging="360"/>
      </w:pPr>
      <w:rPr>
        <w:rFonts w:ascii="Segoe UI" w:hAnsi="Segoe UI"/>
        <w:color w:val="008AC8"/>
        <w:sz w:val="20"/>
        <w:szCs w:val="20"/>
      </w:rPr>
    </w:lvl>
    <w:lvl w:ilvl="2">
      <w:start w:val="1"/>
      <w:numFmt w:val="lowerRoman"/>
      <w:lvlText w:val="%3."/>
      <w:lvlJc w:val="left"/>
      <w:pPr>
        <w:tabs>
          <w:tab w:val="num" w:pos="2160"/>
        </w:tabs>
        <w:ind w:left="2160" w:hanging="360"/>
      </w:pPr>
      <w:rPr>
        <w:rFonts w:ascii="Segoe UI" w:hAnsi="Segoe UI"/>
        <w:color w:val="008AC8"/>
        <w:sz w:val="20"/>
        <w:szCs w:val="20"/>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left"/>
      <w:pPr>
        <w:tabs>
          <w:tab w:val="num" w:pos="6480"/>
        </w:tabs>
        <w:ind w:left="6480" w:hanging="360"/>
      </w:pPr>
      <w:rPr>
        <w:rFonts w:hint="default"/>
      </w:rPr>
    </w:lvl>
  </w:abstractNum>
  <w:abstractNum w:abstractNumId="27" w15:restartNumberingAfterBreak="0">
    <w:nsid w:val="6DB22422"/>
    <w:multiLevelType w:val="multilevel"/>
    <w:tmpl w:val="9228A626"/>
    <w:styleLink w:val="Checklist"/>
    <w:lvl w:ilvl="0">
      <w:start w:val="1"/>
      <w:numFmt w:val="bullet"/>
      <w:pStyle w:val="CheckList0"/>
      <w:lvlText w:val=""/>
      <w:lvlJc w:val="left"/>
      <w:pPr>
        <w:tabs>
          <w:tab w:val="num" w:pos="720"/>
        </w:tabs>
        <w:ind w:left="720" w:hanging="360"/>
      </w:pPr>
      <w:rPr>
        <w:rFonts w:ascii="Wingdings" w:hAnsi="Wingdings" w:hint="default"/>
        <w:color w:val="5B9BD5" w:themeColor="accent1"/>
        <w:position w:val="-6"/>
        <w:sz w:val="24"/>
        <w:szCs w:val="28"/>
      </w:rPr>
    </w:lvl>
    <w:lvl w:ilvl="1">
      <w:start w:val="1"/>
      <w:numFmt w:val="bullet"/>
      <w:lvlText w:val=""/>
      <w:lvlJc w:val="left"/>
      <w:pPr>
        <w:tabs>
          <w:tab w:val="num" w:pos="720"/>
        </w:tabs>
        <w:ind w:left="720" w:hanging="360"/>
      </w:pPr>
      <w:rPr>
        <w:rFonts w:ascii="Wingdings" w:hAnsi="Wingdings" w:cs="Times New Roman" w:hint="default"/>
        <w:color w:val="5B9BD5"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hint="default"/>
        <w:color w:val="5B9BD5"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8" w15:restartNumberingAfterBreak="0">
    <w:nsid w:val="6F4B6B73"/>
    <w:multiLevelType w:val="hybridMultilevel"/>
    <w:tmpl w:val="EB62B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944DAA"/>
    <w:multiLevelType w:val="hybridMultilevel"/>
    <w:tmpl w:val="2AF68160"/>
    <w:lvl w:ilvl="0" w:tplc="C3EE223C">
      <w:start w:val="1"/>
      <w:numFmt w:val="bullet"/>
      <w:pStyle w:val="Bullet2"/>
      <w:lvlText w:val=""/>
      <w:lvlJc w:val="left"/>
      <w:pPr>
        <w:ind w:left="360" w:hanging="360"/>
      </w:pPr>
      <w:rPr>
        <w:rFonts w:ascii="Wingdings" w:hAnsi="Wingdings" w:hint="default"/>
        <w:color w:val="008AC8"/>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64219D"/>
    <w:multiLevelType w:val="hybridMultilevel"/>
    <w:tmpl w:val="77CE76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2"/>
  </w:num>
  <w:num w:numId="3">
    <w:abstractNumId w:val="27"/>
  </w:num>
  <w:num w:numId="4">
    <w:abstractNumId w:val="25"/>
  </w:num>
  <w:num w:numId="5">
    <w:abstractNumId w:val="20"/>
  </w:num>
  <w:num w:numId="6">
    <w:abstractNumId w:val="26"/>
  </w:num>
  <w:num w:numId="7">
    <w:abstractNumId w:val="18"/>
  </w:num>
  <w:num w:numId="8">
    <w:abstractNumId w:val="17"/>
  </w:num>
  <w:num w:numId="9">
    <w:abstractNumId w:val="10"/>
  </w:num>
  <w:num w:numId="10">
    <w:abstractNumId w:val="9"/>
  </w:num>
  <w:num w:numId="11">
    <w:abstractNumId w:val="21"/>
  </w:num>
  <w:num w:numId="12">
    <w:abstractNumId w:val="6"/>
  </w:num>
  <w:num w:numId="13">
    <w:abstractNumId w:val="5"/>
  </w:num>
  <w:num w:numId="14">
    <w:abstractNumId w:val="4"/>
  </w:num>
  <w:num w:numId="15">
    <w:abstractNumId w:val="3"/>
  </w:num>
  <w:num w:numId="16">
    <w:abstractNumId w:val="7"/>
  </w:num>
  <w:num w:numId="17">
    <w:abstractNumId w:val="2"/>
  </w:num>
  <w:num w:numId="18">
    <w:abstractNumId w:val="1"/>
  </w:num>
  <w:num w:numId="19">
    <w:abstractNumId w:val="0"/>
  </w:num>
  <w:num w:numId="20">
    <w:abstractNumId w:val="16"/>
  </w:num>
  <w:num w:numId="21">
    <w:abstractNumId w:val="14"/>
  </w:num>
  <w:num w:numId="22">
    <w:abstractNumId w:val="30"/>
  </w:num>
  <w:num w:numId="23">
    <w:abstractNumId w:val="28"/>
  </w:num>
  <w:num w:numId="24">
    <w:abstractNumId w:val="15"/>
  </w:num>
  <w:num w:numId="25">
    <w:abstractNumId w:val="13"/>
  </w:num>
  <w:num w:numId="26">
    <w:abstractNumId w:val="9"/>
    <w:lvlOverride w:ilvl="0">
      <w:lvl w:ilvl="0">
        <w:start w:val="1"/>
        <w:numFmt w:val="decimal"/>
        <w:lvlRestart w:val="0"/>
        <w:pStyle w:val="Heading1Numbered"/>
        <w:lvlText w:val="%1"/>
        <w:lvlJc w:val="left"/>
        <w:pPr>
          <w:ind w:left="936" w:hanging="936"/>
        </w:pPr>
        <w:rPr>
          <w:rFonts w:hint="default"/>
        </w:rPr>
      </w:lvl>
    </w:lvlOverride>
    <w:lvlOverride w:ilvl="1">
      <w:lvl w:ilvl="1">
        <w:start w:val="1"/>
        <w:numFmt w:val="decimal"/>
        <w:pStyle w:val="Heading2Numbered"/>
        <w:lvlText w:val="%1.%2"/>
        <w:lvlJc w:val="left"/>
        <w:pPr>
          <w:ind w:left="936" w:hanging="936"/>
        </w:pPr>
        <w:rPr>
          <w:rFonts w:hint="default"/>
        </w:rPr>
      </w:lvl>
    </w:lvlOverride>
    <w:lvlOverride w:ilvl="2">
      <w:lvl w:ilvl="2">
        <w:start w:val="1"/>
        <w:numFmt w:val="decimal"/>
        <w:pStyle w:val="Heading3Numbered"/>
        <w:lvlText w:val="%1.%2.%3"/>
        <w:lvlJc w:val="left"/>
        <w:pPr>
          <w:ind w:left="93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none"/>
        <w:lvlText w:val=""/>
        <w:lvlJc w:val="left"/>
        <w:pPr>
          <w:ind w:left="1224" w:hanging="1224"/>
        </w:pPr>
        <w:rPr>
          <w:rFonts w:hint="default"/>
        </w:rPr>
      </w:lvl>
    </w:lvlOverride>
    <w:lvlOverride w:ilvl="5">
      <w:lvl w:ilvl="5">
        <w:start w:val="1"/>
        <w:numFmt w:val="decimal"/>
        <w:lvlRestart w:val="2"/>
        <w:pStyle w:val="NumHeading3"/>
        <w:lvlText w:val="%1.%2.%6"/>
        <w:lvlJc w:val="left"/>
        <w:pPr>
          <w:tabs>
            <w:tab w:val="num" w:pos="4680"/>
          </w:tabs>
          <w:ind w:left="2736" w:hanging="936"/>
        </w:pPr>
        <w:rPr>
          <w:rFonts w:hint="default"/>
        </w:rPr>
      </w:lvl>
    </w:lvlOverride>
    <w:lvlOverride w:ilvl="6">
      <w:lvl w:ilvl="6">
        <w:start w:val="1"/>
        <w:numFmt w:val="decimal"/>
        <w:pStyle w:val="NumHeading4"/>
        <w:lvlText w:val="%1.%2.%3.%7"/>
        <w:lvlJc w:val="left"/>
        <w:pPr>
          <w:tabs>
            <w:tab w:val="num" w:pos="5400"/>
          </w:tabs>
          <w:ind w:left="3240" w:hanging="3240"/>
        </w:pPr>
        <w:rPr>
          <w:rFonts w:hint="default"/>
        </w:rPr>
      </w:lvl>
    </w:lvlOverride>
    <w:lvlOverride w:ilvl="7">
      <w:lvl w:ilvl="7">
        <w:start w:val="1"/>
        <w:numFmt w:val="decimal"/>
        <w:lvlText w:val="%1.%2.%3.%4.%5.%6.%7.%8."/>
        <w:lvlJc w:val="left"/>
        <w:pPr>
          <w:tabs>
            <w:tab w:val="num" w:pos="6120"/>
          </w:tabs>
          <w:ind w:left="3744" w:hanging="1224"/>
        </w:pPr>
        <w:rPr>
          <w:rFonts w:hint="default"/>
        </w:rPr>
      </w:lvl>
    </w:lvlOverride>
    <w:lvlOverride w:ilvl="8">
      <w:lvl w:ilvl="8">
        <w:start w:val="1"/>
        <w:numFmt w:val="decimal"/>
        <w:lvlText w:val="%1.%2.%3.%4.%5.%6.%7.%8.%9."/>
        <w:lvlJc w:val="left"/>
        <w:pPr>
          <w:tabs>
            <w:tab w:val="num" w:pos="7200"/>
          </w:tabs>
          <w:ind w:left="4320" w:hanging="1440"/>
        </w:pPr>
        <w:rPr>
          <w:rFonts w:hint="default"/>
        </w:rPr>
      </w:lvl>
    </w:lvlOverride>
  </w:num>
  <w:num w:numId="27">
    <w:abstractNumId w:val="7"/>
    <w:lvlOverride w:ilvl="0">
      <w:startOverride w:val="1"/>
    </w:lvlOverride>
  </w:num>
  <w:num w:numId="28">
    <w:abstractNumId w:val="29"/>
  </w:num>
  <w:num w:numId="29">
    <w:abstractNumId w:val="23"/>
  </w:num>
  <w:num w:numId="30">
    <w:abstractNumId w:val="8"/>
  </w:num>
  <w:num w:numId="31">
    <w:abstractNumId w:val="24"/>
  </w:num>
  <w:num w:numId="32">
    <w:abstractNumId w:val="19"/>
  </w:num>
  <w:num w:numId="33">
    <w:abstractNumId w:val="12"/>
  </w:num>
  <w:num w:numId="34">
    <w:abstractNumId w:val="9"/>
  </w:num>
  <w:num w:numId="35">
    <w:abstractNumId w:val="9"/>
  </w:num>
  <w:num w:numId="36">
    <w:abstractNumId w:val="9"/>
  </w:num>
  <w:num w:numId="37">
    <w:abstractNumId w:val="18"/>
  </w:num>
  <w:num w:numId="38">
    <w:abstractNumId w:val="18"/>
  </w:num>
  <w:num w:numId="39">
    <w:abstractNumId w:val="18"/>
  </w:num>
  <w:num w:numId="40">
    <w:abstractNumId w:val="18"/>
  </w:num>
  <w:num w:numId="41">
    <w:abstractNumId w:val="18"/>
  </w:num>
  <w:num w:numId="42">
    <w:abstractNumId w:val="18"/>
  </w:num>
  <w:num w:numId="43">
    <w:abstractNumId w:val="18"/>
  </w:num>
  <w:num w:numId="44">
    <w:abstractNumId w:val="18"/>
  </w:num>
  <w:num w:numId="45">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attachedTemplate r:id="rId1"/>
  <w:stylePaneSortMethod w:val="0004"/>
  <w:defaultTabStop w:val="43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3F68"/>
    <w:rsid w:val="0000269E"/>
    <w:rsid w:val="00004066"/>
    <w:rsid w:val="0000441A"/>
    <w:rsid w:val="00005DF9"/>
    <w:rsid w:val="0000636A"/>
    <w:rsid w:val="000076AB"/>
    <w:rsid w:val="000077F6"/>
    <w:rsid w:val="00012C9B"/>
    <w:rsid w:val="000134E8"/>
    <w:rsid w:val="00014485"/>
    <w:rsid w:val="00017022"/>
    <w:rsid w:val="000200EA"/>
    <w:rsid w:val="0002055A"/>
    <w:rsid w:val="000218CB"/>
    <w:rsid w:val="00021C06"/>
    <w:rsid w:val="00021E39"/>
    <w:rsid w:val="00022537"/>
    <w:rsid w:val="00023151"/>
    <w:rsid w:val="00024614"/>
    <w:rsid w:val="000261B2"/>
    <w:rsid w:val="0002686A"/>
    <w:rsid w:val="000279CF"/>
    <w:rsid w:val="00027F42"/>
    <w:rsid w:val="000302AA"/>
    <w:rsid w:val="000302D9"/>
    <w:rsid w:val="00030750"/>
    <w:rsid w:val="0003195C"/>
    <w:rsid w:val="0003204A"/>
    <w:rsid w:val="00032A72"/>
    <w:rsid w:val="00032D70"/>
    <w:rsid w:val="0003481B"/>
    <w:rsid w:val="00035928"/>
    <w:rsid w:val="0003663B"/>
    <w:rsid w:val="000369A8"/>
    <w:rsid w:val="0003715E"/>
    <w:rsid w:val="00037318"/>
    <w:rsid w:val="00037418"/>
    <w:rsid w:val="0004276E"/>
    <w:rsid w:val="00042BB8"/>
    <w:rsid w:val="000441D1"/>
    <w:rsid w:val="00044C7C"/>
    <w:rsid w:val="00044E54"/>
    <w:rsid w:val="000455D2"/>
    <w:rsid w:val="00045C47"/>
    <w:rsid w:val="00045DA0"/>
    <w:rsid w:val="000460AE"/>
    <w:rsid w:val="00047C9B"/>
    <w:rsid w:val="00047E91"/>
    <w:rsid w:val="0005221C"/>
    <w:rsid w:val="00052243"/>
    <w:rsid w:val="000554ED"/>
    <w:rsid w:val="0005573F"/>
    <w:rsid w:val="00056099"/>
    <w:rsid w:val="000564F3"/>
    <w:rsid w:val="000571AF"/>
    <w:rsid w:val="00057527"/>
    <w:rsid w:val="00057920"/>
    <w:rsid w:val="000610CB"/>
    <w:rsid w:val="00061FB3"/>
    <w:rsid w:val="0006246E"/>
    <w:rsid w:val="00063DA0"/>
    <w:rsid w:val="000643AB"/>
    <w:rsid w:val="0006560C"/>
    <w:rsid w:val="00065E97"/>
    <w:rsid w:val="00070297"/>
    <w:rsid w:val="00070D4E"/>
    <w:rsid w:val="000713C4"/>
    <w:rsid w:val="00071F6E"/>
    <w:rsid w:val="000733F1"/>
    <w:rsid w:val="00074A6F"/>
    <w:rsid w:val="00074AE2"/>
    <w:rsid w:val="00077CF0"/>
    <w:rsid w:val="00082744"/>
    <w:rsid w:val="00082AD5"/>
    <w:rsid w:val="00082F41"/>
    <w:rsid w:val="00083AC2"/>
    <w:rsid w:val="000849C5"/>
    <w:rsid w:val="000849C7"/>
    <w:rsid w:val="00084C4B"/>
    <w:rsid w:val="000871FD"/>
    <w:rsid w:val="00090D06"/>
    <w:rsid w:val="000918DF"/>
    <w:rsid w:val="00092DE5"/>
    <w:rsid w:val="00093DD9"/>
    <w:rsid w:val="000A1BE1"/>
    <w:rsid w:val="000A1F85"/>
    <w:rsid w:val="000A217E"/>
    <w:rsid w:val="000A4B83"/>
    <w:rsid w:val="000A633F"/>
    <w:rsid w:val="000A6830"/>
    <w:rsid w:val="000A6A06"/>
    <w:rsid w:val="000A7B9E"/>
    <w:rsid w:val="000A7E7C"/>
    <w:rsid w:val="000B15A8"/>
    <w:rsid w:val="000B1716"/>
    <w:rsid w:val="000B3699"/>
    <w:rsid w:val="000B45F0"/>
    <w:rsid w:val="000B6256"/>
    <w:rsid w:val="000B7902"/>
    <w:rsid w:val="000B7B62"/>
    <w:rsid w:val="000B7C88"/>
    <w:rsid w:val="000B7E5C"/>
    <w:rsid w:val="000C0755"/>
    <w:rsid w:val="000C0D2C"/>
    <w:rsid w:val="000C1807"/>
    <w:rsid w:val="000C22E6"/>
    <w:rsid w:val="000C4579"/>
    <w:rsid w:val="000C4B0F"/>
    <w:rsid w:val="000C53A3"/>
    <w:rsid w:val="000C5524"/>
    <w:rsid w:val="000C5E64"/>
    <w:rsid w:val="000D091D"/>
    <w:rsid w:val="000D17B2"/>
    <w:rsid w:val="000D3BAB"/>
    <w:rsid w:val="000D65BA"/>
    <w:rsid w:val="000D6881"/>
    <w:rsid w:val="000D7DA3"/>
    <w:rsid w:val="000E0CB7"/>
    <w:rsid w:val="000E122F"/>
    <w:rsid w:val="000E1E31"/>
    <w:rsid w:val="000E3435"/>
    <w:rsid w:val="000E3CCA"/>
    <w:rsid w:val="000E3CF5"/>
    <w:rsid w:val="000E410D"/>
    <w:rsid w:val="000E5930"/>
    <w:rsid w:val="000E7101"/>
    <w:rsid w:val="000F124C"/>
    <w:rsid w:val="000F1C59"/>
    <w:rsid w:val="000F22E3"/>
    <w:rsid w:val="000F3AA4"/>
    <w:rsid w:val="000F4225"/>
    <w:rsid w:val="000F4709"/>
    <w:rsid w:val="000F4A12"/>
    <w:rsid w:val="000F5A4B"/>
    <w:rsid w:val="000F5AC2"/>
    <w:rsid w:val="000F5B41"/>
    <w:rsid w:val="000F7BA9"/>
    <w:rsid w:val="00100515"/>
    <w:rsid w:val="001005C5"/>
    <w:rsid w:val="00100774"/>
    <w:rsid w:val="001009FD"/>
    <w:rsid w:val="00100A72"/>
    <w:rsid w:val="00100F95"/>
    <w:rsid w:val="00101252"/>
    <w:rsid w:val="001016BE"/>
    <w:rsid w:val="00101C85"/>
    <w:rsid w:val="001020FB"/>
    <w:rsid w:val="0010218C"/>
    <w:rsid w:val="001042AD"/>
    <w:rsid w:val="0010490E"/>
    <w:rsid w:val="00104D5E"/>
    <w:rsid w:val="00104FD1"/>
    <w:rsid w:val="001055C0"/>
    <w:rsid w:val="00105D4B"/>
    <w:rsid w:val="0010669F"/>
    <w:rsid w:val="00107A3A"/>
    <w:rsid w:val="00110627"/>
    <w:rsid w:val="00110783"/>
    <w:rsid w:val="001129AE"/>
    <w:rsid w:val="001129F5"/>
    <w:rsid w:val="0011378D"/>
    <w:rsid w:val="001159EB"/>
    <w:rsid w:val="00116239"/>
    <w:rsid w:val="00116DA1"/>
    <w:rsid w:val="00120E0D"/>
    <w:rsid w:val="001212FD"/>
    <w:rsid w:val="00121594"/>
    <w:rsid w:val="001222C2"/>
    <w:rsid w:val="001223B6"/>
    <w:rsid w:val="001255A5"/>
    <w:rsid w:val="00125869"/>
    <w:rsid w:val="00125A09"/>
    <w:rsid w:val="0012700A"/>
    <w:rsid w:val="001303CF"/>
    <w:rsid w:val="00130DA0"/>
    <w:rsid w:val="00132022"/>
    <w:rsid w:val="00134109"/>
    <w:rsid w:val="00135111"/>
    <w:rsid w:val="001359B6"/>
    <w:rsid w:val="00135CC1"/>
    <w:rsid w:val="00135E54"/>
    <w:rsid w:val="001371FB"/>
    <w:rsid w:val="001376B0"/>
    <w:rsid w:val="0014020C"/>
    <w:rsid w:val="001421B3"/>
    <w:rsid w:val="00143F39"/>
    <w:rsid w:val="00144693"/>
    <w:rsid w:val="00144817"/>
    <w:rsid w:val="0014662C"/>
    <w:rsid w:val="0014712C"/>
    <w:rsid w:val="001477D2"/>
    <w:rsid w:val="00150634"/>
    <w:rsid w:val="00151C64"/>
    <w:rsid w:val="0015379A"/>
    <w:rsid w:val="00154BB7"/>
    <w:rsid w:val="0015580D"/>
    <w:rsid w:val="00156CA3"/>
    <w:rsid w:val="0015705A"/>
    <w:rsid w:val="00157FA2"/>
    <w:rsid w:val="001609F3"/>
    <w:rsid w:val="00160CAF"/>
    <w:rsid w:val="00160E79"/>
    <w:rsid w:val="0016126D"/>
    <w:rsid w:val="001628C3"/>
    <w:rsid w:val="00163830"/>
    <w:rsid w:val="00163EC2"/>
    <w:rsid w:val="001650BC"/>
    <w:rsid w:val="0016511C"/>
    <w:rsid w:val="00165155"/>
    <w:rsid w:val="00166057"/>
    <w:rsid w:val="001701ED"/>
    <w:rsid w:val="00171B58"/>
    <w:rsid w:val="00172D0E"/>
    <w:rsid w:val="0017545E"/>
    <w:rsid w:val="0017626F"/>
    <w:rsid w:val="001768E5"/>
    <w:rsid w:val="00176C00"/>
    <w:rsid w:val="0018101E"/>
    <w:rsid w:val="001859FC"/>
    <w:rsid w:val="00186E0C"/>
    <w:rsid w:val="00187607"/>
    <w:rsid w:val="00187E41"/>
    <w:rsid w:val="00192099"/>
    <w:rsid w:val="00192289"/>
    <w:rsid w:val="00193407"/>
    <w:rsid w:val="00193473"/>
    <w:rsid w:val="0019477E"/>
    <w:rsid w:val="0019548D"/>
    <w:rsid w:val="001958E7"/>
    <w:rsid w:val="001A1249"/>
    <w:rsid w:val="001A15DE"/>
    <w:rsid w:val="001A2F9F"/>
    <w:rsid w:val="001A3616"/>
    <w:rsid w:val="001A3E88"/>
    <w:rsid w:val="001A5656"/>
    <w:rsid w:val="001A6BA3"/>
    <w:rsid w:val="001A6E5B"/>
    <w:rsid w:val="001A7332"/>
    <w:rsid w:val="001A76DF"/>
    <w:rsid w:val="001A7CE2"/>
    <w:rsid w:val="001B02EF"/>
    <w:rsid w:val="001B1E69"/>
    <w:rsid w:val="001B242F"/>
    <w:rsid w:val="001B3FC9"/>
    <w:rsid w:val="001B6CBE"/>
    <w:rsid w:val="001B725A"/>
    <w:rsid w:val="001B7B41"/>
    <w:rsid w:val="001C01F0"/>
    <w:rsid w:val="001C0540"/>
    <w:rsid w:val="001C2EE7"/>
    <w:rsid w:val="001C308A"/>
    <w:rsid w:val="001C3F05"/>
    <w:rsid w:val="001C4A70"/>
    <w:rsid w:val="001C53E9"/>
    <w:rsid w:val="001C5C92"/>
    <w:rsid w:val="001C73A5"/>
    <w:rsid w:val="001C74B7"/>
    <w:rsid w:val="001D0B89"/>
    <w:rsid w:val="001D1ECE"/>
    <w:rsid w:val="001D4187"/>
    <w:rsid w:val="001D41D8"/>
    <w:rsid w:val="001D6230"/>
    <w:rsid w:val="001D66E5"/>
    <w:rsid w:val="001D7240"/>
    <w:rsid w:val="001E0783"/>
    <w:rsid w:val="001E2E36"/>
    <w:rsid w:val="001E41E6"/>
    <w:rsid w:val="001E4999"/>
    <w:rsid w:val="001E5253"/>
    <w:rsid w:val="001F1BC1"/>
    <w:rsid w:val="001F26B6"/>
    <w:rsid w:val="001F3560"/>
    <w:rsid w:val="001F4BC0"/>
    <w:rsid w:val="001F53DC"/>
    <w:rsid w:val="001F683E"/>
    <w:rsid w:val="001F7DA8"/>
    <w:rsid w:val="00202241"/>
    <w:rsid w:val="00202679"/>
    <w:rsid w:val="00204227"/>
    <w:rsid w:val="00204539"/>
    <w:rsid w:val="00205379"/>
    <w:rsid w:val="00206EF8"/>
    <w:rsid w:val="00212D34"/>
    <w:rsid w:val="00214AF7"/>
    <w:rsid w:val="0021535E"/>
    <w:rsid w:val="002155F8"/>
    <w:rsid w:val="0021665E"/>
    <w:rsid w:val="00220751"/>
    <w:rsid w:val="00220B77"/>
    <w:rsid w:val="00220ED4"/>
    <w:rsid w:val="002212DD"/>
    <w:rsid w:val="00221AD6"/>
    <w:rsid w:val="0022320C"/>
    <w:rsid w:val="00225578"/>
    <w:rsid w:val="0022621B"/>
    <w:rsid w:val="00226251"/>
    <w:rsid w:val="0022669F"/>
    <w:rsid w:val="00226BF3"/>
    <w:rsid w:val="002308BB"/>
    <w:rsid w:val="002318DC"/>
    <w:rsid w:val="00232729"/>
    <w:rsid w:val="00233680"/>
    <w:rsid w:val="00234099"/>
    <w:rsid w:val="00237B1A"/>
    <w:rsid w:val="00240B7B"/>
    <w:rsid w:val="00240D51"/>
    <w:rsid w:val="00240F93"/>
    <w:rsid w:val="00242AF1"/>
    <w:rsid w:val="00243820"/>
    <w:rsid w:val="00243D2C"/>
    <w:rsid w:val="002441F0"/>
    <w:rsid w:val="00244BE9"/>
    <w:rsid w:val="00245595"/>
    <w:rsid w:val="0024562A"/>
    <w:rsid w:val="00245DBF"/>
    <w:rsid w:val="00247008"/>
    <w:rsid w:val="00247092"/>
    <w:rsid w:val="0025095E"/>
    <w:rsid w:val="00251542"/>
    <w:rsid w:val="00251F13"/>
    <w:rsid w:val="00252B6B"/>
    <w:rsid w:val="00253FF8"/>
    <w:rsid w:val="00254E98"/>
    <w:rsid w:val="00256126"/>
    <w:rsid w:val="00260B65"/>
    <w:rsid w:val="00262B6F"/>
    <w:rsid w:val="002631E1"/>
    <w:rsid w:val="002635FB"/>
    <w:rsid w:val="00263BAC"/>
    <w:rsid w:val="00263FD2"/>
    <w:rsid w:val="00264171"/>
    <w:rsid w:val="00264A5F"/>
    <w:rsid w:val="00265F0F"/>
    <w:rsid w:val="002666DA"/>
    <w:rsid w:val="002731C3"/>
    <w:rsid w:val="0027339A"/>
    <w:rsid w:val="0027477C"/>
    <w:rsid w:val="00274DAF"/>
    <w:rsid w:val="00275521"/>
    <w:rsid w:val="002778D8"/>
    <w:rsid w:val="002779AA"/>
    <w:rsid w:val="00277E8B"/>
    <w:rsid w:val="00280835"/>
    <w:rsid w:val="00280E7E"/>
    <w:rsid w:val="0028124D"/>
    <w:rsid w:val="002816E3"/>
    <w:rsid w:val="002828A3"/>
    <w:rsid w:val="00284B2A"/>
    <w:rsid w:val="00285496"/>
    <w:rsid w:val="00286957"/>
    <w:rsid w:val="0029058B"/>
    <w:rsid w:val="00290C78"/>
    <w:rsid w:val="002921F5"/>
    <w:rsid w:val="0029235C"/>
    <w:rsid w:val="00292ED1"/>
    <w:rsid w:val="00293A6B"/>
    <w:rsid w:val="0029435B"/>
    <w:rsid w:val="002943A0"/>
    <w:rsid w:val="0029496A"/>
    <w:rsid w:val="002955E3"/>
    <w:rsid w:val="0029641D"/>
    <w:rsid w:val="00296DD2"/>
    <w:rsid w:val="00296EB5"/>
    <w:rsid w:val="00297900"/>
    <w:rsid w:val="002A113F"/>
    <w:rsid w:val="002A26F3"/>
    <w:rsid w:val="002A273E"/>
    <w:rsid w:val="002A28CF"/>
    <w:rsid w:val="002A4365"/>
    <w:rsid w:val="002A4746"/>
    <w:rsid w:val="002A5370"/>
    <w:rsid w:val="002A5F90"/>
    <w:rsid w:val="002A72F0"/>
    <w:rsid w:val="002B0DC3"/>
    <w:rsid w:val="002B3EEF"/>
    <w:rsid w:val="002B51B6"/>
    <w:rsid w:val="002B525C"/>
    <w:rsid w:val="002B639C"/>
    <w:rsid w:val="002B7C19"/>
    <w:rsid w:val="002C0D61"/>
    <w:rsid w:val="002C1020"/>
    <w:rsid w:val="002C1AB5"/>
    <w:rsid w:val="002C2472"/>
    <w:rsid w:val="002C28FF"/>
    <w:rsid w:val="002C29FB"/>
    <w:rsid w:val="002C2C5E"/>
    <w:rsid w:val="002C2D30"/>
    <w:rsid w:val="002C31CB"/>
    <w:rsid w:val="002C4C49"/>
    <w:rsid w:val="002C5A3D"/>
    <w:rsid w:val="002C5FF3"/>
    <w:rsid w:val="002C6757"/>
    <w:rsid w:val="002C6871"/>
    <w:rsid w:val="002C69E2"/>
    <w:rsid w:val="002C6FEE"/>
    <w:rsid w:val="002C7C09"/>
    <w:rsid w:val="002C7D8F"/>
    <w:rsid w:val="002D0EEB"/>
    <w:rsid w:val="002D108D"/>
    <w:rsid w:val="002D1479"/>
    <w:rsid w:val="002D51FF"/>
    <w:rsid w:val="002D5661"/>
    <w:rsid w:val="002D5F3A"/>
    <w:rsid w:val="002D6881"/>
    <w:rsid w:val="002E0246"/>
    <w:rsid w:val="002E07D7"/>
    <w:rsid w:val="002E231E"/>
    <w:rsid w:val="002E2488"/>
    <w:rsid w:val="002E2538"/>
    <w:rsid w:val="002E33F2"/>
    <w:rsid w:val="002E488A"/>
    <w:rsid w:val="002E5FA8"/>
    <w:rsid w:val="002E7390"/>
    <w:rsid w:val="002E7A83"/>
    <w:rsid w:val="002E7F35"/>
    <w:rsid w:val="002F1802"/>
    <w:rsid w:val="002F3074"/>
    <w:rsid w:val="002F315E"/>
    <w:rsid w:val="002F4E4B"/>
    <w:rsid w:val="002F6031"/>
    <w:rsid w:val="002F71BB"/>
    <w:rsid w:val="0030138F"/>
    <w:rsid w:val="00301426"/>
    <w:rsid w:val="00301535"/>
    <w:rsid w:val="00301774"/>
    <w:rsid w:val="00303210"/>
    <w:rsid w:val="00305752"/>
    <w:rsid w:val="00305909"/>
    <w:rsid w:val="00307DBA"/>
    <w:rsid w:val="00310987"/>
    <w:rsid w:val="00311387"/>
    <w:rsid w:val="00311449"/>
    <w:rsid w:val="003121A1"/>
    <w:rsid w:val="003129C4"/>
    <w:rsid w:val="00313E41"/>
    <w:rsid w:val="0031428A"/>
    <w:rsid w:val="00314BC7"/>
    <w:rsid w:val="003152C9"/>
    <w:rsid w:val="00316646"/>
    <w:rsid w:val="0031748D"/>
    <w:rsid w:val="0032103D"/>
    <w:rsid w:val="0032352C"/>
    <w:rsid w:val="00323DD5"/>
    <w:rsid w:val="003251CB"/>
    <w:rsid w:val="003257D4"/>
    <w:rsid w:val="003263CA"/>
    <w:rsid w:val="00326968"/>
    <w:rsid w:val="00330906"/>
    <w:rsid w:val="0033095C"/>
    <w:rsid w:val="00330BAE"/>
    <w:rsid w:val="0033151A"/>
    <w:rsid w:val="003319FD"/>
    <w:rsid w:val="003320D0"/>
    <w:rsid w:val="003337F2"/>
    <w:rsid w:val="00335CC6"/>
    <w:rsid w:val="00337717"/>
    <w:rsid w:val="00337DA4"/>
    <w:rsid w:val="0034011F"/>
    <w:rsid w:val="0034084A"/>
    <w:rsid w:val="003410D0"/>
    <w:rsid w:val="00342E54"/>
    <w:rsid w:val="00343073"/>
    <w:rsid w:val="0034375C"/>
    <w:rsid w:val="00343B08"/>
    <w:rsid w:val="00344F5F"/>
    <w:rsid w:val="00345127"/>
    <w:rsid w:val="00345C7C"/>
    <w:rsid w:val="00350EAC"/>
    <w:rsid w:val="00350F56"/>
    <w:rsid w:val="003526BD"/>
    <w:rsid w:val="00353812"/>
    <w:rsid w:val="00354194"/>
    <w:rsid w:val="003545F3"/>
    <w:rsid w:val="00354B7A"/>
    <w:rsid w:val="00356595"/>
    <w:rsid w:val="003568C2"/>
    <w:rsid w:val="00356F24"/>
    <w:rsid w:val="0036043F"/>
    <w:rsid w:val="00360B97"/>
    <w:rsid w:val="00360EE5"/>
    <w:rsid w:val="0036103D"/>
    <w:rsid w:val="0036272C"/>
    <w:rsid w:val="00363F4E"/>
    <w:rsid w:val="00365F9E"/>
    <w:rsid w:val="00367CC3"/>
    <w:rsid w:val="00372417"/>
    <w:rsid w:val="003748E8"/>
    <w:rsid w:val="00376DED"/>
    <w:rsid w:val="00380782"/>
    <w:rsid w:val="00381BA5"/>
    <w:rsid w:val="00384888"/>
    <w:rsid w:val="00384B46"/>
    <w:rsid w:val="00385EBC"/>
    <w:rsid w:val="003868E3"/>
    <w:rsid w:val="0038699E"/>
    <w:rsid w:val="00387BB2"/>
    <w:rsid w:val="0039066E"/>
    <w:rsid w:val="003907E2"/>
    <w:rsid w:val="0039164D"/>
    <w:rsid w:val="00392211"/>
    <w:rsid w:val="00392F82"/>
    <w:rsid w:val="00394FF4"/>
    <w:rsid w:val="00397F9D"/>
    <w:rsid w:val="003A1125"/>
    <w:rsid w:val="003A1547"/>
    <w:rsid w:val="003A1842"/>
    <w:rsid w:val="003A194C"/>
    <w:rsid w:val="003A1A32"/>
    <w:rsid w:val="003A5A3D"/>
    <w:rsid w:val="003A6109"/>
    <w:rsid w:val="003A6C52"/>
    <w:rsid w:val="003A6C88"/>
    <w:rsid w:val="003B100B"/>
    <w:rsid w:val="003B1F5B"/>
    <w:rsid w:val="003B2447"/>
    <w:rsid w:val="003B2B87"/>
    <w:rsid w:val="003B32B2"/>
    <w:rsid w:val="003B3431"/>
    <w:rsid w:val="003B3C0E"/>
    <w:rsid w:val="003B507D"/>
    <w:rsid w:val="003B6436"/>
    <w:rsid w:val="003C0C0C"/>
    <w:rsid w:val="003C2254"/>
    <w:rsid w:val="003C47FB"/>
    <w:rsid w:val="003C558A"/>
    <w:rsid w:val="003D04FF"/>
    <w:rsid w:val="003D1F5B"/>
    <w:rsid w:val="003D427C"/>
    <w:rsid w:val="003D442F"/>
    <w:rsid w:val="003D5575"/>
    <w:rsid w:val="003D63D4"/>
    <w:rsid w:val="003E1912"/>
    <w:rsid w:val="003E33BA"/>
    <w:rsid w:val="003E3653"/>
    <w:rsid w:val="003E3A94"/>
    <w:rsid w:val="003E5AB9"/>
    <w:rsid w:val="003E5C17"/>
    <w:rsid w:val="003F06B3"/>
    <w:rsid w:val="003F1F90"/>
    <w:rsid w:val="003F2147"/>
    <w:rsid w:val="003F28FD"/>
    <w:rsid w:val="003F3862"/>
    <w:rsid w:val="003F3F51"/>
    <w:rsid w:val="003F4AEB"/>
    <w:rsid w:val="003F5DCC"/>
    <w:rsid w:val="003F66CA"/>
    <w:rsid w:val="003F765D"/>
    <w:rsid w:val="00400A74"/>
    <w:rsid w:val="00400F55"/>
    <w:rsid w:val="0040134A"/>
    <w:rsid w:val="0040195F"/>
    <w:rsid w:val="00401D05"/>
    <w:rsid w:val="00401D13"/>
    <w:rsid w:val="00402138"/>
    <w:rsid w:val="004027C5"/>
    <w:rsid w:val="004031F9"/>
    <w:rsid w:val="00404447"/>
    <w:rsid w:val="00404C99"/>
    <w:rsid w:val="0040526E"/>
    <w:rsid w:val="00406055"/>
    <w:rsid w:val="00410227"/>
    <w:rsid w:val="00411685"/>
    <w:rsid w:val="00413440"/>
    <w:rsid w:val="00413AD6"/>
    <w:rsid w:val="00414666"/>
    <w:rsid w:val="00416D84"/>
    <w:rsid w:val="0041769D"/>
    <w:rsid w:val="0041788C"/>
    <w:rsid w:val="004211ED"/>
    <w:rsid w:val="00422172"/>
    <w:rsid w:val="00423DC8"/>
    <w:rsid w:val="0042440F"/>
    <w:rsid w:val="00424630"/>
    <w:rsid w:val="00424E02"/>
    <w:rsid w:val="004255D2"/>
    <w:rsid w:val="00426814"/>
    <w:rsid w:val="00427DA2"/>
    <w:rsid w:val="00427F6B"/>
    <w:rsid w:val="004300F0"/>
    <w:rsid w:val="004301E0"/>
    <w:rsid w:val="00430985"/>
    <w:rsid w:val="00431811"/>
    <w:rsid w:val="00431DDD"/>
    <w:rsid w:val="00432F46"/>
    <w:rsid w:val="004341A5"/>
    <w:rsid w:val="004348A2"/>
    <w:rsid w:val="004370DF"/>
    <w:rsid w:val="0043761C"/>
    <w:rsid w:val="00441981"/>
    <w:rsid w:val="00441E99"/>
    <w:rsid w:val="00442A59"/>
    <w:rsid w:val="00443ABC"/>
    <w:rsid w:val="00444C16"/>
    <w:rsid w:val="004473BE"/>
    <w:rsid w:val="00450830"/>
    <w:rsid w:val="004513E5"/>
    <w:rsid w:val="00451995"/>
    <w:rsid w:val="004533B9"/>
    <w:rsid w:val="00454339"/>
    <w:rsid w:val="004547DE"/>
    <w:rsid w:val="004572EC"/>
    <w:rsid w:val="00457513"/>
    <w:rsid w:val="00457CDB"/>
    <w:rsid w:val="00457F2C"/>
    <w:rsid w:val="00462391"/>
    <w:rsid w:val="00462F60"/>
    <w:rsid w:val="00463AFB"/>
    <w:rsid w:val="00466453"/>
    <w:rsid w:val="00467016"/>
    <w:rsid w:val="00467B95"/>
    <w:rsid w:val="00467C3F"/>
    <w:rsid w:val="0047099B"/>
    <w:rsid w:val="00470EBA"/>
    <w:rsid w:val="004722CB"/>
    <w:rsid w:val="00472E1D"/>
    <w:rsid w:val="00472E23"/>
    <w:rsid w:val="004735BE"/>
    <w:rsid w:val="00475B6F"/>
    <w:rsid w:val="00476956"/>
    <w:rsid w:val="00476A00"/>
    <w:rsid w:val="00477C80"/>
    <w:rsid w:val="0048002A"/>
    <w:rsid w:val="0048230F"/>
    <w:rsid w:val="004826AF"/>
    <w:rsid w:val="004828EF"/>
    <w:rsid w:val="00484708"/>
    <w:rsid w:val="00484D88"/>
    <w:rsid w:val="00485416"/>
    <w:rsid w:val="004857B4"/>
    <w:rsid w:val="004859C7"/>
    <w:rsid w:val="00485BA0"/>
    <w:rsid w:val="0048647A"/>
    <w:rsid w:val="004911FA"/>
    <w:rsid w:val="00491332"/>
    <w:rsid w:val="00493256"/>
    <w:rsid w:val="00493C5B"/>
    <w:rsid w:val="004947CE"/>
    <w:rsid w:val="00496EF0"/>
    <w:rsid w:val="0049777D"/>
    <w:rsid w:val="004A02AA"/>
    <w:rsid w:val="004A0BEE"/>
    <w:rsid w:val="004A0D51"/>
    <w:rsid w:val="004A1130"/>
    <w:rsid w:val="004A13AF"/>
    <w:rsid w:val="004A21AB"/>
    <w:rsid w:val="004A2B23"/>
    <w:rsid w:val="004A4A89"/>
    <w:rsid w:val="004A5395"/>
    <w:rsid w:val="004A58EE"/>
    <w:rsid w:val="004A5A39"/>
    <w:rsid w:val="004A5AED"/>
    <w:rsid w:val="004A7262"/>
    <w:rsid w:val="004B1BF3"/>
    <w:rsid w:val="004B1E27"/>
    <w:rsid w:val="004B260D"/>
    <w:rsid w:val="004B3555"/>
    <w:rsid w:val="004B35F3"/>
    <w:rsid w:val="004B3BAB"/>
    <w:rsid w:val="004C079A"/>
    <w:rsid w:val="004C0D37"/>
    <w:rsid w:val="004C0ED3"/>
    <w:rsid w:val="004C16F3"/>
    <w:rsid w:val="004C3167"/>
    <w:rsid w:val="004C63F1"/>
    <w:rsid w:val="004C6544"/>
    <w:rsid w:val="004C7B71"/>
    <w:rsid w:val="004D0A48"/>
    <w:rsid w:val="004D1EF7"/>
    <w:rsid w:val="004D2065"/>
    <w:rsid w:val="004D4B75"/>
    <w:rsid w:val="004D7D0F"/>
    <w:rsid w:val="004D7F61"/>
    <w:rsid w:val="004E01E8"/>
    <w:rsid w:val="004E0A2E"/>
    <w:rsid w:val="004E2A47"/>
    <w:rsid w:val="004E2F41"/>
    <w:rsid w:val="004E3B15"/>
    <w:rsid w:val="004E3EF7"/>
    <w:rsid w:val="004E4E8C"/>
    <w:rsid w:val="004E5BBA"/>
    <w:rsid w:val="004E6F1F"/>
    <w:rsid w:val="004E7A6C"/>
    <w:rsid w:val="004E7C3D"/>
    <w:rsid w:val="004E7C69"/>
    <w:rsid w:val="004F077D"/>
    <w:rsid w:val="004F0FE6"/>
    <w:rsid w:val="004F12D2"/>
    <w:rsid w:val="004F2164"/>
    <w:rsid w:val="004F2EC3"/>
    <w:rsid w:val="004F3274"/>
    <w:rsid w:val="004F3763"/>
    <w:rsid w:val="004F3931"/>
    <w:rsid w:val="004F397D"/>
    <w:rsid w:val="004F3F57"/>
    <w:rsid w:val="004F475A"/>
    <w:rsid w:val="004F63D5"/>
    <w:rsid w:val="004F64BF"/>
    <w:rsid w:val="004F6D16"/>
    <w:rsid w:val="004F7A48"/>
    <w:rsid w:val="004F7DC3"/>
    <w:rsid w:val="0050087C"/>
    <w:rsid w:val="00500D28"/>
    <w:rsid w:val="00501219"/>
    <w:rsid w:val="005044A7"/>
    <w:rsid w:val="005067D5"/>
    <w:rsid w:val="00506BED"/>
    <w:rsid w:val="00507C1B"/>
    <w:rsid w:val="00510B59"/>
    <w:rsid w:val="00510E7F"/>
    <w:rsid w:val="00511421"/>
    <w:rsid w:val="00511497"/>
    <w:rsid w:val="00514A81"/>
    <w:rsid w:val="00515A67"/>
    <w:rsid w:val="00515DBC"/>
    <w:rsid w:val="005202D2"/>
    <w:rsid w:val="00521DBE"/>
    <w:rsid w:val="00523057"/>
    <w:rsid w:val="00523194"/>
    <w:rsid w:val="00523F62"/>
    <w:rsid w:val="00524ADA"/>
    <w:rsid w:val="00525B56"/>
    <w:rsid w:val="00526001"/>
    <w:rsid w:val="00527107"/>
    <w:rsid w:val="005300F1"/>
    <w:rsid w:val="00531244"/>
    <w:rsid w:val="00531CC6"/>
    <w:rsid w:val="00534590"/>
    <w:rsid w:val="00534FAE"/>
    <w:rsid w:val="005352A8"/>
    <w:rsid w:val="00535C7F"/>
    <w:rsid w:val="005378D1"/>
    <w:rsid w:val="00537BB3"/>
    <w:rsid w:val="00541484"/>
    <w:rsid w:val="005416FB"/>
    <w:rsid w:val="00541AB4"/>
    <w:rsid w:val="005432E4"/>
    <w:rsid w:val="005443A0"/>
    <w:rsid w:val="00544919"/>
    <w:rsid w:val="00545F87"/>
    <w:rsid w:val="005465F9"/>
    <w:rsid w:val="0054714E"/>
    <w:rsid w:val="005479F2"/>
    <w:rsid w:val="00550EB3"/>
    <w:rsid w:val="00551EB1"/>
    <w:rsid w:val="0055318E"/>
    <w:rsid w:val="00556CBF"/>
    <w:rsid w:val="00556D1D"/>
    <w:rsid w:val="005578FA"/>
    <w:rsid w:val="00560542"/>
    <w:rsid w:val="00561A2F"/>
    <w:rsid w:val="00562AC5"/>
    <w:rsid w:val="00562F4B"/>
    <w:rsid w:val="00563A2B"/>
    <w:rsid w:val="0056464C"/>
    <w:rsid w:val="00564E0F"/>
    <w:rsid w:val="00567015"/>
    <w:rsid w:val="00567025"/>
    <w:rsid w:val="00570EFC"/>
    <w:rsid w:val="005713DE"/>
    <w:rsid w:val="0057226B"/>
    <w:rsid w:val="0057336A"/>
    <w:rsid w:val="005746D6"/>
    <w:rsid w:val="0057595F"/>
    <w:rsid w:val="00575C24"/>
    <w:rsid w:val="00575CFA"/>
    <w:rsid w:val="00575D33"/>
    <w:rsid w:val="00577962"/>
    <w:rsid w:val="00577F1D"/>
    <w:rsid w:val="0058058D"/>
    <w:rsid w:val="005807A0"/>
    <w:rsid w:val="00580D59"/>
    <w:rsid w:val="0058158D"/>
    <w:rsid w:val="00582471"/>
    <w:rsid w:val="00582F10"/>
    <w:rsid w:val="00583A60"/>
    <w:rsid w:val="00584D47"/>
    <w:rsid w:val="005857E1"/>
    <w:rsid w:val="0058670B"/>
    <w:rsid w:val="0058681B"/>
    <w:rsid w:val="00591416"/>
    <w:rsid w:val="00591800"/>
    <w:rsid w:val="005929F0"/>
    <w:rsid w:val="0059326F"/>
    <w:rsid w:val="00595659"/>
    <w:rsid w:val="00595CE7"/>
    <w:rsid w:val="00595D1D"/>
    <w:rsid w:val="00595FEE"/>
    <w:rsid w:val="0059614D"/>
    <w:rsid w:val="005969FD"/>
    <w:rsid w:val="005A1A54"/>
    <w:rsid w:val="005A1DC1"/>
    <w:rsid w:val="005A5353"/>
    <w:rsid w:val="005A5628"/>
    <w:rsid w:val="005A6BA7"/>
    <w:rsid w:val="005B050C"/>
    <w:rsid w:val="005B0557"/>
    <w:rsid w:val="005B12C9"/>
    <w:rsid w:val="005B1EFE"/>
    <w:rsid w:val="005B2211"/>
    <w:rsid w:val="005B2993"/>
    <w:rsid w:val="005B391F"/>
    <w:rsid w:val="005B60F2"/>
    <w:rsid w:val="005C1C4D"/>
    <w:rsid w:val="005C1D41"/>
    <w:rsid w:val="005C3286"/>
    <w:rsid w:val="005C4101"/>
    <w:rsid w:val="005C5A68"/>
    <w:rsid w:val="005C61BC"/>
    <w:rsid w:val="005C6EB7"/>
    <w:rsid w:val="005C7560"/>
    <w:rsid w:val="005D1F53"/>
    <w:rsid w:val="005D2723"/>
    <w:rsid w:val="005D28F9"/>
    <w:rsid w:val="005D3342"/>
    <w:rsid w:val="005D33A8"/>
    <w:rsid w:val="005D3874"/>
    <w:rsid w:val="005D4864"/>
    <w:rsid w:val="005D4D87"/>
    <w:rsid w:val="005D7F27"/>
    <w:rsid w:val="005E13FC"/>
    <w:rsid w:val="005E1BC4"/>
    <w:rsid w:val="005E4DEC"/>
    <w:rsid w:val="005E571C"/>
    <w:rsid w:val="005E6956"/>
    <w:rsid w:val="005E6B26"/>
    <w:rsid w:val="005E733E"/>
    <w:rsid w:val="005E7818"/>
    <w:rsid w:val="005E7962"/>
    <w:rsid w:val="005F1161"/>
    <w:rsid w:val="005F147E"/>
    <w:rsid w:val="005F279B"/>
    <w:rsid w:val="005F3A57"/>
    <w:rsid w:val="005F656B"/>
    <w:rsid w:val="005F77D2"/>
    <w:rsid w:val="005F7E55"/>
    <w:rsid w:val="00601B61"/>
    <w:rsid w:val="00602CD7"/>
    <w:rsid w:val="00603766"/>
    <w:rsid w:val="00603CD2"/>
    <w:rsid w:val="00604CAD"/>
    <w:rsid w:val="006069DB"/>
    <w:rsid w:val="0061023B"/>
    <w:rsid w:val="0061091C"/>
    <w:rsid w:val="00611312"/>
    <w:rsid w:val="006113B2"/>
    <w:rsid w:val="00611BDF"/>
    <w:rsid w:val="00611C90"/>
    <w:rsid w:val="006126C3"/>
    <w:rsid w:val="0061534E"/>
    <w:rsid w:val="00616681"/>
    <w:rsid w:val="006169DC"/>
    <w:rsid w:val="006210E8"/>
    <w:rsid w:val="00621962"/>
    <w:rsid w:val="00624400"/>
    <w:rsid w:val="006246FD"/>
    <w:rsid w:val="00626A0E"/>
    <w:rsid w:val="00627524"/>
    <w:rsid w:val="0063011C"/>
    <w:rsid w:val="006301DA"/>
    <w:rsid w:val="00630B05"/>
    <w:rsid w:val="00632400"/>
    <w:rsid w:val="006328F6"/>
    <w:rsid w:val="00632EC6"/>
    <w:rsid w:val="00633DAC"/>
    <w:rsid w:val="00633E57"/>
    <w:rsid w:val="006346FC"/>
    <w:rsid w:val="00634707"/>
    <w:rsid w:val="00634B6B"/>
    <w:rsid w:val="00635211"/>
    <w:rsid w:val="00635DB2"/>
    <w:rsid w:val="00640537"/>
    <w:rsid w:val="0064590A"/>
    <w:rsid w:val="006476B2"/>
    <w:rsid w:val="00653A74"/>
    <w:rsid w:val="0065426F"/>
    <w:rsid w:val="00655379"/>
    <w:rsid w:val="00656469"/>
    <w:rsid w:val="00657113"/>
    <w:rsid w:val="00657754"/>
    <w:rsid w:val="006604F1"/>
    <w:rsid w:val="00664AF4"/>
    <w:rsid w:val="00667EF7"/>
    <w:rsid w:val="006729A3"/>
    <w:rsid w:val="00675EAC"/>
    <w:rsid w:val="00676022"/>
    <w:rsid w:val="00676642"/>
    <w:rsid w:val="0067680F"/>
    <w:rsid w:val="0068052C"/>
    <w:rsid w:val="0068208E"/>
    <w:rsid w:val="006827C1"/>
    <w:rsid w:val="00686049"/>
    <w:rsid w:val="00686DD4"/>
    <w:rsid w:val="00687CA4"/>
    <w:rsid w:val="00691D88"/>
    <w:rsid w:val="006922C4"/>
    <w:rsid w:val="00694B6C"/>
    <w:rsid w:val="00694EE3"/>
    <w:rsid w:val="00695538"/>
    <w:rsid w:val="00696633"/>
    <w:rsid w:val="006975B6"/>
    <w:rsid w:val="00697D30"/>
    <w:rsid w:val="006A12D6"/>
    <w:rsid w:val="006A1565"/>
    <w:rsid w:val="006A198B"/>
    <w:rsid w:val="006A37B5"/>
    <w:rsid w:val="006A3B5F"/>
    <w:rsid w:val="006A3C46"/>
    <w:rsid w:val="006A5144"/>
    <w:rsid w:val="006A627E"/>
    <w:rsid w:val="006A62B8"/>
    <w:rsid w:val="006A742D"/>
    <w:rsid w:val="006B088E"/>
    <w:rsid w:val="006B1974"/>
    <w:rsid w:val="006B1AD4"/>
    <w:rsid w:val="006B1D67"/>
    <w:rsid w:val="006B23E4"/>
    <w:rsid w:val="006B3506"/>
    <w:rsid w:val="006B4B0D"/>
    <w:rsid w:val="006B4DD3"/>
    <w:rsid w:val="006B5257"/>
    <w:rsid w:val="006B55D9"/>
    <w:rsid w:val="006B5E73"/>
    <w:rsid w:val="006B6B59"/>
    <w:rsid w:val="006B6D4D"/>
    <w:rsid w:val="006B6ED3"/>
    <w:rsid w:val="006B7C2F"/>
    <w:rsid w:val="006C0B98"/>
    <w:rsid w:val="006C12DB"/>
    <w:rsid w:val="006C146C"/>
    <w:rsid w:val="006C19B6"/>
    <w:rsid w:val="006C30D4"/>
    <w:rsid w:val="006C3A1B"/>
    <w:rsid w:val="006C6B3E"/>
    <w:rsid w:val="006C6DF8"/>
    <w:rsid w:val="006C75A0"/>
    <w:rsid w:val="006C7E9D"/>
    <w:rsid w:val="006D11BD"/>
    <w:rsid w:val="006D18DC"/>
    <w:rsid w:val="006D2159"/>
    <w:rsid w:val="006D2FFB"/>
    <w:rsid w:val="006D3765"/>
    <w:rsid w:val="006D38AB"/>
    <w:rsid w:val="006D5152"/>
    <w:rsid w:val="006D65E6"/>
    <w:rsid w:val="006D6783"/>
    <w:rsid w:val="006D68F8"/>
    <w:rsid w:val="006D6CB6"/>
    <w:rsid w:val="006D6FDC"/>
    <w:rsid w:val="006E0267"/>
    <w:rsid w:val="006E6E00"/>
    <w:rsid w:val="006F1AA7"/>
    <w:rsid w:val="006F1DC2"/>
    <w:rsid w:val="006F2B08"/>
    <w:rsid w:val="006F2EE8"/>
    <w:rsid w:val="006F31AB"/>
    <w:rsid w:val="006F3DB6"/>
    <w:rsid w:val="006F3F78"/>
    <w:rsid w:val="006F53B0"/>
    <w:rsid w:val="006F5826"/>
    <w:rsid w:val="006F5A7F"/>
    <w:rsid w:val="006F75F7"/>
    <w:rsid w:val="0070028C"/>
    <w:rsid w:val="00701887"/>
    <w:rsid w:val="007023B3"/>
    <w:rsid w:val="0070307D"/>
    <w:rsid w:val="00704EB3"/>
    <w:rsid w:val="0070648B"/>
    <w:rsid w:val="00706FD2"/>
    <w:rsid w:val="00707AC4"/>
    <w:rsid w:val="00707C45"/>
    <w:rsid w:val="00710EA4"/>
    <w:rsid w:val="007112E0"/>
    <w:rsid w:val="00712B68"/>
    <w:rsid w:val="00714235"/>
    <w:rsid w:val="007216B7"/>
    <w:rsid w:val="00721D9C"/>
    <w:rsid w:val="007228C7"/>
    <w:rsid w:val="007234A6"/>
    <w:rsid w:val="00724531"/>
    <w:rsid w:val="00725FF3"/>
    <w:rsid w:val="00727225"/>
    <w:rsid w:val="00727FFC"/>
    <w:rsid w:val="007302C8"/>
    <w:rsid w:val="00730857"/>
    <w:rsid w:val="00731613"/>
    <w:rsid w:val="007324D0"/>
    <w:rsid w:val="007354C3"/>
    <w:rsid w:val="00740180"/>
    <w:rsid w:val="00740563"/>
    <w:rsid w:val="00741486"/>
    <w:rsid w:val="007416DF"/>
    <w:rsid w:val="007425AC"/>
    <w:rsid w:val="00742653"/>
    <w:rsid w:val="00745AA5"/>
    <w:rsid w:val="007465FF"/>
    <w:rsid w:val="00747505"/>
    <w:rsid w:val="00747DE4"/>
    <w:rsid w:val="00750586"/>
    <w:rsid w:val="00752309"/>
    <w:rsid w:val="00753C8D"/>
    <w:rsid w:val="007555E1"/>
    <w:rsid w:val="00762991"/>
    <w:rsid w:val="00763991"/>
    <w:rsid w:val="00763E41"/>
    <w:rsid w:val="0076463D"/>
    <w:rsid w:val="0076497F"/>
    <w:rsid w:val="00764EB1"/>
    <w:rsid w:val="00766D90"/>
    <w:rsid w:val="00767AA9"/>
    <w:rsid w:val="007714A5"/>
    <w:rsid w:val="00772192"/>
    <w:rsid w:val="007726CD"/>
    <w:rsid w:val="007743B1"/>
    <w:rsid w:val="00775A2E"/>
    <w:rsid w:val="0077635A"/>
    <w:rsid w:val="00777F15"/>
    <w:rsid w:val="0078157F"/>
    <w:rsid w:val="00783A20"/>
    <w:rsid w:val="00783D31"/>
    <w:rsid w:val="00783D94"/>
    <w:rsid w:val="00784A0C"/>
    <w:rsid w:val="00785D77"/>
    <w:rsid w:val="00786544"/>
    <w:rsid w:val="00786EBA"/>
    <w:rsid w:val="007872A6"/>
    <w:rsid w:val="0078744B"/>
    <w:rsid w:val="00790154"/>
    <w:rsid w:val="00790722"/>
    <w:rsid w:val="0079146F"/>
    <w:rsid w:val="00793667"/>
    <w:rsid w:val="00793829"/>
    <w:rsid w:val="00794223"/>
    <w:rsid w:val="007954CF"/>
    <w:rsid w:val="007965AD"/>
    <w:rsid w:val="00797CA0"/>
    <w:rsid w:val="007A0820"/>
    <w:rsid w:val="007A0FD9"/>
    <w:rsid w:val="007A26EA"/>
    <w:rsid w:val="007A3BD4"/>
    <w:rsid w:val="007A3E45"/>
    <w:rsid w:val="007A4D48"/>
    <w:rsid w:val="007A578A"/>
    <w:rsid w:val="007A5C0C"/>
    <w:rsid w:val="007A6EEA"/>
    <w:rsid w:val="007B05D8"/>
    <w:rsid w:val="007B090C"/>
    <w:rsid w:val="007B19AE"/>
    <w:rsid w:val="007B1AF7"/>
    <w:rsid w:val="007B21D3"/>
    <w:rsid w:val="007B3312"/>
    <w:rsid w:val="007B3CD3"/>
    <w:rsid w:val="007B46A9"/>
    <w:rsid w:val="007B4D21"/>
    <w:rsid w:val="007B777D"/>
    <w:rsid w:val="007C120C"/>
    <w:rsid w:val="007C136B"/>
    <w:rsid w:val="007C1AFD"/>
    <w:rsid w:val="007C33A9"/>
    <w:rsid w:val="007C38A0"/>
    <w:rsid w:val="007C47FF"/>
    <w:rsid w:val="007C4E08"/>
    <w:rsid w:val="007C5291"/>
    <w:rsid w:val="007C57F6"/>
    <w:rsid w:val="007C680B"/>
    <w:rsid w:val="007C6FF4"/>
    <w:rsid w:val="007D1208"/>
    <w:rsid w:val="007D2CAF"/>
    <w:rsid w:val="007D2DEC"/>
    <w:rsid w:val="007D3C7B"/>
    <w:rsid w:val="007D43AE"/>
    <w:rsid w:val="007D6267"/>
    <w:rsid w:val="007D6F14"/>
    <w:rsid w:val="007E0306"/>
    <w:rsid w:val="007E0870"/>
    <w:rsid w:val="007E1330"/>
    <w:rsid w:val="007E2673"/>
    <w:rsid w:val="007E4A2A"/>
    <w:rsid w:val="007E5165"/>
    <w:rsid w:val="007E5705"/>
    <w:rsid w:val="007E5A45"/>
    <w:rsid w:val="007E5B34"/>
    <w:rsid w:val="007E5D45"/>
    <w:rsid w:val="007E6A66"/>
    <w:rsid w:val="007E74EC"/>
    <w:rsid w:val="007E771E"/>
    <w:rsid w:val="007F06D6"/>
    <w:rsid w:val="007F0827"/>
    <w:rsid w:val="007F2F42"/>
    <w:rsid w:val="007F3730"/>
    <w:rsid w:val="007F52F5"/>
    <w:rsid w:val="007F5BE6"/>
    <w:rsid w:val="007F73C6"/>
    <w:rsid w:val="008001BF"/>
    <w:rsid w:val="00801E7F"/>
    <w:rsid w:val="00802856"/>
    <w:rsid w:val="00803A05"/>
    <w:rsid w:val="00804741"/>
    <w:rsid w:val="00804C4B"/>
    <w:rsid w:val="008110DC"/>
    <w:rsid w:val="00811253"/>
    <w:rsid w:val="008121E4"/>
    <w:rsid w:val="00813943"/>
    <w:rsid w:val="00815474"/>
    <w:rsid w:val="00816A79"/>
    <w:rsid w:val="00817ADB"/>
    <w:rsid w:val="00820AE2"/>
    <w:rsid w:val="00821393"/>
    <w:rsid w:val="008226C0"/>
    <w:rsid w:val="00822F18"/>
    <w:rsid w:val="00823081"/>
    <w:rsid w:val="0082390F"/>
    <w:rsid w:val="008251F2"/>
    <w:rsid w:val="00825DE6"/>
    <w:rsid w:val="00827126"/>
    <w:rsid w:val="008272C4"/>
    <w:rsid w:val="00827460"/>
    <w:rsid w:val="008278BE"/>
    <w:rsid w:val="00831345"/>
    <w:rsid w:val="0083246E"/>
    <w:rsid w:val="00832982"/>
    <w:rsid w:val="0083354C"/>
    <w:rsid w:val="0083361B"/>
    <w:rsid w:val="00834176"/>
    <w:rsid w:val="00834844"/>
    <w:rsid w:val="00835410"/>
    <w:rsid w:val="00836FE5"/>
    <w:rsid w:val="00841026"/>
    <w:rsid w:val="00841110"/>
    <w:rsid w:val="00841E80"/>
    <w:rsid w:val="00842014"/>
    <w:rsid w:val="008423FA"/>
    <w:rsid w:val="00845831"/>
    <w:rsid w:val="00847D7B"/>
    <w:rsid w:val="0085021C"/>
    <w:rsid w:val="008506F7"/>
    <w:rsid w:val="008510CC"/>
    <w:rsid w:val="00851BBD"/>
    <w:rsid w:val="00853111"/>
    <w:rsid w:val="00853B04"/>
    <w:rsid w:val="00856F58"/>
    <w:rsid w:val="008604DA"/>
    <w:rsid w:val="0086055E"/>
    <w:rsid w:val="008608A7"/>
    <w:rsid w:val="00862CAB"/>
    <w:rsid w:val="00862E17"/>
    <w:rsid w:val="008634AE"/>
    <w:rsid w:val="008637CE"/>
    <w:rsid w:val="00864943"/>
    <w:rsid w:val="0086773B"/>
    <w:rsid w:val="00867BCF"/>
    <w:rsid w:val="00870456"/>
    <w:rsid w:val="008720C7"/>
    <w:rsid w:val="008732D2"/>
    <w:rsid w:val="00873662"/>
    <w:rsid w:val="00873C11"/>
    <w:rsid w:val="00874C35"/>
    <w:rsid w:val="00875D14"/>
    <w:rsid w:val="0087678F"/>
    <w:rsid w:val="00876CD4"/>
    <w:rsid w:val="00876E99"/>
    <w:rsid w:val="00876F0E"/>
    <w:rsid w:val="00881D66"/>
    <w:rsid w:val="00883B62"/>
    <w:rsid w:val="00885B08"/>
    <w:rsid w:val="00885B8E"/>
    <w:rsid w:val="00885FC3"/>
    <w:rsid w:val="00886A2B"/>
    <w:rsid w:val="00886C7B"/>
    <w:rsid w:val="00886CEC"/>
    <w:rsid w:val="008908BE"/>
    <w:rsid w:val="00893665"/>
    <w:rsid w:val="00894FAA"/>
    <w:rsid w:val="0089586B"/>
    <w:rsid w:val="008964F5"/>
    <w:rsid w:val="00896DD1"/>
    <w:rsid w:val="0089796F"/>
    <w:rsid w:val="008A0019"/>
    <w:rsid w:val="008A1EB1"/>
    <w:rsid w:val="008A31A9"/>
    <w:rsid w:val="008A3FD0"/>
    <w:rsid w:val="008A4B00"/>
    <w:rsid w:val="008A5B41"/>
    <w:rsid w:val="008A767C"/>
    <w:rsid w:val="008A7E20"/>
    <w:rsid w:val="008B0AB9"/>
    <w:rsid w:val="008B1D56"/>
    <w:rsid w:val="008B1F8B"/>
    <w:rsid w:val="008B2884"/>
    <w:rsid w:val="008B3251"/>
    <w:rsid w:val="008B4324"/>
    <w:rsid w:val="008B48A3"/>
    <w:rsid w:val="008B5174"/>
    <w:rsid w:val="008B5192"/>
    <w:rsid w:val="008C25DF"/>
    <w:rsid w:val="008C391B"/>
    <w:rsid w:val="008C4A39"/>
    <w:rsid w:val="008C5DCF"/>
    <w:rsid w:val="008C6D9F"/>
    <w:rsid w:val="008C7290"/>
    <w:rsid w:val="008C752C"/>
    <w:rsid w:val="008C75C1"/>
    <w:rsid w:val="008D3070"/>
    <w:rsid w:val="008D3634"/>
    <w:rsid w:val="008D3BBC"/>
    <w:rsid w:val="008D4BBD"/>
    <w:rsid w:val="008D629F"/>
    <w:rsid w:val="008D6A2D"/>
    <w:rsid w:val="008D6AB5"/>
    <w:rsid w:val="008D73A9"/>
    <w:rsid w:val="008D74A5"/>
    <w:rsid w:val="008D7AF7"/>
    <w:rsid w:val="008E05D3"/>
    <w:rsid w:val="008E08CD"/>
    <w:rsid w:val="008E1229"/>
    <w:rsid w:val="008E1E6B"/>
    <w:rsid w:val="008E207F"/>
    <w:rsid w:val="008E3310"/>
    <w:rsid w:val="008E401F"/>
    <w:rsid w:val="008E4C5E"/>
    <w:rsid w:val="008E525D"/>
    <w:rsid w:val="008E577B"/>
    <w:rsid w:val="008E5909"/>
    <w:rsid w:val="008E5D8C"/>
    <w:rsid w:val="008E6927"/>
    <w:rsid w:val="008E6D56"/>
    <w:rsid w:val="008F08D2"/>
    <w:rsid w:val="008F2B0A"/>
    <w:rsid w:val="008F2F98"/>
    <w:rsid w:val="008F37E1"/>
    <w:rsid w:val="008F3EEC"/>
    <w:rsid w:val="008F40B3"/>
    <w:rsid w:val="008F4DDC"/>
    <w:rsid w:val="008F5697"/>
    <w:rsid w:val="008F587F"/>
    <w:rsid w:val="008F6042"/>
    <w:rsid w:val="008F683C"/>
    <w:rsid w:val="008F73C3"/>
    <w:rsid w:val="008F7BB6"/>
    <w:rsid w:val="008F7E27"/>
    <w:rsid w:val="009009E1"/>
    <w:rsid w:val="0090104A"/>
    <w:rsid w:val="009030FB"/>
    <w:rsid w:val="00904663"/>
    <w:rsid w:val="0090484D"/>
    <w:rsid w:val="00904976"/>
    <w:rsid w:val="00905548"/>
    <w:rsid w:val="009067CA"/>
    <w:rsid w:val="00907B2F"/>
    <w:rsid w:val="00910E60"/>
    <w:rsid w:val="0091120B"/>
    <w:rsid w:val="00911687"/>
    <w:rsid w:val="009122A6"/>
    <w:rsid w:val="00912D74"/>
    <w:rsid w:val="00913019"/>
    <w:rsid w:val="009134AA"/>
    <w:rsid w:val="00922341"/>
    <w:rsid w:val="009228FE"/>
    <w:rsid w:val="009239D8"/>
    <w:rsid w:val="0092494B"/>
    <w:rsid w:val="00925F1C"/>
    <w:rsid w:val="009260C9"/>
    <w:rsid w:val="00930E2E"/>
    <w:rsid w:val="00931002"/>
    <w:rsid w:val="009310A2"/>
    <w:rsid w:val="009311F8"/>
    <w:rsid w:val="009313BB"/>
    <w:rsid w:val="00931A8E"/>
    <w:rsid w:val="00933BEF"/>
    <w:rsid w:val="00933C5F"/>
    <w:rsid w:val="00934A2A"/>
    <w:rsid w:val="009351DB"/>
    <w:rsid w:val="009375A2"/>
    <w:rsid w:val="00937ED6"/>
    <w:rsid w:val="00940F62"/>
    <w:rsid w:val="00941329"/>
    <w:rsid w:val="00942BB9"/>
    <w:rsid w:val="00943447"/>
    <w:rsid w:val="00943840"/>
    <w:rsid w:val="00944B6D"/>
    <w:rsid w:val="00945A96"/>
    <w:rsid w:val="009462A1"/>
    <w:rsid w:val="00946455"/>
    <w:rsid w:val="0095048D"/>
    <w:rsid w:val="00950E1D"/>
    <w:rsid w:val="00951469"/>
    <w:rsid w:val="00951847"/>
    <w:rsid w:val="009518ED"/>
    <w:rsid w:val="009524FA"/>
    <w:rsid w:val="00954010"/>
    <w:rsid w:val="00954F94"/>
    <w:rsid w:val="00955BDD"/>
    <w:rsid w:val="00955F65"/>
    <w:rsid w:val="009603C2"/>
    <w:rsid w:val="00960E74"/>
    <w:rsid w:val="0096109B"/>
    <w:rsid w:val="00961B79"/>
    <w:rsid w:val="00962CFF"/>
    <w:rsid w:val="009637FB"/>
    <w:rsid w:val="009644D3"/>
    <w:rsid w:val="00965C94"/>
    <w:rsid w:val="0096669A"/>
    <w:rsid w:val="009704B1"/>
    <w:rsid w:val="009739F7"/>
    <w:rsid w:val="00973DF0"/>
    <w:rsid w:val="0097404A"/>
    <w:rsid w:val="00974196"/>
    <w:rsid w:val="00974243"/>
    <w:rsid w:val="0097615F"/>
    <w:rsid w:val="00976ADA"/>
    <w:rsid w:val="00976C35"/>
    <w:rsid w:val="00977DBE"/>
    <w:rsid w:val="00980E79"/>
    <w:rsid w:val="009821A7"/>
    <w:rsid w:val="009825F9"/>
    <w:rsid w:val="009829F0"/>
    <w:rsid w:val="00983988"/>
    <w:rsid w:val="00983C59"/>
    <w:rsid w:val="00984673"/>
    <w:rsid w:val="00985093"/>
    <w:rsid w:val="00985810"/>
    <w:rsid w:val="00987FAA"/>
    <w:rsid w:val="00990D94"/>
    <w:rsid w:val="00991CF6"/>
    <w:rsid w:val="00992575"/>
    <w:rsid w:val="009925D2"/>
    <w:rsid w:val="00992933"/>
    <w:rsid w:val="00992992"/>
    <w:rsid w:val="00992C6F"/>
    <w:rsid w:val="00993587"/>
    <w:rsid w:val="009937B5"/>
    <w:rsid w:val="0099386D"/>
    <w:rsid w:val="0099438F"/>
    <w:rsid w:val="009948E2"/>
    <w:rsid w:val="00995B1F"/>
    <w:rsid w:val="009976FF"/>
    <w:rsid w:val="009A4875"/>
    <w:rsid w:val="009A5154"/>
    <w:rsid w:val="009B075C"/>
    <w:rsid w:val="009B1CF8"/>
    <w:rsid w:val="009B1F8D"/>
    <w:rsid w:val="009B297C"/>
    <w:rsid w:val="009B31A7"/>
    <w:rsid w:val="009B5CF2"/>
    <w:rsid w:val="009B6E74"/>
    <w:rsid w:val="009B6EE0"/>
    <w:rsid w:val="009B70BA"/>
    <w:rsid w:val="009B7B1C"/>
    <w:rsid w:val="009C04F0"/>
    <w:rsid w:val="009C1229"/>
    <w:rsid w:val="009C1BF5"/>
    <w:rsid w:val="009C1EAC"/>
    <w:rsid w:val="009C3362"/>
    <w:rsid w:val="009C343C"/>
    <w:rsid w:val="009C35AF"/>
    <w:rsid w:val="009C45DB"/>
    <w:rsid w:val="009C63ED"/>
    <w:rsid w:val="009C7525"/>
    <w:rsid w:val="009C7FFB"/>
    <w:rsid w:val="009D0849"/>
    <w:rsid w:val="009D10DB"/>
    <w:rsid w:val="009D18F8"/>
    <w:rsid w:val="009D26E3"/>
    <w:rsid w:val="009D2C7F"/>
    <w:rsid w:val="009D6B8A"/>
    <w:rsid w:val="009D6BA6"/>
    <w:rsid w:val="009E20CD"/>
    <w:rsid w:val="009E22E8"/>
    <w:rsid w:val="009E2965"/>
    <w:rsid w:val="009E3F1A"/>
    <w:rsid w:val="009E5689"/>
    <w:rsid w:val="009E56DD"/>
    <w:rsid w:val="009E59B0"/>
    <w:rsid w:val="009E6632"/>
    <w:rsid w:val="009E7F84"/>
    <w:rsid w:val="009F0A32"/>
    <w:rsid w:val="009F177A"/>
    <w:rsid w:val="009F1C18"/>
    <w:rsid w:val="009F28B6"/>
    <w:rsid w:val="009F4F52"/>
    <w:rsid w:val="009F5B6A"/>
    <w:rsid w:val="009F5FA0"/>
    <w:rsid w:val="009F6E3B"/>
    <w:rsid w:val="009F7582"/>
    <w:rsid w:val="00A00A2B"/>
    <w:rsid w:val="00A01334"/>
    <w:rsid w:val="00A01EF0"/>
    <w:rsid w:val="00A03AC3"/>
    <w:rsid w:val="00A03B42"/>
    <w:rsid w:val="00A040C9"/>
    <w:rsid w:val="00A054A1"/>
    <w:rsid w:val="00A05672"/>
    <w:rsid w:val="00A06B91"/>
    <w:rsid w:val="00A1016E"/>
    <w:rsid w:val="00A1119B"/>
    <w:rsid w:val="00A12080"/>
    <w:rsid w:val="00A14074"/>
    <w:rsid w:val="00A147AC"/>
    <w:rsid w:val="00A14864"/>
    <w:rsid w:val="00A16345"/>
    <w:rsid w:val="00A1723C"/>
    <w:rsid w:val="00A17984"/>
    <w:rsid w:val="00A20D6C"/>
    <w:rsid w:val="00A2135E"/>
    <w:rsid w:val="00A2186A"/>
    <w:rsid w:val="00A21A4B"/>
    <w:rsid w:val="00A22A13"/>
    <w:rsid w:val="00A23A2A"/>
    <w:rsid w:val="00A24149"/>
    <w:rsid w:val="00A265D9"/>
    <w:rsid w:val="00A26AED"/>
    <w:rsid w:val="00A26BF5"/>
    <w:rsid w:val="00A27149"/>
    <w:rsid w:val="00A30272"/>
    <w:rsid w:val="00A30567"/>
    <w:rsid w:val="00A30F05"/>
    <w:rsid w:val="00A31DC9"/>
    <w:rsid w:val="00A3502E"/>
    <w:rsid w:val="00A353B6"/>
    <w:rsid w:val="00A35DCF"/>
    <w:rsid w:val="00A35E18"/>
    <w:rsid w:val="00A375F0"/>
    <w:rsid w:val="00A403D8"/>
    <w:rsid w:val="00A40D68"/>
    <w:rsid w:val="00A418C4"/>
    <w:rsid w:val="00A427E6"/>
    <w:rsid w:val="00A43E58"/>
    <w:rsid w:val="00A471D0"/>
    <w:rsid w:val="00A51240"/>
    <w:rsid w:val="00A517F8"/>
    <w:rsid w:val="00A529B5"/>
    <w:rsid w:val="00A52ED6"/>
    <w:rsid w:val="00A53B27"/>
    <w:rsid w:val="00A54097"/>
    <w:rsid w:val="00A5527D"/>
    <w:rsid w:val="00A57255"/>
    <w:rsid w:val="00A574A6"/>
    <w:rsid w:val="00A600A1"/>
    <w:rsid w:val="00A60856"/>
    <w:rsid w:val="00A60D13"/>
    <w:rsid w:val="00A63C98"/>
    <w:rsid w:val="00A641E2"/>
    <w:rsid w:val="00A655DF"/>
    <w:rsid w:val="00A65DA2"/>
    <w:rsid w:val="00A66909"/>
    <w:rsid w:val="00A66CC4"/>
    <w:rsid w:val="00A67FB5"/>
    <w:rsid w:val="00A71225"/>
    <w:rsid w:val="00A716AB"/>
    <w:rsid w:val="00A7206F"/>
    <w:rsid w:val="00A720F8"/>
    <w:rsid w:val="00A72404"/>
    <w:rsid w:val="00A7273A"/>
    <w:rsid w:val="00A731AE"/>
    <w:rsid w:val="00A751AB"/>
    <w:rsid w:val="00A758F2"/>
    <w:rsid w:val="00A75B56"/>
    <w:rsid w:val="00A76A8C"/>
    <w:rsid w:val="00A77220"/>
    <w:rsid w:val="00A77E60"/>
    <w:rsid w:val="00A802A0"/>
    <w:rsid w:val="00A811EC"/>
    <w:rsid w:val="00A82507"/>
    <w:rsid w:val="00A8281B"/>
    <w:rsid w:val="00A828AD"/>
    <w:rsid w:val="00A830AC"/>
    <w:rsid w:val="00A83135"/>
    <w:rsid w:val="00A83789"/>
    <w:rsid w:val="00A83CA5"/>
    <w:rsid w:val="00A901A0"/>
    <w:rsid w:val="00A90EEC"/>
    <w:rsid w:val="00A90FB7"/>
    <w:rsid w:val="00A91A95"/>
    <w:rsid w:val="00A91F33"/>
    <w:rsid w:val="00A94A61"/>
    <w:rsid w:val="00A95161"/>
    <w:rsid w:val="00A95187"/>
    <w:rsid w:val="00A959F0"/>
    <w:rsid w:val="00A95F2C"/>
    <w:rsid w:val="00A9629C"/>
    <w:rsid w:val="00A962B8"/>
    <w:rsid w:val="00AA02CC"/>
    <w:rsid w:val="00AA27B2"/>
    <w:rsid w:val="00AA353A"/>
    <w:rsid w:val="00AA5135"/>
    <w:rsid w:val="00AA5174"/>
    <w:rsid w:val="00AB341E"/>
    <w:rsid w:val="00AB485B"/>
    <w:rsid w:val="00AB5C8D"/>
    <w:rsid w:val="00AC0AD8"/>
    <w:rsid w:val="00AC0F86"/>
    <w:rsid w:val="00AC16E8"/>
    <w:rsid w:val="00AC44F6"/>
    <w:rsid w:val="00AC4F7A"/>
    <w:rsid w:val="00AC55B0"/>
    <w:rsid w:val="00AC5FA5"/>
    <w:rsid w:val="00AC682B"/>
    <w:rsid w:val="00AC6D2B"/>
    <w:rsid w:val="00AC7E6E"/>
    <w:rsid w:val="00AD1907"/>
    <w:rsid w:val="00AD1919"/>
    <w:rsid w:val="00AD27CA"/>
    <w:rsid w:val="00AD5201"/>
    <w:rsid w:val="00AD59CC"/>
    <w:rsid w:val="00AD7BCD"/>
    <w:rsid w:val="00AE021A"/>
    <w:rsid w:val="00AE2198"/>
    <w:rsid w:val="00AE3A68"/>
    <w:rsid w:val="00AE4408"/>
    <w:rsid w:val="00AE6241"/>
    <w:rsid w:val="00AE736A"/>
    <w:rsid w:val="00AE788E"/>
    <w:rsid w:val="00AF0468"/>
    <w:rsid w:val="00AF0AA5"/>
    <w:rsid w:val="00AF0E59"/>
    <w:rsid w:val="00AF3656"/>
    <w:rsid w:val="00AF519C"/>
    <w:rsid w:val="00AF525F"/>
    <w:rsid w:val="00AF7901"/>
    <w:rsid w:val="00AF7AD5"/>
    <w:rsid w:val="00B01392"/>
    <w:rsid w:val="00B02576"/>
    <w:rsid w:val="00B02BAD"/>
    <w:rsid w:val="00B02E5B"/>
    <w:rsid w:val="00B04515"/>
    <w:rsid w:val="00B05624"/>
    <w:rsid w:val="00B05A01"/>
    <w:rsid w:val="00B06781"/>
    <w:rsid w:val="00B067DC"/>
    <w:rsid w:val="00B07E9A"/>
    <w:rsid w:val="00B10971"/>
    <w:rsid w:val="00B10BC9"/>
    <w:rsid w:val="00B121DA"/>
    <w:rsid w:val="00B135F6"/>
    <w:rsid w:val="00B15130"/>
    <w:rsid w:val="00B1611F"/>
    <w:rsid w:val="00B16B8B"/>
    <w:rsid w:val="00B1776D"/>
    <w:rsid w:val="00B17A2F"/>
    <w:rsid w:val="00B201B0"/>
    <w:rsid w:val="00B20B7B"/>
    <w:rsid w:val="00B225A5"/>
    <w:rsid w:val="00B2275B"/>
    <w:rsid w:val="00B234DE"/>
    <w:rsid w:val="00B24C5E"/>
    <w:rsid w:val="00B25CE4"/>
    <w:rsid w:val="00B26480"/>
    <w:rsid w:val="00B26753"/>
    <w:rsid w:val="00B26D96"/>
    <w:rsid w:val="00B270FB"/>
    <w:rsid w:val="00B27455"/>
    <w:rsid w:val="00B27506"/>
    <w:rsid w:val="00B27677"/>
    <w:rsid w:val="00B303F7"/>
    <w:rsid w:val="00B32855"/>
    <w:rsid w:val="00B35CDC"/>
    <w:rsid w:val="00B3624C"/>
    <w:rsid w:val="00B373D6"/>
    <w:rsid w:val="00B37C82"/>
    <w:rsid w:val="00B37FBE"/>
    <w:rsid w:val="00B40823"/>
    <w:rsid w:val="00B40E75"/>
    <w:rsid w:val="00B417F6"/>
    <w:rsid w:val="00B41A74"/>
    <w:rsid w:val="00B41DBF"/>
    <w:rsid w:val="00B42F92"/>
    <w:rsid w:val="00B45B6C"/>
    <w:rsid w:val="00B465A1"/>
    <w:rsid w:val="00B46A90"/>
    <w:rsid w:val="00B472EC"/>
    <w:rsid w:val="00B475A9"/>
    <w:rsid w:val="00B47F6E"/>
    <w:rsid w:val="00B505F5"/>
    <w:rsid w:val="00B512F6"/>
    <w:rsid w:val="00B535E1"/>
    <w:rsid w:val="00B54989"/>
    <w:rsid w:val="00B55193"/>
    <w:rsid w:val="00B55268"/>
    <w:rsid w:val="00B559F1"/>
    <w:rsid w:val="00B55AED"/>
    <w:rsid w:val="00B56D0C"/>
    <w:rsid w:val="00B6026A"/>
    <w:rsid w:val="00B61C16"/>
    <w:rsid w:val="00B62B37"/>
    <w:rsid w:val="00B64373"/>
    <w:rsid w:val="00B65950"/>
    <w:rsid w:val="00B668D0"/>
    <w:rsid w:val="00B66EBE"/>
    <w:rsid w:val="00B708DF"/>
    <w:rsid w:val="00B71204"/>
    <w:rsid w:val="00B72E9A"/>
    <w:rsid w:val="00B73674"/>
    <w:rsid w:val="00B738CB"/>
    <w:rsid w:val="00B73B43"/>
    <w:rsid w:val="00B75DF2"/>
    <w:rsid w:val="00B7622D"/>
    <w:rsid w:val="00B80A8C"/>
    <w:rsid w:val="00B81540"/>
    <w:rsid w:val="00B822B6"/>
    <w:rsid w:val="00B831AD"/>
    <w:rsid w:val="00B8392D"/>
    <w:rsid w:val="00B86F84"/>
    <w:rsid w:val="00B87FF0"/>
    <w:rsid w:val="00B900C7"/>
    <w:rsid w:val="00B90B19"/>
    <w:rsid w:val="00B91366"/>
    <w:rsid w:val="00B93263"/>
    <w:rsid w:val="00B93B98"/>
    <w:rsid w:val="00B9483D"/>
    <w:rsid w:val="00B95256"/>
    <w:rsid w:val="00B95820"/>
    <w:rsid w:val="00B95BA3"/>
    <w:rsid w:val="00B97139"/>
    <w:rsid w:val="00BA1568"/>
    <w:rsid w:val="00BA1D4F"/>
    <w:rsid w:val="00BA1E49"/>
    <w:rsid w:val="00BA2B02"/>
    <w:rsid w:val="00BA4A11"/>
    <w:rsid w:val="00BA522F"/>
    <w:rsid w:val="00BA5320"/>
    <w:rsid w:val="00BA7D90"/>
    <w:rsid w:val="00BB02F9"/>
    <w:rsid w:val="00BB13F8"/>
    <w:rsid w:val="00BB3DD8"/>
    <w:rsid w:val="00BB4771"/>
    <w:rsid w:val="00BB48E1"/>
    <w:rsid w:val="00BB56AD"/>
    <w:rsid w:val="00BB7D8C"/>
    <w:rsid w:val="00BC1E60"/>
    <w:rsid w:val="00BC2134"/>
    <w:rsid w:val="00BC2FB2"/>
    <w:rsid w:val="00BC3F9F"/>
    <w:rsid w:val="00BC4C61"/>
    <w:rsid w:val="00BC69A3"/>
    <w:rsid w:val="00BC7954"/>
    <w:rsid w:val="00BC7BCA"/>
    <w:rsid w:val="00BD01F7"/>
    <w:rsid w:val="00BD092E"/>
    <w:rsid w:val="00BD1FC5"/>
    <w:rsid w:val="00BD227F"/>
    <w:rsid w:val="00BD2639"/>
    <w:rsid w:val="00BD38B3"/>
    <w:rsid w:val="00BD5117"/>
    <w:rsid w:val="00BD5E80"/>
    <w:rsid w:val="00BD629B"/>
    <w:rsid w:val="00BD6F7A"/>
    <w:rsid w:val="00BD714E"/>
    <w:rsid w:val="00BE2265"/>
    <w:rsid w:val="00BE2274"/>
    <w:rsid w:val="00BE244D"/>
    <w:rsid w:val="00BE4707"/>
    <w:rsid w:val="00BE5E2F"/>
    <w:rsid w:val="00BE5F90"/>
    <w:rsid w:val="00BE6721"/>
    <w:rsid w:val="00BE6E60"/>
    <w:rsid w:val="00BF0956"/>
    <w:rsid w:val="00BF1D14"/>
    <w:rsid w:val="00BF50CB"/>
    <w:rsid w:val="00BF659A"/>
    <w:rsid w:val="00BF7986"/>
    <w:rsid w:val="00BF7B6C"/>
    <w:rsid w:val="00C0064E"/>
    <w:rsid w:val="00C00B18"/>
    <w:rsid w:val="00C034BE"/>
    <w:rsid w:val="00C04FDD"/>
    <w:rsid w:val="00C05C88"/>
    <w:rsid w:val="00C05D62"/>
    <w:rsid w:val="00C0689F"/>
    <w:rsid w:val="00C07C3E"/>
    <w:rsid w:val="00C11CFF"/>
    <w:rsid w:val="00C1258D"/>
    <w:rsid w:val="00C13472"/>
    <w:rsid w:val="00C13EC4"/>
    <w:rsid w:val="00C14C70"/>
    <w:rsid w:val="00C1771B"/>
    <w:rsid w:val="00C20A17"/>
    <w:rsid w:val="00C21EC9"/>
    <w:rsid w:val="00C22011"/>
    <w:rsid w:val="00C23998"/>
    <w:rsid w:val="00C24AA0"/>
    <w:rsid w:val="00C24C48"/>
    <w:rsid w:val="00C24E60"/>
    <w:rsid w:val="00C24E9A"/>
    <w:rsid w:val="00C25412"/>
    <w:rsid w:val="00C2576E"/>
    <w:rsid w:val="00C26ABE"/>
    <w:rsid w:val="00C27DFA"/>
    <w:rsid w:val="00C30EC3"/>
    <w:rsid w:val="00C36230"/>
    <w:rsid w:val="00C37F4C"/>
    <w:rsid w:val="00C4141F"/>
    <w:rsid w:val="00C42275"/>
    <w:rsid w:val="00C44764"/>
    <w:rsid w:val="00C45B4E"/>
    <w:rsid w:val="00C462D0"/>
    <w:rsid w:val="00C46D26"/>
    <w:rsid w:val="00C507E3"/>
    <w:rsid w:val="00C51CFF"/>
    <w:rsid w:val="00C527C9"/>
    <w:rsid w:val="00C52C32"/>
    <w:rsid w:val="00C5302E"/>
    <w:rsid w:val="00C548AA"/>
    <w:rsid w:val="00C558C9"/>
    <w:rsid w:val="00C574EC"/>
    <w:rsid w:val="00C57D0C"/>
    <w:rsid w:val="00C6086E"/>
    <w:rsid w:val="00C60987"/>
    <w:rsid w:val="00C60E0F"/>
    <w:rsid w:val="00C61915"/>
    <w:rsid w:val="00C61EA9"/>
    <w:rsid w:val="00C62DB0"/>
    <w:rsid w:val="00C63478"/>
    <w:rsid w:val="00C6435F"/>
    <w:rsid w:val="00C648A1"/>
    <w:rsid w:val="00C64933"/>
    <w:rsid w:val="00C64A91"/>
    <w:rsid w:val="00C65FDE"/>
    <w:rsid w:val="00C709A2"/>
    <w:rsid w:val="00C70E51"/>
    <w:rsid w:val="00C71747"/>
    <w:rsid w:val="00C71786"/>
    <w:rsid w:val="00C71D3B"/>
    <w:rsid w:val="00C7257F"/>
    <w:rsid w:val="00C72A0E"/>
    <w:rsid w:val="00C735F5"/>
    <w:rsid w:val="00C7368F"/>
    <w:rsid w:val="00C736EF"/>
    <w:rsid w:val="00C73945"/>
    <w:rsid w:val="00C76289"/>
    <w:rsid w:val="00C76362"/>
    <w:rsid w:val="00C76AE3"/>
    <w:rsid w:val="00C805F9"/>
    <w:rsid w:val="00C80F62"/>
    <w:rsid w:val="00C819CD"/>
    <w:rsid w:val="00C831C4"/>
    <w:rsid w:val="00C85D15"/>
    <w:rsid w:val="00C8602F"/>
    <w:rsid w:val="00C8688C"/>
    <w:rsid w:val="00C86F8A"/>
    <w:rsid w:val="00C875D0"/>
    <w:rsid w:val="00C87CF6"/>
    <w:rsid w:val="00C92239"/>
    <w:rsid w:val="00C93101"/>
    <w:rsid w:val="00C9482F"/>
    <w:rsid w:val="00C95FA2"/>
    <w:rsid w:val="00C967B0"/>
    <w:rsid w:val="00CA0A28"/>
    <w:rsid w:val="00CA0F6E"/>
    <w:rsid w:val="00CA1175"/>
    <w:rsid w:val="00CA12B8"/>
    <w:rsid w:val="00CA2686"/>
    <w:rsid w:val="00CA34B2"/>
    <w:rsid w:val="00CA3E4C"/>
    <w:rsid w:val="00CA4C34"/>
    <w:rsid w:val="00CA772C"/>
    <w:rsid w:val="00CA77F1"/>
    <w:rsid w:val="00CA7E3B"/>
    <w:rsid w:val="00CB1694"/>
    <w:rsid w:val="00CB1F9B"/>
    <w:rsid w:val="00CB453C"/>
    <w:rsid w:val="00CB6CC5"/>
    <w:rsid w:val="00CB79FC"/>
    <w:rsid w:val="00CC27C1"/>
    <w:rsid w:val="00CC2E62"/>
    <w:rsid w:val="00CC35CA"/>
    <w:rsid w:val="00CC3921"/>
    <w:rsid w:val="00CC3F68"/>
    <w:rsid w:val="00CC440D"/>
    <w:rsid w:val="00CC79F6"/>
    <w:rsid w:val="00CC7FA3"/>
    <w:rsid w:val="00CD1560"/>
    <w:rsid w:val="00CD2D08"/>
    <w:rsid w:val="00CD2DEF"/>
    <w:rsid w:val="00CD3936"/>
    <w:rsid w:val="00CD4107"/>
    <w:rsid w:val="00CD4DD8"/>
    <w:rsid w:val="00CD7089"/>
    <w:rsid w:val="00CD73D2"/>
    <w:rsid w:val="00CD7EB4"/>
    <w:rsid w:val="00CE06AF"/>
    <w:rsid w:val="00CE2D2A"/>
    <w:rsid w:val="00CE4510"/>
    <w:rsid w:val="00CE49ED"/>
    <w:rsid w:val="00CE568F"/>
    <w:rsid w:val="00CE63B4"/>
    <w:rsid w:val="00CE65E1"/>
    <w:rsid w:val="00CE7498"/>
    <w:rsid w:val="00CF26F6"/>
    <w:rsid w:val="00CF2B03"/>
    <w:rsid w:val="00CF3234"/>
    <w:rsid w:val="00CF4260"/>
    <w:rsid w:val="00CF493D"/>
    <w:rsid w:val="00CF62EA"/>
    <w:rsid w:val="00CF7A21"/>
    <w:rsid w:val="00D00425"/>
    <w:rsid w:val="00D0177E"/>
    <w:rsid w:val="00D01B84"/>
    <w:rsid w:val="00D0254D"/>
    <w:rsid w:val="00D02558"/>
    <w:rsid w:val="00D0256C"/>
    <w:rsid w:val="00D030C8"/>
    <w:rsid w:val="00D04DDF"/>
    <w:rsid w:val="00D05A1D"/>
    <w:rsid w:val="00D070D1"/>
    <w:rsid w:val="00D07194"/>
    <w:rsid w:val="00D0732B"/>
    <w:rsid w:val="00D104BD"/>
    <w:rsid w:val="00D108CC"/>
    <w:rsid w:val="00D14F20"/>
    <w:rsid w:val="00D14FCD"/>
    <w:rsid w:val="00D15318"/>
    <w:rsid w:val="00D15608"/>
    <w:rsid w:val="00D15FA8"/>
    <w:rsid w:val="00D16A85"/>
    <w:rsid w:val="00D172FE"/>
    <w:rsid w:val="00D2278F"/>
    <w:rsid w:val="00D2299B"/>
    <w:rsid w:val="00D229E5"/>
    <w:rsid w:val="00D2304D"/>
    <w:rsid w:val="00D24E2D"/>
    <w:rsid w:val="00D26FEF"/>
    <w:rsid w:val="00D27E2C"/>
    <w:rsid w:val="00D309F8"/>
    <w:rsid w:val="00D30CCF"/>
    <w:rsid w:val="00D30E98"/>
    <w:rsid w:val="00D30F1F"/>
    <w:rsid w:val="00D341A6"/>
    <w:rsid w:val="00D346BB"/>
    <w:rsid w:val="00D34C83"/>
    <w:rsid w:val="00D34CA5"/>
    <w:rsid w:val="00D36B30"/>
    <w:rsid w:val="00D3702B"/>
    <w:rsid w:val="00D37E95"/>
    <w:rsid w:val="00D4046B"/>
    <w:rsid w:val="00D4251A"/>
    <w:rsid w:val="00D428E6"/>
    <w:rsid w:val="00D44CDF"/>
    <w:rsid w:val="00D453FE"/>
    <w:rsid w:val="00D45872"/>
    <w:rsid w:val="00D47091"/>
    <w:rsid w:val="00D47CAE"/>
    <w:rsid w:val="00D5056D"/>
    <w:rsid w:val="00D50BFA"/>
    <w:rsid w:val="00D50DF4"/>
    <w:rsid w:val="00D51620"/>
    <w:rsid w:val="00D5378B"/>
    <w:rsid w:val="00D540F3"/>
    <w:rsid w:val="00D545C2"/>
    <w:rsid w:val="00D55500"/>
    <w:rsid w:val="00D55B69"/>
    <w:rsid w:val="00D56AB2"/>
    <w:rsid w:val="00D605D1"/>
    <w:rsid w:val="00D61482"/>
    <w:rsid w:val="00D616D0"/>
    <w:rsid w:val="00D61892"/>
    <w:rsid w:val="00D63758"/>
    <w:rsid w:val="00D63BDA"/>
    <w:rsid w:val="00D65037"/>
    <w:rsid w:val="00D6522C"/>
    <w:rsid w:val="00D65591"/>
    <w:rsid w:val="00D65AD6"/>
    <w:rsid w:val="00D65D3E"/>
    <w:rsid w:val="00D65FC7"/>
    <w:rsid w:val="00D667A1"/>
    <w:rsid w:val="00D6716F"/>
    <w:rsid w:val="00D67513"/>
    <w:rsid w:val="00D70559"/>
    <w:rsid w:val="00D723E7"/>
    <w:rsid w:val="00D725E9"/>
    <w:rsid w:val="00D72822"/>
    <w:rsid w:val="00D72B74"/>
    <w:rsid w:val="00D730CE"/>
    <w:rsid w:val="00D7362C"/>
    <w:rsid w:val="00D74BD1"/>
    <w:rsid w:val="00D74DBE"/>
    <w:rsid w:val="00D74E4B"/>
    <w:rsid w:val="00D75877"/>
    <w:rsid w:val="00D7619D"/>
    <w:rsid w:val="00D76C9F"/>
    <w:rsid w:val="00D81D8F"/>
    <w:rsid w:val="00D82C9E"/>
    <w:rsid w:val="00D82F42"/>
    <w:rsid w:val="00D84A00"/>
    <w:rsid w:val="00D8652D"/>
    <w:rsid w:val="00D869AA"/>
    <w:rsid w:val="00D87D77"/>
    <w:rsid w:val="00D87EA4"/>
    <w:rsid w:val="00D907F5"/>
    <w:rsid w:val="00D912CE"/>
    <w:rsid w:val="00D94DD2"/>
    <w:rsid w:val="00D95AD9"/>
    <w:rsid w:val="00D95E9F"/>
    <w:rsid w:val="00D971C7"/>
    <w:rsid w:val="00DA11C1"/>
    <w:rsid w:val="00DA172A"/>
    <w:rsid w:val="00DA44AD"/>
    <w:rsid w:val="00DA49F2"/>
    <w:rsid w:val="00DA4B1D"/>
    <w:rsid w:val="00DA5B07"/>
    <w:rsid w:val="00DA5DEC"/>
    <w:rsid w:val="00DA6125"/>
    <w:rsid w:val="00DA625F"/>
    <w:rsid w:val="00DA65B5"/>
    <w:rsid w:val="00DA6603"/>
    <w:rsid w:val="00DA7B0B"/>
    <w:rsid w:val="00DB111A"/>
    <w:rsid w:val="00DB11DC"/>
    <w:rsid w:val="00DB5727"/>
    <w:rsid w:val="00DB575D"/>
    <w:rsid w:val="00DB6ACF"/>
    <w:rsid w:val="00DB6D26"/>
    <w:rsid w:val="00DC10A8"/>
    <w:rsid w:val="00DC27C3"/>
    <w:rsid w:val="00DC364D"/>
    <w:rsid w:val="00DC48F1"/>
    <w:rsid w:val="00DC640A"/>
    <w:rsid w:val="00DC7873"/>
    <w:rsid w:val="00DC78FD"/>
    <w:rsid w:val="00DD0D60"/>
    <w:rsid w:val="00DD1834"/>
    <w:rsid w:val="00DD1BF9"/>
    <w:rsid w:val="00DD2252"/>
    <w:rsid w:val="00DD2542"/>
    <w:rsid w:val="00DD6FDF"/>
    <w:rsid w:val="00DD70B0"/>
    <w:rsid w:val="00DD74E6"/>
    <w:rsid w:val="00DD76A3"/>
    <w:rsid w:val="00DE076C"/>
    <w:rsid w:val="00DE0C77"/>
    <w:rsid w:val="00DE2D07"/>
    <w:rsid w:val="00DE3DD1"/>
    <w:rsid w:val="00DE57D5"/>
    <w:rsid w:val="00DE5EBD"/>
    <w:rsid w:val="00DE610A"/>
    <w:rsid w:val="00DE644C"/>
    <w:rsid w:val="00DE6958"/>
    <w:rsid w:val="00DE7285"/>
    <w:rsid w:val="00DE7FFC"/>
    <w:rsid w:val="00DF0BA0"/>
    <w:rsid w:val="00DF1350"/>
    <w:rsid w:val="00DF164E"/>
    <w:rsid w:val="00DF199F"/>
    <w:rsid w:val="00DF3A6A"/>
    <w:rsid w:val="00DF4A8F"/>
    <w:rsid w:val="00DF536C"/>
    <w:rsid w:val="00DF6060"/>
    <w:rsid w:val="00DF778E"/>
    <w:rsid w:val="00DF7CF7"/>
    <w:rsid w:val="00E00D7F"/>
    <w:rsid w:val="00E00EC9"/>
    <w:rsid w:val="00E020BA"/>
    <w:rsid w:val="00E04B96"/>
    <w:rsid w:val="00E05CFE"/>
    <w:rsid w:val="00E067D2"/>
    <w:rsid w:val="00E06862"/>
    <w:rsid w:val="00E0732B"/>
    <w:rsid w:val="00E074F4"/>
    <w:rsid w:val="00E101C8"/>
    <w:rsid w:val="00E128DF"/>
    <w:rsid w:val="00E12BE9"/>
    <w:rsid w:val="00E200DE"/>
    <w:rsid w:val="00E22752"/>
    <w:rsid w:val="00E23445"/>
    <w:rsid w:val="00E25779"/>
    <w:rsid w:val="00E25F75"/>
    <w:rsid w:val="00E27762"/>
    <w:rsid w:val="00E27F57"/>
    <w:rsid w:val="00E315A7"/>
    <w:rsid w:val="00E32882"/>
    <w:rsid w:val="00E32A55"/>
    <w:rsid w:val="00E333D4"/>
    <w:rsid w:val="00E335F3"/>
    <w:rsid w:val="00E33DAE"/>
    <w:rsid w:val="00E34821"/>
    <w:rsid w:val="00E34C96"/>
    <w:rsid w:val="00E35093"/>
    <w:rsid w:val="00E35D0E"/>
    <w:rsid w:val="00E36957"/>
    <w:rsid w:val="00E400AC"/>
    <w:rsid w:val="00E407C2"/>
    <w:rsid w:val="00E4177B"/>
    <w:rsid w:val="00E41C7B"/>
    <w:rsid w:val="00E41EC1"/>
    <w:rsid w:val="00E42EAD"/>
    <w:rsid w:val="00E43325"/>
    <w:rsid w:val="00E438C7"/>
    <w:rsid w:val="00E43B14"/>
    <w:rsid w:val="00E4407C"/>
    <w:rsid w:val="00E440E8"/>
    <w:rsid w:val="00E44BDE"/>
    <w:rsid w:val="00E4615D"/>
    <w:rsid w:val="00E47962"/>
    <w:rsid w:val="00E50966"/>
    <w:rsid w:val="00E51369"/>
    <w:rsid w:val="00E52429"/>
    <w:rsid w:val="00E53515"/>
    <w:rsid w:val="00E5372A"/>
    <w:rsid w:val="00E54423"/>
    <w:rsid w:val="00E544B9"/>
    <w:rsid w:val="00E5504E"/>
    <w:rsid w:val="00E557DA"/>
    <w:rsid w:val="00E56605"/>
    <w:rsid w:val="00E61306"/>
    <w:rsid w:val="00E620BB"/>
    <w:rsid w:val="00E62D9C"/>
    <w:rsid w:val="00E640B3"/>
    <w:rsid w:val="00E647E0"/>
    <w:rsid w:val="00E64FD5"/>
    <w:rsid w:val="00E6587D"/>
    <w:rsid w:val="00E670B9"/>
    <w:rsid w:val="00E704D2"/>
    <w:rsid w:val="00E70B9D"/>
    <w:rsid w:val="00E7155D"/>
    <w:rsid w:val="00E71DD4"/>
    <w:rsid w:val="00E7278C"/>
    <w:rsid w:val="00E72BF8"/>
    <w:rsid w:val="00E72E08"/>
    <w:rsid w:val="00E7414D"/>
    <w:rsid w:val="00E74961"/>
    <w:rsid w:val="00E80281"/>
    <w:rsid w:val="00E82AF0"/>
    <w:rsid w:val="00E82B9A"/>
    <w:rsid w:val="00E8302A"/>
    <w:rsid w:val="00E84383"/>
    <w:rsid w:val="00E85706"/>
    <w:rsid w:val="00E872F6"/>
    <w:rsid w:val="00E87542"/>
    <w:rsid w:val="00E8765B"/>
    <w:rsid w:val="00E9210A"/>
    <w:rsid w:val="00E930D4"/>
    <w:rsid w:val="00E939A8"/>
    <w:rsid w:val="00E94293"/>
    <w:rsid w:val="00E9485B"/>
    <w:rsid w:val="00E94C20"/>
    <w:rsid w:val="00E97043"/>
    <w:rsid w:val="00E976B9"/>
    <w:rsid w:val="00E97C16"/>
    <w:rsid w:val="00EA0EA5"/>
    <w:rsid w:val="00EA13E2"/>
    <w:rsid w:val="00EA2C81"/>
    <w:rsid w:val="00EA39A6"/>
    <w:rsid w:val="00EA3BC2"/>
    <w:rsid w:val="00EA4424"/>
    <w:rsid w:val="00EA460E"/>
    <w:rsid w:val="00EA55E8"/>
    <w:rsid w:val="00EA5F8A"/>
    <w:rsid w:val="00EA6ED5"/>
    <w:rsid w:val="00EA772B"/>
    <w:rsid w:val="00EA79B4"/>
    <w:rsid w:val="00EA7AB0"/>
    <w:rsid w:val="00EB27C2"/>
    <w:rsid w:val="00EB38F2"/>
    <w:rsid w:val="00EB3BBA"/>
    <w:rsid w:val="00EB3E83"/>
    <w:rsid w:val="00EB55F1"/>
    <w:rsid w:val="00EB5812"/>
    <w:rsid w:val="00EB5E44"/>
    <w:rsid w:val="00EB6C2F"/>
    <w:rsid w:val="00EC05EE"/>
    <w:rsid w:val="00EC3DF2"/>
    <w:rsid w:val="00EC4A84"/>
    <w:rsid w:val="00EC54D4"/>
    <w:rsid w:val="00EC54D7"/>
    <w:rsid w:val="00EC573D"/>
    <w:rsid w:val="00EC5F5F"/>
    <w:rsid w:val="00EC64FF"/>
    <w:rsid w:val="00EC6DD6"/>
    <w:rsid w:val="00EC6E32"/>
    <w:rsid w:val="00EC738D"/>
    <w:rsid w:val="00EC7FED"/>
    <w:rsid w:val="00ED24BF"/>
    <w:rsid w:val="00ED27B8"/>
    <w:rsid w:val="00ED32D5"/>
    <w:rsid w:val="00ED55DE"/>
    <w:rsid w:val="00ED56D2"/>
    <w:rsid w:val="00ED57E8"/>
    <w:rsid w:val="00ED6281"/>
    <w:rsid w:val="00ED6650"/>
    <w:rsid w:val="00ED6A3B"/>
    <w:rsid w:val="00ED7E74"/>
    <w:rsid w:val="00EE215F"/>
    <w:rsid w:val="00EE51D6"/>
    <w:rsid w:val="00EE5231"/>
    <w:rsid w:val="00EE5DFE"/>
    <w:rsid w:val="00EE5F2C"/>
    <w:rsid w:val="00EE78F0"/>
    <w:rsid w:val="00EF1054"/>
    <w:rsid w:val="00EF1492"/>
    <w:rsid w:val="00EF2851"/>
    <w:rsid w:val="00EF289D"/>
    <w:rsid w:val="00EF4D7F"/>
    <w:rsid w:val="00F0113E"/>
    <w:rsid w:val="00F03EA3"/>
    <w:rsid w:val="00F042BD"/>
    <w:rsid w:val="00F04708"/>
    <w:rsid w:val="00F04D1C"/>
    <w:rsid w:val="00F061FB"/>
    <w:rsid w:val="00F06B71"/>
    <w:rsid w:val="00F076E8"/>
    <w:rsid w:val="00F11FDB"/>
    <w:rsid w:val="00F12427"/>
    <w:rsid w:val="00F14271"/>
    <w:rsid w:val="00F14C2A"/>
    <w:rsid w:val="00F15308"/>
    <w:rsid w:val="00F15433"/>
    <w:rsid w:val="00F15DF9"/>
    <w:rsid w:val="00F177F2"/>
    <w:rsid w:val="00F20013"/>
    <w:rsid w:val="00F22894"/>
    <w:rsid w:val="00F23B96"/>
    <w:rsid w:val="00F245B2"/>
    <w:rsid w:val="00F25E7C"/>
    <w:rsid w:val="00F272C8"/>
    <w:rsid w:val="00F30002"/>
    <w:rsid w:val="00F30038"/>
    <w:rsid w:val="00F31A8E"/>
    <w:rsid w:val="00F32843"/>
    <w:rsid w:val="00F359CE"/>
    <w:rsid w:val="00F401DB"/>
    <w:rsid w:val="00F408C1"/>
    <w:rsid w:val="00F412E8"/>
    <w:rsid w:val="00F41D93"/>
    <w:rsid w:val="00F434AE"/>
    <w:rsid w:val="00F43D5D"/>
    <w:rsid w:val="00F44849"/>
    <w:rsid w:val="00F45209"/>
    <w:rsid w:val="00F4586D"/>
    <w:rsid w:val="00F45899"/>
    <w:rsid w:val="00F45E47"/>
    <w:rsid w:val="00F47124"/>
    <w:rsid w:val="00F47697"/>
    <w:rsid w:val="00F510BD"/>
    <w:rsid w:val="00F551D7"/>
    <w:rsid w:val="00F5582B"/>
    <w:rsid w:val="00F56FD4"/>
    <w:rsid w:val="00F57536"/>
    <w:rsid w:val="00F57894"/>
    <w:rsid w:val="00F57B7E"/>
    <w:rsid w:val="00F57C4D"/>
    <w:rsid w:val="00F604A4"/>
    <w:rsid w:val="00F60942"/>
    <w:rsid w:val="00F61180"/>
    <w:rsid w:val="00F61AFE"/>
    <w:rsid w:val="00F61DDB"/>
    <w:rsid w:val="00F62412"/>
    <w:rsid w:val="00F63213"/>
    <w:rsid w:val="00F65CE5"/>
    <w:rsid w:val="00F6728B"/>
    <w:rsid w:val="00F6767B"/>
    <w:rsid w:val="00F713A7"/>
    <w:rsid w:val="00F739CC"/>
    <w:rsid w:val="00F73C1A"/>
    <w:rsid w:val="00F73F80"/>
    <w:rsid w:val="00F74AAB"/>
    <w:rsid w:val="00F74E1E"/>
    <w:rsid w:val="00F75978"/>
    <w:rsid w:val="00F7630F"/>
    <w:rsid w:val="00F76AF8"/>
    <w:rsid w:val="00F77AF7"/>
    <w:rsid w:val="00F77FE2"/>
    <w:rsid w:val="00F802CB"/>
    <w:rsid w:val="00F80C23"/>
    <w:rsid w:val="00F81DF0"/>
    <w:rsid w:val="00F81F93"/>
    <w:rsid w:val="00F8356C"/>
    <w:rsid w:val="00F83C02"/>
    <w:rsid w:val="00F84CF4"/>
    <w:rsid w:val="00F85C14"/>
    <w:rsid w:val="00F9161B"/>
    <w:rsid w:val="00F92304"/>
    <w:rsid w:val="00F93F53"/>
    <w:rsid w:val="00F943E3"/>
    <w:rsid w:val="00F9489C"/>
    <w:rsid w:val="00F94FF4"/>
    <w:rsid w:val="00F95328"/>
    <w:rsid w:val="00F9582B"/>
    <w:rsid w:val="00F95834"/>
    <w:rsid w:val="00FA1119"/>
    <w:rsid w:val="00FA1591"/>
    <w:rsid w:val="00FA1712"/>
    <w:rsid w:val="00FA1D4A"/>
    <w:rsid w:val="00FA2C58"/>
    <w:rsid w:val="00FA30BF"/>
    <w:rsid w:val="00FA679C"/>
    <w:rsid w:val="00FB0A60"/>
    <w:rsid w:val="00FB11D2"/>
    <w:rsid w:val="00FB169B"/>
    <w:rsid w:val="00FB1D8E"/>
    <w:rsid w:val="00FB2650"/>
    <w:rsid w:val="00FB3F47"/>
    <w:rsid w:val="00FB422B"/>
    <w:rsid w:val="00FB6FF5"/>
    <w:rsid w:val="00FB7880"/>
    <w:rsid w:val="00FB7941"/>
    <w:rsid w:val="00FB7A1E"/>
    <w:rsid w:val="00FB7C05"/>
    <w:rsid w:val="00FB7ECA"/>
    <w:rsid w:val="00FC0896"/>
    <w:rsid w:val="00FC18BB"/>
    <w:rsid w:val="00FC3DB1"/>
    <w:rsid w:val="00FC4CAB"/>
    <w:rsid w:val="00FC4F08"/>
    <w:rsid w:val="00FC59E3"/>
    <w:rsid w:val="00FD40DC"/>
    <w:rsid w:val="00FD411B"/>
    <w:rsid w:val="00FD4832"/>
    <w:rsid w:val="00FD4AC1"/>
    <w:rsid w:val="00FD5152"/>
    <w:rsid w:val="00FD59C5"/>
    <w:rsid w:val="00FD64D2"/>
    <w:rsid w:val="00FE174F"/>
    <w:rsid w:val="00FE17E1"/>
    <w:rsid w:val="00FE2399"/>
    <w:rsid w:val="00FE27FC"/>
    <w:rsid w:val="00FE31B3"/>
    <w:rsid w:val="00FE3361"/>
    <w:rsid w:val="00FE3BB3"/>
    <w:rsid w:val="00FE5220"/>
    <w:rsid w:val="00FE5BA9"/>
    <w:rsid w:val="00FE6662"/>
    <w:rsid w:val="00FE6A96"/>
    <w:rsid w:val="00FE6E60"/>
    <w:rsid w:val="00FE7CD6"/>
    <w:rsid w:val="00FF033C"/>
    <w:rsid w:val="00FF0852"/>
    <w:rsid w:val="00FF2DD0"/>
    <w:rsid w:val="00FF3864"/>
    <w:rsid w:val="00FF5FA2"/>
    <w:rsid w:val="00FF66D7"/>
    <w:rsid w:val="00FF777C"/>
    <w:rsid w:val="00FF7A18"/>
    <w:rsid w:val="00FF7F0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6D4A82"/>
  <w15:chartTrackingRefBased/>
  <w15:docId w15:val="{E4A61C69-CCC9-47C8-904B-BA2E13B79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qFormat="1"/>
    <w:lsdException w:name="List Bullet 4" w:qFormat="1"/>
    <w:lsdException w:name="List Number 2" w:qFormat="1"/>
    <w:lsdException w:name="List Number 3" w:qFormat="1"/>
    <w:lsdException w:name="List Number 4" w:qFormat="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2884"/>
    <w:pPr>
      <w:spacing w:before="120" w:after="120" w:line="276" w:lineRule="auto"/>
    </w:pPr>
    <w:rPr>
      <w:rFonts w:ascii="Segoe UI" w:eastAsiaTheme="minorEastAsia" w:hAnsi="Segoe UI"/>
    </w:rPr>
  </w:style>
  <w:style w:type="paragraph" w:styleId="Heading1">
    <w:name w:val="heading 1"/>
    <w:basedOn w:val="Normal"/>
    <w:next w:val="Normal"/>
    <w:link w:val="Heading1Char"/>
    <w:uiPriority w:val="99"/>
    <w:qFormat/>
    <w:rsid w:val="001D7240"/>
    <w:pPr>
      <w:keepNext/>
      <w:keepLines/>
      <w:pageBreakBefore/>
      <w:tabs>
        <w:tab w:val="left" w:pos="1440"/>
      </w:tabs>
      <w:spacing w:before="480" w:after="360" w:line="240" w:lineRule="auto"/>
      <w:outlineLvl w:val="0"/>
    </w:pPr>
    <w:rPr>
      <w:rFonts w:eastAsiaTheme="majorEastAsia" w:cs="Segoe UI"/>
      <w:bCs/>
      <w:color w:val="008AC8"/>
      <w:sz w:val="36"/>
      <w:szCs w:val="28"/>
    </w:rPr>
  </w:style>
  <w:style w:type="paragraph" w:styleId="Heading2">
    <w:name w:val="heading 2"/>
    <w:basedOn w:val="Heading1"/>
    <w:next w:val="Normal"/>
    <w:link w:val="Heading2Char"/>
    <w:uiPriority w:val="99"/>
    <w:unhideWhenUsed/>
    <w:qFormat/>
    <w:rsid w:val="001D7240"/>
    <w:pPr>
      <w:pageBreakBefore w:val="0"/>
      <w:spacing w:before="360" w:after="240"/>
      <w:outlineLvl w:val="1"/>
    </w:pPr>
    <w:rPr>
      <w:rFonts w:cstheme="majorBidi"/>
      <w:sz w:val="32"/>
      <w:szCs w:val="26"/>
    </w:rPr>
  </w:style>
  <w:style w:type="paragraph" w:styleId="Heading3">
    <w:name w:val="heading 3"/>
    <w:basedOn w:val="Heading2"/>
    <w:next w:val="Normal"/>
    <w:link w:val="Heading3Char"/>
    <w:uiPriority w:val="99"/>
    <w:unhideWhenUsed/>
    <w:qFormat/>
    <w:rsid w:val="001D7240"/>
    <w:pPr>
      <w:outlineLvl w:val="2"/>
    </w:pPr>
    <w:rPr>
      <w:sz w:val="28"/>
      <w:szCs w:val="24"/>
    </w:rPr>
  </w:style>
  <w:style w:type="paragraph" w:styleId="Heading4">
    <w:name w:val="heading 4"/>
    <w:basedOn w:val="Heading3"/>
    <w:next w:val="Normal"/>
    <w:link w:val="Heading4Char"/>
    <w:uiPriority w:val="99"/>
    <w:unhideWhenUsed/>
    <w:qFormat/>
    <w:rsid w:val="001D7240"/>
    <w:pPr>
      <w:spacing w:before="240"/>
      <w:outlineLvl w:val="3"/>
    </w:pPr>
    <w:rPr>
      <w:iCs/>
      <w:sz w:val="24"/>
    </w:rPr>
  </w:style>
  <w:style w:type="paragraph" w:styleId="Heading5">
    <w:name w:val="heading 5"/>
    <w:basedOn w:val="Heading4"/>
    <w:next w:val="Normal"/>
    <w:link w:val="Heading5Char"/>
    <w:uiPriority w:val="99"/>
    <w:unhideWhenUsed/>
    <w:rsid w:val="001D7240"/>
    <w:pPr>
      <w:outlineLvl w:val="4"/>
    </w:pPr>
    <w:rPr>
      <w:rFonts w:eastAsiaTheme="minorHAnsi"/>
    </w:rPr>
  </w:style>
  <w:style w:type="paragraph" w:styleId="Heading6">
    <w:name w:val="heading 6"/>
    <w:basedOn w:val="Normal"/>
    <w:next w:val="Normal"/>
    <w:link w:val="Heading6Char"/>
    <w:uiPriority w:val="9"/>
    <w:semiHidden/>
    <w:rsid w:val="00B37FBE"/>
    <w:pPr>
      <w:keepNext/>
      <w:keepLines/>
      <w:numPr>
        <w:ilvl w:val="5"/>
        <w:numId w:val="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qFormat/>
    <w:rsid w:val="00B37FBE"/>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qFormat/>
    <w:rsid w:val="00B37FBE"/>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B37FBE"/>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D104BD"/>
    <w:rPr>
      <w:rFonts w:ascii="Segoe UI" w:eastAsiaTheme="majorEastAsia" w:hAnsi="Segoe UI" w:cs="Segoe UI"/>
      <w:bCs/>
      <w:color w:val="008AC8"/>
      <w:sz w:val="36"/>
      <w:szCs w:val="28"/>
    </w:rPr>
  </w:style>
  <w:style w:type="paragraph" w:styleId="TOC1">
    <w:name w:val="toc 1"/>
    <w:basedOn w:val="Normal"/>
    <w:next w:val="Normal"/>
    <w:uiPriority w:val="39"/>
    <w:unhideWhenUsed/>
    <w:rsid w:val="00354B7A"/>
    <w:pPr>
      <w:tabs>
        <w:tab w:val="right" w:leader="dot" w:pos="9346"/>
      </w:tabs>
      <w:spacing w:after="100"/>
    </w:pPr>
    <w:rPr>
      <w:noProof/>
      <w:sz w:val="24"/>
    </w:rPr>
  </w:style>
  <w:style w:type="character" w:styleId="Hyperlink">
    <w:name w:val="Hyperlink"/>
    <w:basedOn w:val="DefaultParagraphFont"/>
    <w:uiPriority w:val="99"/>
    <w:unhideWhenUsed/>
    <w:rsid w:val="00D0256C"/>
    <w:rPr>
      <w:rFonts w:ascii="Segoe UI" w:hAnsi="Segoe UI"/>
      <w:color w:val="0563C1" w:themeColor="hyperlink"/>
      <w:u w:val="single"/>
    </w:rPr>
  </w:style>
  <w:style w:type="paragraph" w:customStyle="1" w:styleId="Bullet1">
    <w:name w:val="Bullet1"/>
    <w:basedOn w:val="ListBullet"/>
    <w:uiPriority w:val="99"/>
    <w:rsid w:val="00C24E60"/>
    <w:pPr>
      <w:numPr>
        <w:numId w:val="1"/>
      </w:numPr>
      <w:spacing w:before="240" w:after="240" w:line="240" w:lineRule="auto"/>
    </w:pPr>
    <w:rPr>
      <w:rFonts w:cs="Segoe UI"/>
      <w:szCs w:val="20"/>
    </w:rPr>
  </w:style>
  <w:style w:type="paragraph" w:styleId="Header">
    <w:name w:val="header"/>
    <w:basedOn w:val="Normal"/>
    <w:link w:val="HeaderChar"/>
    <w:uiPriority w:val="99"/>
    <w:unhideWhenUsed/>
    <w:rsid w:val="00544919"/>
    <w:pPr>
      <w:tabs>
        <w:tab w:val="center" w:pos="4680"/>
        <w:tab w:val="right" w:pos="9360"/>
      </w:tabs>
      <w:spacing w:after="0" w:line="240" w:lineRule="auto"/>
    </w:pPr>
    <w:rPr>
      <w:sz w:val="16"/>
    </w:rPr>
  </w:style>
  <w:style w:type="character" w:customStyle="1" w:styleId="HeaderChar">
    <w:name w:val="Header Char"/>
    <w:basedOn w:val="DefaultParagraphFont"/>
    <w:link w:val="Header"/>
    <w:uiPriority w:val="99"/>
    <w:rsid w:val="00544919"/>
    <w:rPr>
      <w:rFonts w:ascii="Segoe UI" w:eastAsiaTheme="minorEastAsia" w:hAnsi="Segoe UI"/>
      <w:sz w:val="16"/>
    </w:rPr>
  </w:style>
  <w:style w:type="paragraph" w:styleId="Footer">
    <w:name w:val="footer"/>
    <w:basedOn w:val="Normal"/>
    <w:link w:val="FooterChar"/>
    <w:uiPriority w:val="99"/>
    <w:unhideWhenUsed/>
    <w:rsid w:val="00C24E60"/>
    <w:pPr>
      <w:tabs>
        <w:tab w:val="center" w:pos="4680"/>
        <w:tab w:val="right" w:pos="9360"/>
      </w:tabs>
      <w:spacing w:before="0" w:after="0" w:line="240" w:lineRule="auto"/>
    </w:pPr>
    <w:rPr>
      <w:color w:val="808080" w:themeColor="background1" w:themeShade="80"/>
      <w:sz w:val="16"/>
    </w:rPr>
  </w:style>
  <w:style w:type="character" w:customStyle="1" w:styleId="FooterChar">
    <w:name w:val="Footer Char"/>
    <w:basedOn w:val="DefaultParagraphFont"/>
    <w:link w:val="Footer"/>
    <w:uiPriority w:val="99"/>
    <w:rsid w:val="00C24E60"/>
    <w:rPr>
      <w:rFonts w:ascii="Segoe UI" w:eastAsiaTheme="minorEastAsia" w:hAnsi="Segoe UI"/>
      <w:color w:val="808080" w:themeColor="background1" w:themeShade="80"/>
      <w:sz w:val="16"/>
    </w:rPr>
  </w:style>
  <w:style w:type="paragraph" w:styleId="TOC3">
    <w:name w:val="toc 3"/>
    <w:basedOn w:val="TOCHeading"/>
    <w:next w:val="Normal"/>
    <w:autoRedefine/>
    <w:uiPriority w:val="39"/>
    <w:unhideWhenUsed/>
    <w:rsid w:val="00A77E60"/>
    <w:pPr>
      <w:keepNext w:val="0"/>
      <w:keepLines w:val="0"/>
      <w:pageBreakBefore w:val="0"/>
      <w:tabs>
        <w:tab w:val="right" w:leader="dot" w:pos="9346"/>
      </w:tabs>
      <w:spacing w:before="0" w:after="100"/>
      <w:ind w:left="864"/>
    </w:pPr>
    <w:rPr>
      <w:rFonts w:ascii="Segoe" w:eastAsiaTheme="minorHAnsi" w:hAnsi="Segoe" w:cstheme="minorBidi"/>
      <w:color w:val="auto"/>
      <w:spacing w:val="10"/>
      <w:sz w:val="20"/>
      <w:szCs w:val="48"/>
    </w:rPr>
  </w:style>
  <w:style w:type="character" w:customStyle="1" w:styleId="StyleLatinSegoeUI10pt">
    <w:name w:val="Style (Latin) Segoe UI 10 pt"/>
    <w:basedOn w:val="DefaultParagraphFont"/>
    <w:semiHidden/>
    <w:rsid w:val="00C24E60"/>
    <w:rPr>
      <w:rFonts w:ascii="Segoe UI" w:hAnsi="Segoe UI"/>
      <w:sz w:val="20"/>
    </w:rPr>
  </w:style>
  <w:style w:type="table" w:styleId="TableGrid">
    <w:name w:val="Table Grid"/>
    <w:aliases w:val="Tabla Microsoft Servicios"/>
    <w:basedOn w:val="TableNormal"/>
    <w:rsid w:val="00C07C3E"/>
    <w:pPr>
      <w:spacing w:after="0" w:line="240" w:lineRule="auto"/>
    </w:pPr>
    <w:rPr>
      <w:rFonts w:ascii="Segoe UI" w:eastAsiaTheme="minorEastAsia" w:hAnsi="Segoe UI"/>
      <w:sz w:val="16"/>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16"/>
      </w:rPr>
      <w:tblPr/>
      <w:trPr>
        <w:tblHeader/>
      </w:trPr>
      <w:tcPr>
        <w:shd w:val="clear" w:color="auto" w:fill="008AC8"/>
      </w:tcPr>
    </w:tblStylePr>
  </w:style>
  <w:style w:type="paragraph" w:customStyle="1" w:styleId="CoverTitle">
    <w:name w:val="Cover Title"/>
    <w:basedOn w:val="Normal"/>
    <w:next w:val="CoverSubject"/>
    <w:uiPriority w:val="99"/>
    <w:rsid w:val="00C24E60"/>
    <w:pPr>
      <w:spacing w:line="240" w:lineRule="auto"/>
    </w:pPr>
    <w:rPr>
      <w:color w:val="FFFFFF" w:themeColor="background1"/>
      <w:sz w:val="44"/>
    </w:rPr>
  </w:style>
  <w:style w:type="paragraph" w:customStyle="1" w:styleId="CoverSubject">
    <w:name w:val="Cover Subject"/>
    <w:basedOn w:val="Normal"/>
    <w:uiPriority w:val="99"/>
    <w:rsid w:val="00C24E60"/>
    <w:pPr>
      <w:spacing w:after="600"/>
      <w:ind w:left="-720"/>
    </w:pPr>
    <w:rPr>
      <w:color w:val="008AC8"/>
      <w:sz w:val="36"/>
    </w:rPr>
  </w:style>
  <w:style w:type="paragraph" w:customStyle="1" w:styleId="CoverHeading2">
    <w:name w:val="Cover Heading 2"/>
    <w:basedOn w:val="Normal"/>
    <w:uiPriority w:val="99"/>
    <w:rsid w:val="00C24E60"/>
    <w:pPr>
      <w:spacing w:before="360"/>
      <w:ind w:left="-357"/>
    </w:pPr>
    <w:rPr>
      <w:bCs/>
      <w:color w:val="008AC8"/>
      <w:sz w:val="28"/>
      <w:szCs w:val="28"/>
    </w:rPr>
  </w:style>
  <w:style w:type="character" w:styleId="Emphasis">
    <w:name w:val="Emphasis"/>
    <w:basedOn w:val="IntenseEmphasis"/>
    <w:uiPriority w:val="20"/>
    <w:qFormat/>
    <w:rsid w:val="00C24E60"/>
    <w:rPr>
      <w:rFonts w:ascii="Segoe UI" w:hAnsi="Segoe UI"/>
      <w:b w:val="0"/>
      <w:bCs/>
      <w:i/>
      <w:iCs/>
      <w:color w:val="auto"/>
      <w:sz w:val="22"/>
    </w:rPr>
  </w:style>
  <w:style w:type="paragraph" w:customStyle="1" w:styleId="VisibleGuidance">
    <w:name w:val="Visible Guidance"/>
    <w:basedOn w:val="Normal"/>
    <w:next w:val="Normal"/>
    <w:link w:val="VisibleGuidanceChar"/>
    <w:qFormat/>
    <w:rsid w:val="00C24E60"/>
    <w:pPr>
      <w:shd w:val="clear" w:color="auto" w:fill="F2F2F2"/>
    </w:pPr>
    <w:rPr>
      <w:color w:val="FF0066"/>
    </w:rPr>
  </w:style>
  <w:style w:type="character" w:styleId="Strong">
    <w:name w:val="Strong"/>
    <w:basedOn w:val="DefaultParagraphFont"/>
    <w:uiPriority w:val="22"/>
    <w:qFormat/>
    <w:rsid w:val="00C24E60"/>
    <w:rPr>
      <w:b/>
      <w:bCs/>
    </w:rPr>
  </w:style>
  <w:style w:type="paragraph" w:styleId="ListParagraph">
    <w:name w:val="List Paragraph"/>
    <w:aliases w:val="Bullet Number,List Paragraph1,lp1,lp11,List Paragraph11,Bullet 1,Use Case List Paragraph,Bullet List,FooterText,numbered,Paragraphe de liste1,Bulletr List Paragraph,列出段落,列出段落1,List Paragraph2,List Paragraph21,Listeafsnit1,Párrafo de lista"/>
    <w:basedOn w:val="Normal"/>
    <w:link w:val="ListParagraphChar"/>
    <w:uiPriority w:val="34"/>
    <w:qFormat/>
    <w:rsid w:val="00845831"/>
    <w:pPr>
      <w:numPr>
        <w:numId w:val="7"/>
      </w:numPr>
      <w:contextualSpacing/>
    </w:pPr>
  </w:style>
  <w:style w:type="paragraph" w:styleId="TOCHeading">
    <w:name w:val="TOC Heading"/>
    <w:basedOn w:val="Heading1"/>
    <w:next w:val="Normal"/>
    <w:uiPriority w:val="99"/>
    <w:rsid w:val="004A1130"/>
    <w:pPr>
      <w:spacing w:before="360" w:line="276" w:lineRule="auto"/>
      <w:outlineLvl w:val="9"/>
    </w:pPr>
    <w:rPr>
      <w:rFonts w:cstheme="majorBidi"/>
      <w:bCs w:val="0"/>
      <w:sz w:val="32"/>
      <w:szCs w:val="32"/>
    </w:rPr>
  </w:style>
  <w:style w:type="character" w:styleId="IntenseEmphasis">
    <w:name w:val="Intense Emphasis"/>
    <w:basedOn w:val="DefaultParagraphFont"/>
    <w:uiPriority w:val="99"/>
    <w:rsid w:val="00C24E60"/>
    <w:rPr>
      <w:i/>
      <w:iCs/>
      <w:color w:val="5B9BD5" w:themeColor="accent1"/>
    </w:rPr>
  </w:style>
  <w:style w:type="paragraph" w:styleId="Caption">
    <w:name w:val="caption"/>
    <w:aliases w:val="PMO Caption"/>
    <w:basedOn w:val="Normal"/>
    <w:next w:val="Normal"/>
    <w:link w:val="CaptionChar"/>
    <w:uiPriority w:val="35"/>
    <w:unhideWhenUsed/>
    <w:qFormat/>
    <w:rsid w:val="00A77E60"/>
    <w:pPr>
      <w:spacing w:before="0" w:after="0" w:line="240" w:lineRule="auto"/>
    </w:pPr>
    <w:rPr>
      <w:iCs/>
      <w:color w:val="008AC8"/>
      <w:sz w:val="18"/>
      <w:szCs w:val="18"/>
    </w:rPr>
  </w:style>
  <w:style w:type="character" w:customStyle="1" w:styleId="Heading5Char">
    <w:name w:val="Heading 5 Char"/>
    <w:basedOn w:val="DefaultParagraphFont"/>
    <w:link w:val="Heading5"/>
    <w:uiPriority w:val="99"/>
    <w:rsid w:val="00D104BD"/>
    <w:rPr>
      <w:rFonts w:ascii="Segoe UI" w:hAnsi="Segoe UI" w:cstheme="majorBidi"/>
      <w:bCs/>
      <w:iCs/>
      <w:color w:val="008AC8"/>
      <w:sz w:val="24"/>
      <w:szCs w:val="24"/>
    </w:rPr>
  </w:style>
  <w:style w:type="paragraph" w:customStyle="1" w:styleId="Heading1Numbered">
    <w:name w:val="Heading 1 (Numbered)"/>
    <w:basedOn w:val="Normal"/>
    <w:next w:val="Normal"/>
    <w:link w:val="Heading1NumberedChar"/>
    <w:uiPriority w:val="99"/>
    <w:qFormat/>
    <w:rsid w:val="00A2135E"/>
    <w:pPr>
      <w:keepNext/>
      <w:keepLines/>
      <w:pageBreakBefore/>
      <w:numPr>
        <w:numId w:val="10"/>
      </w:numPr>
      <w:tabs>
        <w:tab w:val="left" w:pos="1440"/>
      </w:tabs>
      <w:spacing w:before="360" w:after="360" w:line="600" w:lineRule="exact"/>
      <w:outlineLvl w:val="0"/>
    </w:pPr>
    <w:rPr>
      <w:rFonts w:eastAsiaTheme="minorHAnsi"/>
      <w:color w:val="008AC8"/>
      <w:spacing w:val="10"/>
      <w:sz w:val="36"/>
      <w:szCs w:val="48"/>
    </w:rPr>
  </w:style>
  <w:style w:type="character" w:customStyle="1" w:styleId="ListParagraphChar">
    <w:name w:val="List Paragraph Char"/>
    <w:aliases w:val="Bullet Number Char,List Paragraph1 Char,lp1 Char,lp11 Char,List Paragraph11 Char,Bullet 1 Char,Use Case List Paragraph Char,Bullet List Char,FooterText Char,numbered Char,Paragraphe de liste1 Char,Bulletr List Paragraph Char"/>
    <w:basedOn w:val="DefaultParagraphFont"/>
    <w:link w:val="ListParagraph"/>
    <w:uiPriority w:val="34"/>
    <w:qFormat/>
    <w:locked/>
    <w:rsid w:val="002E33F2"/>
    <w:rPr>
      <w:rFonts w:ascii="Segoe UI" w:eastAsiaTheme="minorEastAsia" w:hAnsi="Segoe UI"/>
    </w:rPr>
  </w:style>
  <w:style w:type="paragraph" w:styleId="ListBullet">
    <w:name w:val="List Bullet"/>
    <w:basedOn w:val="Normal"/>
    <w:uiPriority w:val="4"/>
    <w:qFormat/>
    <w:rsid w:val="00845831"/>
    <w:pPr>
      <w:numPr>
        <w:numId w:val="4"/>
      </w:numPr>
      <w:spacing w:after="200"/>
      <w:contextualSpacing/>
    </w:pPr>
  </w:style>
  <w:style w:type="paragraph" w:customStyle="1" w:styleId="Heading2Numbered">
    <w:name w:val="Heading 2 (Numbered)"/>
    <w:basedOn w:val="Heading1Numbered"/>
    <w:next w:val="Normal"/>
    <w:link w:val="Heading2NumberedChar"/>
    <w:uiPriority w:val="99"/>
    <w:qFormat/>
    <w:rsid w:val="001D7240"/>
    <w:pPr>
      <w:pageBreakBefore w:val="0"/>
      <w:numPr>
        <w:ilvl w:val="1"/>
      </w:numPr>
      <w:spacing w:after="240" w:line="240" w:lineRule="auto"/>
      <w:outlineLvl w:val="1"/>
    </w:pPr>
    <w:rPr>
      <w:sz w:val="32"/>
      <w:szCs w:val="36"/>
    </w:rPr>
  </w:style>
  <w:style w:type="paragraph" w:customStyle="1" w:styleId="Heading3Numbered">
    <w:name w:val="Heading 3 (Numbered)"/>
    <w:basedOn w:val="Heading2Numbered"/>
    <w:next w:val="Normal"/>
    <w:uiPriority w:val="99"/>
    <w:qFormat/>
    <w:rsid w:val="00A2135E"/>
    <w:pPr>
      <w:numPr>
        <w:ilvl w:val="2"/>
      </w:numPr>
      <w:spacing w:before="240"/>
      <w:outlineLvl w:val="2"/>
    </w:pPr>
    <w:rPr>
      <w:sz w:val="28"/>
      <w:szCs w:val="28"/>
    </w:rPr>
  </w:style>
  <w:style w:type="paragraph" w:customStyle="1" w:styleId="Heading4Numbered">
    <w:name w:val="Heading 4 (Numbered)"/>
    <w:basedOn w:val="Heading3Numbered"/>
    <w:next w:val="Normal"/>
    <w:uiPriority w:val="99"/>
    <w:qFormat/>
    <w:rsid w:val="00A2135E"/>
    <w:pPr>
      <w:numPr>
        <w:ilvl w:val="3"/>
      </w:numPr>
      <w:outlineLvl w:val="3"/>
    </w:pPr>
    <w:rPr>
      <w:sz w:val="24"/>
    </w:rPr>
  </w:style>
  <w:style w:type="paragraph" w:customStyle="1" w:styleId="Heading5Numbered">
    <w:name w:val="Heading 5 (Numbered)"/>
    <w:basedOn w:val="Heading4Numbered"/>
    <w:next w:val="Normal"/>
    <w:uiPriority w:val="14"/>
    <w:rsid w:val="00951469"/>
    <w:pPr>
      <w:framePr w:wrap="around" w:vAnchor="text" w:hAnchor="text" w:y="1"/>
      <w:numPr>
        <w:ilvl w:val="0"/>
        <w:numId w:val="11"/>
      </w:numPr>
      <w:tabs>
        <w:tab w:val="clear" w:pos="1440"/>
        <w:tab w:val="left" w:pos="2160"/>
      </w:tabs>
      <w:outlineLvl w:val="4"/>
    </w:pPr>
    <w:rPr>
      <w:szCs w:val="20"/>
    </w:rPr>
  </w:style>
  <w:style w:type="paragraph" w:customStyle="1" w:styleId="TableListBullet">
    <w:name w:val="Table List Bullet"/>
    <w:basedOn w:val="Normal"/>
    <w:uiPriority w:val="99"/>
    <w:qFormat/>
    <w:rsid w:val="001C4A70"/>
    <w:pPr>
      <w:numPr>
        <w:numId w:val="2"/>
      </w:numPr>
      <w:spacing w:before="60" w:line="240" w:lineRule="auto"/>
      <w:ind w:left="317" w:hanging="187"/>
      <w:contextualSpacing/>
    </w:pPr>
    <w:rPr>
      <w:sz w:val="16"/>
      <w:szCs w:val="16"/>
    </w:rPr>
  </w:style>
  <w:style w:type="paragraph" w:customStyle="1" w:styleId="CodeBlock">
    <w:name w:val="Code Block"/>
    <w:basedOn w:val="Normal"/>
    <w:uiPriority w:val="99"/>
    <w:qFormat/>
    <w:rsid w:val="001C4A70"/>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CheckList0">
    <w:name w:val="Check List"/>
    <w:basedOn w:val="Normal"/>
    <w:uiPriority w:val="99"/>
    <w:rsid w:val="00E82B9A"/>
    <w:pPr>
      <w:numPr>
        <w:numId w:val="8"/>
      </w:numPr>
      <w:spacing w:before="0" w:after="200"/>
      <w:contextualSpacing/>
    </w:pPr>
    <w:rPr>
      <w:rFonts w:eastAsia="Arial" w:cs="Arial"/>
      <w:lang w:eastAsia="ja-JP"/>
    </w:rPr>
  </w:style>
  <w:style w:type="paragraph" w:customStyle="1" w:styleId="Note">
    <w:name w:val="Note"/>
    <w:basedOn w:val="Normal"/>
    <w:link w:val="NoteChar"/>
    <w:uiPriority w:val="99"/>
    <w:qFormat/>
    <w:rsid w:val="001C4A70"/>
    <w:pPr>
      <w:pBdr>
        <w:left w:val="single" w:sz="18" w:space="6" w:color="008AC8"/>
      </w:pBdr>
      <w:spacing w:before="0" w:after="200"/>
      <w:ind w:left="720"/>
    </w:pPr>
    <w:rPr>
      <w:szCs w:val="18"/>
    </w:rPr>
  </w:style>
  <w:style w:type="paragraph" w:customStyle="1" w:styleId="NoteTitle">
    <w:name w:val="Note Title"/>
    <w:basedOn w:val="Note"/>
    <w:next w:val="Note"/>
    <w:uiPriority w:val="99"/>
    <w:qFormat/>
    <w:rsid w:val="001C4A70"/>
    <w:pPr>
      <w:keepNext/>
      <w:spacing w:before="240" w:after="240" w:line="240" w:lineRule="auto"/>
    </w:pPr>
    <w:rPr>
      <w:bCs/>
      <w:color w:val="008AC8"/>
      <w:sz w:val="24"/>
    </w:rPr>
  </w:style>
  <w:style w:type="numbering" w:customStyle="1" w:styleId="Checklist">
    <w:name w:val="Checklist"/>
    <w:basedOn w:val="NoList"/>
    <w:rsid w:val="00475B6F"/>
    <w:pPr>
      <w:numPr>
        <w:numId w:val="3"/>
      </w:numPr>
    </w:pPr>
  </w:style>
  <w:style w:type="paragraph" w:customStyle="1" w:styleId="TableText">
    <w:name w:val="Table Text"/>
    <w:basedOn w:val="Normal"/>
    <w:uiPriority w:val="99"/>
    <w:qFormat/>
    <w:rsid w:val="00B02BAD"/>
    <w:pPr>
      <w:spacing w:line="240" w:lineRule="auto"/>
    </w:pPr>
    <w:rPr>
      <w:sz w:val="18"/>
    </w:rPr>
  </w:style>
  <w:style w:type="paragraph" w:customStyle="1" w:styleId="CommandLine">
    <w:name w:val="Command Line"/>
    <w:basedOn w:val="Normal"/>
    <w:uiPriority w:val="99"/>
    <w:rsid w:val="001C4A70"/>
    <w:pPr>
      <w:shd w:val="clear" w:color="auto" w:fill="F2F2F2" w:themeFill="background1" w:themeFillShade="F2"/>
      <w:tabs>
        <w:tab w:val="left" w:pos="2790"/>
        <w:tab w:val="left" w:pos="3780"/>
        <w:tab w:val="left" w:pos="4860"/>
        <w:tab w:val="left" w:pos="6390"/>
      </w:tabs>
      <w:spacing w:before="80" w:after="200" w:line="240" w:lineRule="auto"/>
      <w:ind w:left="993" w:right="144"/>
      <w:contextualSpacing/>
    </w:pPr>
    <w:rPr>
      <w:rFonts w:ascii="Consolas" w:eastAsiaTheme="minorHAnsi" w:hAnsi="Consolas" w:cs="Consolas"/>
      <w:sz w:val="20"/>
      <w:szCs w:val="23"/>
    </w:rPr>
  </w:style>
  <w:style w:type="numbering" w:customStyle="1" w:styleId="Style1">
    <w:name w:val="Style1"/>
    <w:uiPriority w:val="99"/>
    <w:rsid w:val="001C4A70"/>
    <w:pPr>
      <w:numPr>
        <w:numId w:val="5"/>
      </w:numPr>
    </w:pPr>
  </w:style>
  <w:style w:type="numbering" w:customStyle="1" w:styleId="NumberedList">
    <w:name w:val="Numbered List"/>
    <w:rsid w:val="00FE17E1"/>
    <w:pPr>
      <w:numPr>
        <w:numId w:val="6"/>
      </w:numPr>
    </w:pPr>
  </w:style>
  <w:style w:type="paragraph" w:styleId="TOC2">
    <w:name w:val="toc 2"/>
    <w:basedOn w:val="Normal"/>
    <w:next w:val="Normal"/>
    <w:autoRedefine/>
    <w:uiPriority w:val="39"/>
    <w:unhideWhenUsed/>
    <w:rsid w:val="00A77E60"/>
    <w:pPr>
      <w:tabs>
        <w:tab w:val="left" w:pos="288"/>
        <w:tab w:val="left" w:pos="880"/>
        <w:tab w:val="right" w:leader="dot" w:pos="9346"/>
      </w:tabs>
      <w:spacing w:after="100"/>
      <w:ind w:left="432"/>
    </w:pPr>
  </w:style>
  <w:style w:type="table" w:styleId="PlainTable3">
    <w:name w:val="Plain Table 3"/>
    <w:basedOn w:val="TableNormal"/>
    <w:uiPriority w:val="43"/>
    <w:rsid w:val="001D1EC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1D1EC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1D1EC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umHeading3">
    <w:name w:val="Num Heading 3"/>
    <w:basedOn w:val="Heading3"/>
    <w:next w:val="Normal"/>
    <w:rsid w:val="00012C9B"/>
    <w:pPr>
      <w:keepNext w:val="0"/>
      <w:keepLines w:val="0"/>
      <w:widowControl w:val="0"/>
      <w:numPr>
        <w:ilvl w:val="5"/>
        <w:numId w:val="10"/>
      </w:numPr>
      <w:spacing w:before="120" w:after="60"/>
      <w:outlineLvl w:val="9"/>
    </w:pPr>
    <w:rPr>
      <w:rFonts w:eastAsia="Segoe Semibold" w:cs="Segoe Semibold"/>
      <w:color w:val="333333"/>
      <w:sz w:val="16"/>
      <w:szCs w:val="26"/>
      <w:lang w:eastAsia="en-AU"/>
    </w:rPr>
  </w:style>
  <w:style w:type="paragraph" w:customStyle="1" w:styleId="NumHeading4">
    <w:name w:val="Num Heading 4"/>
    <w:basedOn w:val="Heading4"/>
    <w:next w:val="Normal"/>
    <w:rsid w:val="00012C9B"/>
    <w:pPr>
      <w:keepNext w:val="0"/>
      <w:keepLines w:val="0"/>
      <w:widowControl w:val="0"/>
      <w:numPr>
        <w:ilvl w:val="6"/>
        <w:numId w:val="10"/>
      </w:numPr>
      <w:spacing w:before="120" w:after="60"/>
      <w:outlineLvl w:val="9"/>
    </w:pPr>
    <w:rPr>
      <w:rFonts w:eastAsia="Segoe Semibold" w:cs="Segoe Semibold"/>
      <w:i/>
      <w:color w:val="333333"/>
      <w:sz w:val="16"/>
      <w:lang w:eastAsia="en-AU"/>
    </w:rPr>
  </w:style>
  <w:style w:type="character" w:customStyle="1" w:styleId="Heading3Char">
    <w:name w:val="Heading 3 Char"/>
    <w:basedOn w:val="DefaultParagraphFont"/>
    <w:link w:val="Heading3"/>
    <w:uiPriority w:val="99"/>
    <w:rsid w:val="00D104BD"/>
    <w:rPr>
      <w:rFonts w:ascii="Segoe UI" w:eastAsiaTheme="majorEastAsia" w:hAnsi="Segoe UI" w:cstheme="majorBidi"/>
      <w:bCs/>
      <w:color w:val="008AC8"/>
      <w:sz w:val="28"/>
      <w:szCs w:val="24"/>
    </w:rPr>
  </w:style>
  <w:style w:type="character" w:customStyle="1" w:styleId="Heading4Char">
    <w:name w:val="Heading 4 Char"/>
    <w:basedOn w:val="DefaultParagraphFont"/>
    <w:link w:val="Heading4"/>
    <w:uiPriority w:val="99"/>
    <w:rsid w:val="00D104BD"/>
    <w:rPr>
      <w:rFonts w:ascii="Segoe UI" w:eastAsiaTheme="majorEastAsia" w:hAnsi="Segoe UI" w:cstheme="majorBidi"/>
      <w:bCs/>
      <w:iCs/>
      <w:color w:val="008AC8"/>
      <w:sz w:val="24"/>
      <w:szCs w:val="24"/>
    </w:rPr>
  </w:style>
  <w:style w:type="paragraph" w:customStyle="1" w:styleId="NumHeading1">
    <w:name w:val="Num Heading 1"/>
    <w:basedOn w:val="Heading1"/>
    <w:next w:val="Normal"/>
    <w:semiHidden/>
    <w:rsid w:val="00E04B96"/>
    <w:pPr>
      <w:keepLines w:val="0"/>
      <w:spacing w:before="120" w:after="120"/>
    </w:pPr>
    <w:rPr>
      <w:rFonts w:ascii="Segoe Black" w:eastAsia="Segoe Black" w:hAnsi="Segoe Black" w:cs="Segoe Black"/>
      <w:b/>
      <w:smallCaps/>
      <w:color w:val="333333"/>
      <w:kern w:val="32"/>
      <w:sz w:val="32"/>
      <w:szCs w:val="32"/>
      <w:lang w:eastAsia="en-AU"/>
    </w:rPr>
  </w:style>
  <w:style w:type="paragraph" w:customStyle="1" w:styleId="NumHeading2">
    <w:name w:val="Num Heading 2"/>
    <w:basedOn w:val="Heading2"/>
    <w:next w:val="Normal"/>
    <w:semiHidden/>
    <w:rsid w:val="00E41EC1"/>
    <w:pPr>
      <w:keepLines w:val="0"/>
      <w:spacing w:before="240" w:after="120"/>
    </w:pPr>
    <w:rPr>
      <w:rFonts w:ascii="Segoe" w:eastAsia="Segoe" w:hAnsi="Segoe" w:cs="Segoe"/>
      <w:b/>
      <w:bCs w:val="0"/>
      <w:color w:val="333333"/>
      <w:sz w:val="28"/>
      <w:szCs w:val="28"/>
      <w:lang w:eastAsia="en-AU"/>
    </w:rPr>
  </w:style>
  <w:style w:type="character" w:customStyle="1" w:styleId="Heading2Char">
    <w:name w:val="Heading 2 Char"/>
    <w:basedOn w:val="DefaultParagraphFont"/>
    <w:link w:val="Heading2"/>
    <w:uiPriority w:val="99"/>
    <w:rsid w:val="00D104BD"/>
    <w:rPr>
      <w:rFonts w:ascii="Segoe UI" w:eastAsiaTheme="majorEastAsia" w:hAnsi="Segoe UI" w:cstheme="majorBidi"/>
      <w:bCs/>
      <w:color w:val="008AC8"/>
      <w:sz w:val="32"/>
      <w:szCs w:val="26"/>
    </w:rPr>
  </w:style>
  <w:style w:type="character" w:customStyle="1" w:styleId="Heading6Char">
    <w:name w:val="Heading 6 Char"/>
    <w:basedOn w:val="DefaultParagraphFont"/>
    <w:link w:val="Heading6"/>
    <w:uiPriority w:val="9"/>
    <w:semiHidden/>
    <w:rsid w:val="0095146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5146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5146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51469"/>
    <w:rPr>
      <w:rFonts w:asciiTheme="majorHAnsi" w:eastAsiaTheme="majorEastAsia" w:hAnsiTheme="majorHAnsi" w:cstheme="majorBidi"/>
      <w:i/>
      <w:iCs/>
      <w:color w:val="272727" w:themeColor="text1" w:themeTint="D8"/>
      <w:sz w:val="21"/>
      <w:szCs w:val="21"/>
    </w:rPr>
  </w:style>
  <w:style w:type="paragraph" w:styleId="ListBullet2">
    <w:name w:val="List Bullet 2"/>
    <w:basedOn w:val="ListBullet"/>
    <w:uiPriority w:val="99"/>
    <w:qFormat/>
    <w:rsid w:val="00845831"/>
    <w:pPr>
      <w:numPr>
        <w:numId w:val="12"/>
      </w:numPr>
      <w:ind w:left="1080"/>
    </w:pPr>
  </w:style>
  <w:style w:type="paragraph" w:styleId="ListBullet3">
    <w:name w:val="List Bullet 3"/>
    <w:basedOn w:val="ListBullet2"/>
    <w:uiPriority w:val="99"/>
    <w:qFormat/>
    <w:rsid w:val="00845831"/>
    <w:pPr>
      <w:numPr>
        <w:numId w:val="13"/>
      </w:numPr>
    </w:pPr>
  </w:style>
  <w:style w:type="paragraph" w:styleId="ListBullet4">
    <w:name w:val="List Bullet 4"/>
    <w:basedOn w:val="ListBullet3"/>
    <w:uiPriority w:val="99"/>
    <w:qFormat/>
    <w:rsid w:val="00F03EA3"/>
    <w:pPr>
      <w:numPr>
        <w:numId w:val="14"/>
      </w:numPr>
    </w:pPr>
  </w:style>
  <w:style w:type="paragraph" w:styleId="ListBullet5">
    <w:name w:val="List Bullet 5"/>
    <w:basedOn w:val="ListBullet4"/>
    <w:uiPriority w:val="99"/>
    <w:rsid w:val="00F03EA3"/>
    <w:pPr>
      <w:numPr>
        <w:numId w:val="15"/>
      </w:numPr>
    </w:pPr>
  </w:style>
  <w:style w:type="paragraph" w:styleId="ListNumber2">
    <w:name w:val="List Number 2"/>
    <w:basedOn w:val="ListNumber"/>
    <w:uiPriority w:val="99"/>
    <w:qFormat/>
    <w:rsid w:val="002E33F2"/>
    <w:pPr>
      <w:numPr>
        <w:numId w:val="17"/>
      </w:numPr>
    </w:pPr>
  </w:style>
  <w:style w:type="paragraph" w:styleId="ListNumber">
    <w:name w:val="List Number"/>
    <w:basedOn w:val="ListBullet"/>
    <w:uiPriority w:val="99"/>
    <w:qFormat/>
    <w:rsid w:val="002E33F2"/>
    <w:pPr>
      <w:numPr>
        <w:numId w:val="16"/>
      </w:numPr>
    </w:pPr>
  </w:style>
  <w:style w:type="paragraph" w:styleId="ListNumber3">
    <w:name w:val="List Number 3"/>
    <w:basedOn w:val="ListNumber2"/>
    <w:uiPriority w:val="99"/>
    <w:qFormat/>
    <w:rsid w:val="002E33F2"/>
    <w:pPr>
      <w:numPr>
        <w:numId w:val="18"/>
      </w:numPr>
    </w:pPr>
  </w:style>
  <w:style w:type="paragraph" w:styleId="ListNumber4">
    <w:name w:val="List Number 4"/>
    <w:basedOn w:val="ListNumber3"/>
    <w:uiPriority w:val="99"/>
    <w:qFormat/>
    <w:rsid w:val="002E33F2"/>
    <w:pPr>
      <w:numPr>
        <w:numId w:val="19"/>
      </w:numPr>
    </w:pPr>
  </w:style>
  <w:style w:type="character" w:styleId="PlaceholderText">
    <w:name w:val="Placeholder Text"/>
    <w:basedOn w:val="DefaultParagraphFont"/>
    <w:uiPriority w:val="99"/>
    <w:semiHidden/>
    <w:rsid w:val="00EB3BBA"/>
    <w:rPr>
      <w:color w:val="808080"/>
    </w:rPr>
  </w:style>
  <w:style w:type="numbering" w:customStyle="1" w:styleId="Bullets">
    <w:name w:val="Bullets"/>
    <w:rsid w:val="00CB453C"/>
    <w:pPr>
      <w:numPr>
        <w:numId w:val="20"/>
      </w:numPr>
    </w:pPr>
  </w:style>
  <w:style w:type="paragraph" w:customStyle="1" w:styleId="HeaderUnderline">
    <w:name w:val="Header Underline"/>
    <w:basedOn w:val="Header"/>
    <w:uiPriority w:val="99"/>
    <w:semiHidden/>
    <w:rsid w:val="00CB453C"/>
    <w:pPr>
      <w:pBdr>
        <w:bottom w:val="single" w:sz="4" w:space="1" w:color="auto"/>
      </w:pBdr>
      <w:tabs>
        <w:tab w:val="clear" w:pos="4680"/>
        <w:tab w:val="clear" w:pos="9360"/>
      </w:tabs>
      <w:spacing w:line="276" w:lineRule="auto"/>
      <w:jc w:val="right"/>
    </w:pPr>
    <w:rPr>
      <w:rFonts w:ascii="Calibri" w:eastAsia="Calibri" w:hAnsi="Calibri" w:cs="Calibri"/>
      <w:szCs w:val="16"/>
      <w:lang w:val="en-AU" w:eastAsia="ja-JP"/>
    </w:rPr>
  </w:style>
  <w:style w:type="character" w:styleId="FollowedHyperlink">
    <w:name w:val="FollowedHyperlink"/>
    <w:basedOn w:val="DefaultParagraphFont"/>
    <w:uiPriority w:val="99"/>
    <w:semiHidden/>
    <w:unhideWhenUsed/>
    <w:rsid w:val="00243820"/>
    <w:rPr>
      <w:color w:val="954F72" w:themeColor="followedHyperlink"/>
      <w:u w:val="single"/>
    </w:rPr>
  </w:style>
  <w:style w:type="paragraph" w:customStyle="1" w:styleId="Heading4Num">
    <w:name w:val="Heading 4 Num"/>
    <w:basedOn w:val="Normal"/>
    <w:next w:val="Normal"/>
    <w:semiHidden/>
    <w:rsid w:val="00427F6B"/>
    <w:pPr>
      <w:keepNext/>
      <w:keepLines/>
      <w:spacing w:before="240" w:after="240" w:line="240" w:lineRule="auto"/>
      <w:ind w:left="1008" w:hanging="1008"/>
      <w:outlineLvl w:val="3"/>
    </w:pPr>
    <w:rPr>
      <w:rFonts w:eastAsiaTheme="minorHAnsi"/>
      <w:color w:val="008AC8"/>
      <w:sz w:val="24"/>
    </w:rPr>
  </w:style>
  <w:style w:type="paragraph" w:customStyle="1" w:styleId="Heading5Num">
    <w:name w:val="Heading 5 Num"/>
    <w:basedOn w:val="Normal"/>
    <w:next w:val="Normal"/>
    <w:semiHidden/>
    <w:rsid w:val="00427F6B"/>
    <w:pPr>
      <w:keepNext/>
      <w:keepLines/>
      <w:spacing w:before="240" w:line="240" w:lineRule="auto"/>
      <w:outlineLvl w:val="4"/>
    </w:pPr>
    <w:rPr>
      <w:rFonts w:eastAsiaTheme="minorHAnsi"/>
      <w:color w:val="008AC8"/>
      <w:sz w:val="24"/>
      <w:szCs w:val="20"/>
    </w:rPr>
  </w:style>
  <w:style w:type="table" w:customStyle="1" w:styleId="TablaMicrosoftServicios1">
    <w:name w:val="Tabla Microsoft Servicios1"/>
    <w:basedOn w:val="TableNormal"/>
    <w:next w:val="TableGrid"/>
    <w:rsid w:val="004E4E8C"/>
    <w:pPr>
      <w:spacing w:after="0" w:line="240" w:lineRule="auto"/>
    </w:pPr>
    <w:rPr>
      <w:rFonts w:ascii="Segoe UI" w:eastAsiaTheme="minorEastAsia" w:hAnsi="Segoe UI"/>
      <w:sz w:val="16"/>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16"/>
      </w:rPr>
      <w:tblPr/>
      <w:trPr>
        <w:tblHeader/>
      </w:trPr>
      <w:tcPr>
        <w:shd w:val="clear" w:color="auto" w:fill="008AC8"/>
      </w:tcPr>
    </w:tblStylePr>
  </w:style>
  <w:style w:type="character" w:styleId="CommentReference">
    <w:name w:val="annotation reference"/>
    <w:basedOn w:val="DefaultParagraphFont"/>
    <w:uiPriority w:val="99"/>
    <w:unhideWhenUsed/>
    <w:rsid w:val="002779AA"/>
    <w:rPr>
      <w:sz w:val="16"/>
      <w:szCs w:val="16"/>
    </w:rPr>
  </w:style>
  <w:style w:type="paragraph" w:styleId="CommentText">
    <w:name w:val="annotation text"/>
    <w:basedOn w:val="Normal"/>
    <w:link w:val="CommentTextChar"/>
    <w:uiPriority w:val="99"/>
    <w:unhideWhenUsed/>
    <w:rsid w:val="002779AA"/>
    <w:pPr>
      <w:spacing w:line="240" w:lineRule="auto"/>
    </w:pPr>
    <w:rPr>
      <w:sz w:val="20"/>
      <w:szCs w:val="20"/>
    </w:rPr>
  </w:style>
  <w:style w:type="character" w:customStyle="1" w:styleId="CommentTextChar">
    <w:name w:val="Comment Text Char"/>
    <w:basedOn w:val="DefaultParagraphFont"/>
    <w:link w:val="CommentText"/>
    <w:uiPriority w:val="99"/>
    <w:rsid w:val="002779AA"/>
    <w:rPr>
      <w:rFonts w:ascii="Segoe UI" w:eastAsiaTheme="minorEastAsia" w:hAnsi="Segoe UI"/>
      <w:sz w:val="20"/>
      <w:szCs w:val="20"/>
    </w:rPr>
  </w:style>
  <w:style w:type="paragraph" w:styleId="CommentSubject">
    <w:name w:val="annotation subject"/>
    <w:basedOn w:val="CommentText"/>
    <w:next w:val="CommentText"/>
    <w:link w:val="CommentSubjectChar"/>
    <w:uiPriority w:val="99"/>
    <w:semiHidden/>
    <w:unhideWhenUsed/>
    <w:rsid w:val="002779AA"/>
    <w:rPr>
      <w:b/>
      <w:bCs/>
    </w:rPr>
  </w:style>
  <w:style w:type="character" w:customStyle="1" w:styleId="CommentSubjectChar">
    <w:name w:val="Comment Subject Char"/>
    <w:basedOn w:val="CommentTextChar"/>
    <w:link w:val="CommentSubject"/>
    <w:uiPriority w:val="99"/>
    <w:semiHidden/>
    <w:rsid w:val="002779AA"/>
    <w:rPr>
      <w:rFonts w:ascii="Segoe UI" w:eastAsiaTheme="minorEastAsia" w:hAnsi="Segoe UI"/>
      <w:b/>
      <w:bCs/>
      <w:sz w:val="20"/>
      <w:szCs w:val="20"/>
    </w:rPr>
  </w:style>
  <w:style w:type="paragraph" w:styleId="BalloonText">
    <w:name w:val="Balloon Text"/>
    <w:basedOn w:val="Normal"/>
    <w:link w:val="BalloonTextChar"/>
    <w:uiPriority w:val="99"/>
    <w:semiHidden/>
    <w:unhideWhenUsed/>
    <w:rsid w:val="002779AA"/>
    <w:pPr>
      <w:spacing w:before="0"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2779AA"/>
    <w:rPr>
      <w:rFonts w:ascii="Segoe UI" w:eastAsiaTheme="minorEastAsia" w:hAnsi="Segoe UI" w:cs="Segoe UI"/>
      <w:sz w:val="18"/>
      <w:szCs w:val="18"/>
    </w:rPr>
  </w:style>
  <w:style w:type="paragraph" w:customStyle="1" w:styleId="IPDevelopmentGuidance">
    <w:name w:val="IP Development Guidance"/>
    <w:basedOn w:val="VisibleGuidance"/>
    <w:link w:val="IPDevelopmentGuidanceChar"/>
    <w:qFormat/>
    <w:rsid w:val="00B02E5B"/>
    <w:rPr>
      <w:color w:val="00B050"/>
    </w:rPr>
  </w:style>
  <w:style w:type="character" w:customStyle="1" w:styleId="VisibleGuidanceChar">
    <w:name w:val="Visible Guidance Char"/>
    <w:basedOn w:val="DefaultParagraphFont"/>
    <w:link w:val="VisibleGuidance"/>
    <w:rsid w:val="00B02E5B"/>
    <w:rPr>
      <w:rFonts w:ascii="Segoe UI" w:eastAsiaTheme="minorEastAsia" w:hAnsi="Segoe UI"/>
      <w:color w:val="FF0066"/>
      <w:shd w:val="clear" w:color="auto" w:fill="F2F2F2"/>
    </w:rPr>
  </w:style>
  <w:style w:type="character" w:customStyle="1" w:styleId="IPDevelopmentGuidanceChar">
    <w:name w:val="IP Development Guidance Char"/>
    <w:basedOn w:val="VisibleGuidanceChar"/>
    <w:link w:val="IPDevelopmentGuidance"/>
    <w:rsid w:val="00B02E5B"/>
    <w:rPr>
      <w:rFonts w:ascii="Segoe UI" w:eastAsiaTheme="minorEastAsia" w:hAnsi="Segoe UI"/>
      <w:color w:val="00B050"/>
      <w:shd w:val="clear" w:color="auto" w:fill="F2F2F2"/>
    </w:rPr>
  </w:style>
  <w:style w:type="character" w:customStyle="1" w:styleId="CaptionChar">
    <w:name w:val="Caption Char"/>
    <w:aliases w:val="PMO Caption Char"/>
    <w:basedOn w:val="DefaultParagraphFont"/>
    <w:link w:val="Caption"/>
    <w:uiPriority w:val="35"/>
    <w:locked/>
    <w:rsid w:val="008E6927"/>
    <w:rPr>
      <w:rFonts w:ascii="Segoe UI" w:eastAsiaTheme="minorEastAsia" w:hAnsi="Segoe UI"/>
      <w:iCs/>
      <w:color w:val="008AC8"/>
      <w:sz w:val="18"/>
      <w:szCs w:val="18"/>
    </w:rPr>
  </w:style>
  <w:style w:type="paragraph" w:customStyle="1" w:styleId="ConsultantGuidance">
    <w:name w:val="Consultant Guidance"/>
    <w:basedOn w:val="Normal"/>
    <w:link w:val="ConsultantGuidanceChar"/>
    <w:rsid w:val="008E6927"/>
    <w:pPr>
      <w:shd w:val="clear" w:color="auto" w:fill="F2F2F2" w:themeFill="background1" w:themeFillShade="F2"/>
    </w:pPr>
    <w:rPr>
      <w:rFonts w:eastAsiaTheme="minorHAnsi"/>
      <w:color w:val="FF0000"/>
      <w:sz w:val="18"/>
      <w:lang w:val="en-AU" w:eastAsia="ja-JP"/>
    </w:rPr>
  </w:style>
  <w:style w:type="character" w:customStyle="1" w:styleId="ConsultantGuidanceChar">
    <w:name w:val="Consultant Guidance Char"/>
    <w:basedOn w:val="DefaultParagraphFont"/>
    <w:link w:val="ConsultantGuidance"/>
    <w:rsid w:val="008E6927"/>
    <w:rPr>
      <w:rFonts w:ascii="Segoe UI" w:hAnsi="Segoe UI"/>
      <w:color w:val="FF0000"/>
      <w:sz w:val="18"/>
      <w:shd w:val="clear" w:color="auto" w:fill="F2F2F2" w:themeFill="background1" w:themeFillShade="F2"/>
      <w:lang w:val="en-AU" w:eastAsia="ja-JP"/>
    </w:rPr>
  </w:style>
  <w:style w:type="table" w:styleId="GridTable5Dark-Accent1">
    <w:name w:val="Grid Table 5 Dark Accent 1"/>
    <w:basedOn w:val="TableNormal"/>
    <w:uiPriority w:val="50"/>
    <w:rsid w:val="008E69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NoteChar">
    <w:name w:val="Note Char"/>
    <w:link w:val="Note"/>
    <w:uiPriority w:val="19"/>
    <w:rsid w:val="008E6927"/>
    <w:rPr>
      <w:rFonts w:ascii="Segoe UI" w:eastAsiaTheme="minorEastAsia" w:hAnsi="Segoe UI"/>
      <w:szCs w:val="18"/>
    </w:rPr>
  </w:style>
  <w:style w:type="character" w:styleId="Mention">
    <w:name w:val="Mention"/>
    <w:basedOn w:val="DefaultParagraphFont"/>
    <w:uiPriority w:val="99"/>
    <w:semiHidden/>
    <w:unhideWhenUsed/>
    <w:rsid w:val="00253FF8"/>
    <w:rPr>
      <w:color w:val="2B579A"/>
      <w:shd w:val="clear" w:color="auto" w:fill="E6E6E6"/>
    </w:rPr>
  </w:style>
  <w:style w:type="paragraph" w:styleId="FootnoteText">
    <w:name w:val="footnote text"/>
    <w:basedOn w:val="Normal"/>
    <w:link w:val="FootnoteTextChar"/>
    <w:uiPriority w:val="99"/>
    <w:semiHidden/>
    <w:unhideWhenUsed/>
    <w:rsid w:val="008423FA"/>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8423FA"/>
    <w:rPr>
      <w:rFonts w:ascii="Segoe UI" w:eastAsiaTheme="minorEastAsia" w:hAnsi="Segoe UI"/>
      <w:sz w:val="20"/>
      <w:szCs w:val="20"/>
    </w:rPr>
  </w:style>
  <w:style w:type="character" w:styleId="FootnoteReference">
    <w:name w:val="footnote reference"/>
    <w:basedOn w:val="DefaultParagraphFont"/>
    <w:uiPriority w:val="99"/>
    <w:semiHidden/>
    <w:unhideWhenUsed/>
    <w:rsid w:val="008423FA"/>
    <w:rPr>
      <w:vertAlign w:val="superscript"/>
    </w:rPr>
  </w:style>
  <w:style w:type="character" w:styleId="UnresolvedMention">
    <w:name w:val="Unresolved Mention"/>
    <w:basedOn w:val="DefaultParagraphFont"/>
    <w:uiPriority w:val="99"/>
    <w:semiHidden/>
    <w:unhideWhenUsed/>
    <w:rsid w:val="00F73F80"/>
    <w:rPr>
      <w:color w:val="808080"/>
      <w:shd w:val="clear" w:color="auto" w:fill="E6E6E6"/>
    </w:rPr>
  </w:style>
  <w:style w:type="paragraph" w:styleId="EndnoteText">
    <w:name w:val="endnote text"/>
    <w:basedOn w:val="Normal"/>
    <w:link w:val="EndnoteTextChar"/>
    <w:uiPriority w:val="99"/>
    <w:semiHidden/>
    <w:unhideWhenUsed/>
    <w:rsid w:val="0017545E"/>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17545E"/>
    <w:rPr>
      <w:rFonts w:ascii="Segoe UI" w:eastAsiaTheme="minorEastAsia" w:hAnsi="Segoe UI"/>
      <w:sz w:val="20"/>
      <w:szCs w:val="20"/>
    </w:rPr>
  </w:style>
  <w:style w:type="character" w:styleId="EndnoteReference">
    <w:name w:val="endnote reference"/>
    <w:basedOn w:val="DefaultParagraphFont"/>
    <w:uiPriority w:val="99"/>
    <w:semiHidden/>
    <w:unhideWhenUsed/>
    <w:rsid w:val="0017545E"/>
    <w:rPr>
      <w:vertAlign w:val="superscript"/>
    </w:rPr>
  </w:style>
  <w:style w:type="paragraph" w:styleId="Revision">
    <w:name w:val="Revision"/>
    <w:hidden/>
    <w:uiPriority w:val="99"/>
    <w:semiHidden/>
    <w:rsid w:val="004C6544"/>
    <w:pPr>
      <w:spacing w:after="0" w:line="240" w:lineRule="auto"/>
    </w:pPr>
    <w:rPr>
      <w:rFonts w:ascii="Segoe UI" w:eastAsiaTheme="minorEastAsia" w:hAnsi="Segoe UI"/>
    </w:rPr>
  </w:style>
  <w:style w:type="paragraph" w:customStyle="1" w:styleId="AuthorGuidance">
    <w:name w:val="Author Guidance"/>
    <w:basedOn w:val="VisibleGuidance"/>
    <w:link w:val="AuthorGuidanceChar"/>
    <w:rsid w:val="00535C7F"/>
    <w:rPr>
      <w:color w:val="00B050"/>
    </w:rPr>
  </w:style>
  <w:style w:type="character" w:customStyle="1" w:styleId="AuthorGuidanceChar">
    <w:name w:val="Author Guidance Char"/>
    <w:basedOn w:val="VisibleGuidanceChar"/>
    <w:link w:val="AuthorGuidance"/>
    <w:rsid w:val="00535C7F"/>
    <w:rPr>
      <w:rFonts w:ascii="Segoe UI" w:eastAsiaTheme="minorEastAsia" w:hAnsi="Segoe UI"/>
      <w:color w:val="00B050"/>
      <w:shd w:val="clear" w:color="auto" w:fill="F2F2F2"/>
    </w:rPr>
  </w:style>
  <w:style w:type="paragraph" w:styleId="NormalWeb">
    <w:name w:val="Normal (Web)"/>
    <w:basedOn w:val="Normal"/>
    <w:uiPriority w:val="99"/>
    <w:unhideWhenUsed/>
    <w:rsid w:val="002C29FB"/>
    <w:pPr>
      <w:spacing w:before="100" w:beforeAutospacing="1" w:after="100" w:afterAutospacing="1" w:line="240" w:lineRule="auto"/>
    </w:pPr>
    <w:rPr>
      <w:rFonts w:ascii="Times New Roman" w:eastAsia="Times New Roman" w:hAnsi="Times New Roman" w:cs="Times New Roman"/>
      <w:sz w:val="24"/>
      <w:szCs w:val="24"/>
    </w:rPr>
  </w:style>
  <w:style w:type="numbering" w:customStyle="1" w:styleId="Bullets-Svcs">
    <w:name w:val="Bullets - Svcs"/>
    <w:uiPriority w:val="99"/>
    <w:rsid w:val="00C04FDD"/>
    <w:pPr>
      <w:numPr>
        <w:numId w:val="21"/>
      </w:numPr>
    </w:pPr>
  </w:style>
  <w:style w:type="paragraph" w:customStyle="1" w:styleId="CaptionMSTable">
    <w:name w:val="Caption MS Table"/>
    <w:rsid w:val="00BE6721"/>
    <w:pPr>
      <w:keepNext/>
      <w:keepLines/>
      <w:spacing w:before="200" w:after="40" w:line="240" w:lineRule="auto"/>
    </w:pPr>
    <w:rPr>
      <w:rFonts w:ascii="Segoe" w:hAnsi="Segoe"/>
      <w:i/>
      <w:color w:val="525051"/>
      <w:sz w:val="16"/>
      <w:szCs w:val="16"/>
    </w:rPr>
  </w:style>
  <w:style w:type="paragraph" w:customStyle="1" w:styleId="Code2">
    <w:name w:val="Code2"/>
    <w:basedOn w:val="Normal"/>
    <w:link w:val="Code2Char"/>
    <w:rsid w:val="00BE6721"/>
    <w:pPr>
      <w:pBdr>
        <w:top w:val="single" w:sz="12" w:space="1" w:color="7F7F7F" w:themeColor="text1" w:themeTint="80"/>
        <w:left w:val="single" w:sz="12" w:space="4" w:color="7F7F7F" w:themeColor="text1" w:themeTint="80"/>
        <w:bottom w:val="single" w:sz="12" w:space="1" w:color="7F7F7F" w:themeColor="text1" w:themeTint="80"/>
        <w:right w:val="single" w:sz="12" w:space="4" w:color="7F7F7F" w:themeColor="text1" w:themeTint="80"/>
      </w:pBdr>
      <w:spacing w:before="0" w:after="0" w:line="240" w:lineRule="auto"/>
    </w:pPr>
    <w:rPr>
      <w:rFonts w:ascii="Courier New" w:eastAsiaTheme="minorHAnsi" w:hAnsi="Courier New" w:cs="Courier New"/>
      <w:sz w:val="16"/>
    </w:rPr>
  </w:style>
  <w:style w:type="character" w:customStyle="1" w:styleId="Code2Char">
    <w:name w:val="Code2 Char"/>
    <w:basedOn w:val="DefaultParagraphFont"/>
    <w:link w:val="Code2"/>
    <w:rsid w:val="00BE6721"/>
    <w:rPr>
      <w:rFonts w:ascii="Courier New" w:hAnsi="Courier New" w:cs="Courier New"/>
      <w:sz w:val="16"/>
    </w:rPr>
  </w:style>
  <w:style w:type="character" w:customStyle="1" w:styleId="Heading1NumberedChar">
    <w:name w:val="Heading 1 (Numbered) Char"/>
    <w:basedOn w:val="DefaultParagraphFont"/>
    <w:link w:val="Heading1Numbered"/>
    <w:uiPriority w:val="99"/>
    <w:rsid w:val="00BE6721"/>
    <w:rPr>
      <w:rFonts w:ascii="Segoe UI" w:hAnsi="Segoe UI"/>
      <w:color w:val="008AC8"/>
      <w:spacing w:val="10"/>
      <w:sz w:val="36"/>
      <w:szCs w:val="48"/>
    </w:rPr>
  </w:style>
  <w:style w:type="character" w:customStyle="1" w:styleId="Heading2NumberedChar">
    <w:name w:val="Heading 2 (Numbered) Char"/>
    <w:basedOn w:val="Heading1NumberedChar"/>
    <w:link w:val="Heading2Numbered"/>
    <w:uiPriority w:val="99"/>
    <w:rsid w:val="00BE6721"/>
    <w:rPr>
      <w:rFonts w:ascii="Segoe UI" w:hAnsi="Segoe UI"/>
      <w:color w:val="008AC8"/>
      <w:spacing w:val="10"/>
      <w:sz w:val="32"/>
      <w:szCs w:val="36"/>
    </w:rPr>
  </w:style>
  <w:style w:type="paragraph" w:customStyle="1" w:styleId="x-hidden-focus">
    <w:name w:val="x-hidden-focus"/>
    <w:basedOn w:val="Normal"/>
    <w:rsid w:val="000455D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2">
    <w:name w:val="Bullet2"/>
    <w:basedOn w:val="Normal"/>
    <w:qFormat/>
    <w:rsid w:val="007E5705"/>
    <w:pPr>
      <w:numPr>
        <w:numId w:val="28"/>
      </w:numPr>
      <w:contextualSpacing/>
    </w:pPr>
    <w:rPr>
      <w:rFonts w:eastAsia="Arial" w:cs="Segoe UI"/>
      <w:szCs w:val="20"/>
      <w:lang w:eastAsia="ja-JP"/>
    </w:rPr>
  </w:style>
  <w:style w:type="table" w:customStyle="1" w:styleId="TableGrid113">
    <w:name w:val="Table Grid113"/>
    <w:basedOn w:val="TableNormal"/>
    <w:next w:val="TableGrid"/>
    <w:uiPriority w:val="39"/>
    <w:rsid w:val="007E57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1422">
      <w:bodyDiv w:val="1"/>
      <w:marLeft w:val="0"/>
      <w:marRight w:val="0"/>
      <w:marTop w:val="0"/>
      <w:marBottom w:val="0"/>
      <w:divBdr>
        <w:top w:val="none" w:sz="0" w:space="0" w:color="auto"/>
        <w:left w:val="none" w:sz="0" w:space="0" w:color="auto"/>
        <w:bottom w:val="none" w:sz="0" w:space="0" w:color="auto"/>
        <w:right w:val="none" w:sz="0" w:space="0" w:color="auto"/>
      </w:divBdr>
    </w:div>
    <w:div w:id="40059701">
      <w:bodyDiv w:val="1"/>
      <w:marLeft w:val="0"/>
      <w:marRight w:val="0"/>
      <w:marTop w:val="0"/>
      <w:marBottom w:val="0"/>
      <w:divBdr>
        <w:top w:val="none" w:sz="0" w:space="0" w:color="auto"/>
        <w:left w:val="none" w:sz="0" w:space="0" w:color="auto"/>
        <w:bottom w:val="none" w:sz="0" w:space="0" w:color="auto"/>
        <w:right w:val="none" w:sz="0" w:space="0" w:color="auto"/>
      </w:divBdr>
    </w:div>
    <w:div w:id="55857784">
      <w:bodyDiv w:val="1"/>
      <w:marLeft w:val="0"/>
      <w:marRight w:val="0"/>
      <w:marTop w:val="0"/>
      <w:marBottom w:val="0"/>
      <w:divBdr>
        <w:top w:val="none" w:sz="0" w:space="0" w:color="auto"/>
        <w:left w:val="none" w:sz="0" w:space="0" w:color="auto"/>
        <w:bottom w:val="none" w:sz="0" w:space="0" w:color="auto"/>
        <w:right w:val="none" w:sz="0" w:space="0" w:color="auto"/>
      </w:divBdr>
    </w:div>
    <w:div w:id="69542804">
      <w:bodyDiv w:val="1"/>
      <w:marLeft w:val="0"/>
      <w:marRight w:val="0"/>
      <w:marTop w:val="0"/>
      <w:marBottom w:val="0"/>
      <w:divBdr>
        <w:top w:val="none" w:sz="0" w:space="0" w:color="auto"/>
        <w:left w:val="none" w:sz="0" w:space="0" w:color="auto"/>
        <w:bottom w:val="none" w:sz="0" w:space="0" w:color="auto"/>
        <w:right w:val="none" w:sz="0" w:space="0" w:color="auto"/>
      </w:divBdr>
    </w:div>
    <w:div w:id="92938474">
      <w:bodyDiv w:val="1"/>
      <w:marLeft w:val="0"/>
      <w:marRight w:val="0"/>
      <w:marTop w:val="0"/>
      <w:marBottom w:val="0"/>
      <w:divBdr>
        <w:top w:val="none" w:sz="0" w:space="0" w:color="auto"/>
        <w:left w:val="none" w:sz="0" w:space="0" w:color="auto"/>
        <w:bottom w:val="none" w:sz="0" w:space="0" w:color="auto"/>
        <w:right w:val="none" w:sz="0" w:space="0" w:color="auto"/>
      </w:divBdr>
    </w:div>
    <w:div w:id="121773321">
      <w:bodyDiv w:val="1"/>
      <w:marLeft w:val="0"/>
      <w:marRight w:val="0"/>
      <w:marTop w:val="0"/>
      <w:marBottom w:val="0"/>
      <w:divBdr>
        <w:top w:val="none" w:sz="0" w:space="0" w:color="auto"/>
        <w:left w:val="none" w:sz="0" w:space="0" w:color="auto"/>
        <w:bottom w:val="none" w:sz="0" w:space="0" w:color="auto"/>
        <w:right w:val="none" w:sz="0" w:space="0" w:color="auto"/>
      </w:divBdr>
    </w:div>
    <w:div w:id="262423406">
      <w:bodyDiv w:val="1"/>
      <w:marLeft w:val="0"/>
      <w:marRight w:val="0"/>
      <w:marTop w:val="0"/>
      <w:marBottom w:val="0"/>
      <w:divBdr>
        <w:top w:val="none" w:sz="0" w:space="0" w:color="auto"/>
        <w:left w:val="none" w:sz="0" w:space="0" w:color="auto"/>
        <w:bottom w:val="none" w:sz="0" w:space="0" w:color="auto"/>
        <w:right w:val="none" w:sz="0" w:space="0" w:color="auto"/>
      </w:divBdr>
    </w:div>
    <w:div w:id="417138709">
      <w:bodyDiv w:val="1"/>
      <w:marLeft w:val="0"/>
      <w:marRight w:val="0"/>
      <w:marTop w:val="0"/>
      <w:marBottom w:val="0"/>
      <w:divBdr>
        <w:top w:val="none" w:sz="0" w:space="0" w:color="auto"/>
        <w:left w:val="none" w:sz="0" w:space="0" w:color="auto"/>
        <w:bottom w:val="none" w:sz="0" w:space="0" w:color="auto"/>
        <w:right w:val="none" w:sz="0" w:space="0" w:color="auto"/>
      </w:divBdr>
    </w:div>
    <w:div w:id="492140630">
      <w:bodyDiv w:val="1"/>
      <w:marLeft w:val="0"/>
      <w:marRight w:val="0"/>
      <w:marTop w:val="0"/>
      <w:marBottom w:val="0"/>
      <w:divBdr>
        <w:top w:val="none" w:sz="0" w:space="0" w:color="auto"/>
        <w:left w:val="none" w:sz="0" w:space="0" w:color="auto"/>
        <w:bottom w:val="none" w:sz="0" w:space="0" w:color="auto"/>
        <w:right w:val="none" w:sz="0" w:space="0" w:color="auto"/>
      </w:divBdr>
    </w:div>
    <w:div w:id="513037138">
      <w:bodyDiv w:val="1"/>
      <w:marLeft w:val="0"/>
      <w:marRight w:val="0"/>
      <w:marTop w:val="0"/>
      <w:marBottom w:val="0"/>
      <w:divBdr>
        <w:top w:val="none" w:sz="0" w:space="0" w:color="auto"/>
        <w:left w:val="none" w:sz="0" w:space="0" w:color="auto"/>
        <w:bottom w:val="none" w:sz="0" w:space="0" w:color="auto"/>
        <w:right w:val="none" w:sz="0" w:space="0" w:color="auto"/>
      </w:divBdr>
    </w:div>
    <w:div w:id="556356172">
      <w:bodyDiv w:val="1"/>
      <w:marLeft w:val="0"/>
      <w:marRight w:val="0"/>
      <w:marTop w:val="0"/>
      <w:marBottom w:val="0"/>
      <w:divBdr>
        <w:top w:val="none" w:sz="0" w:space="0" w:color="auto"/>
        <w:left w:val="none" w:sz="0" w:space="0" w:color="auto"/>
        <w:bottom w:val="none" w:sz="0" w:space="0" w:color="auto"/>
        <w:right w:val="none" w:sz="0" w:space="0" w:color="auto"/>
      </w:divBdr>
    </w:div>
    <w:div w:id="628509617">
      <w:bodyDiv w:val="1"/>
      <w:marLeft w:val="0"/>
      <w:marRight w:val="0"/>
      <w:marTop w:val="0"/>
      <w:marBottom w:val="0"/>
      <w:divBdr>
        <w:top w:val="none" w:sz="0" w:space="0" w:color="auto"/>
        <w:left w:val="none" w:sz="0" w:space="0" w:color="auto"/>
        <w:bottom w:val="none" w:sz="0" w:space="0" w:color="auto"/>
        <w:right w:val="none" w:sz="0" w:space="0" w:color="auto"/>
      </w:divBdr>
    </w:div>
    <w:div w:id="635797158">
      <w:bodyDiv w:val="1"/>
      <w:marLeft w:val="0"/>
      <w:marRight w:val="0"/>
      <w:marTop w:val="0"/>
      <w:marBottom w:val="0"/>
      <w:divBdr>
        <w:top w:val="none" w:sz="0" w:space="0" w:color="auto"/>
        <w:left w:val="none" w:sz="0" w:space="0" w:color="auto"/>
        <w:bottom w:val="none" w:sz="0" w:space="0" w:color="auto"/>
        <w:right w:val="none" w:sz="0" w:space="0" w:color="auto"/>
      </w:divBdr>
    </w:div>
    <w:div w:id="726298968">
      <w:bodyDiv w:val="1"/>
      <w:marLeft w:val="0"/>
      <w:marRight w:val="0"/>
      <w:marTop w:val="0"/>
      <w:marBottom w:val="0"/>
      <w:divBdr>
        <w:top w:val="none" w:sz="0" w:space="0" w:color="auto"/>
        <w:left w:val="none" w:sz="0" w:space="0" w:color="auto"/>
        <w:bottom w:val="none" w:sz="0" w:space="0" w:color="auto"/>
        <w:right w:val="none" w:sz="0" w:space="0" w:color="auto"/>
      </w:divBdr>
    </w:div>
    <w:div w:id="751270977">
      <w:bodyDiv w:val="1"/>
      <w:marLeft w:val="0"/>
      <w:marRight w:val="0"/>
      <w:marTop w:val="0"/>
      <w:marBottom w:val="0"/>
      <w:divBdr>
        <w:top w:val="none" w:sz="0" w:space="0" w:color="auto"/>
        <w:left w:val="none" w:sz="0" w:space="0" w:color="auto"/>
        <w:bottom w:val="none" w:sz="0" w:space="0" w:color="auto"/>
        <w:right w:val="none" w:sz="0" w:space="0" w:color="auto"/>
      </w:divBdr>
    </w:div>
    <w:div w:id="982079542">
      <w:bodyDiv w:val="1"/>
      <w:marLeft w:val="0"/>
      <w:marRight w:val="0"/>
      <w:marTop w:val="0"/>
      <w:marBottom w:val="0"/>
      <w:divBdr>
        <w:top w:val="none" w:sz="0" w:space="0" w:color="auto"/>
        <w:left w:val="none" w:sz="0" w:space="0" w:color="auto"/>
        <w:bottom w:val="none" w:sz="0" w:space="0" w:color="auto"/>
        <w:right w:val="none" w:sz="0" w:space="0" w:color="auto"/>
      </w:divBdr>
    </w:div>
    <w:div w:id="986402634">
      <w:bodyDiv w:val="1"/>
      <w:marLeft w:val="0"/>
      <w:marRight w:val="0"/>
      <w:marTop w:val="0"/>
      <w:marBottom w:val="0"/>
      <w:divBdr>
        <w:top w:val="none" w:sz="0" w:space="0" w:color="auto"/>
        <w:left w:val="none" w:sz="0" w:space="0" w:color="auto"/>
        <w:bottom w:val="none" w:sz="0" w:space="0" w:color="auto"/>
        <w:right w:val="none" w:sz="0" w:space="0" w:color="auto"/>
      </w:divBdr>
      <w:divsChild>
        <w:div w:id="956106560">
          <w:marLeft w:val="461"/>
          <w:marRight w:val="0"/>
          <w:marTop w:val="96"/>
          <w:marBottom w:val="0"/>
          <w:divBdr>
            <w:top w:val="none" w:sz="0" w:space="0" w:color="auto"/>
            <w:left w:val="none" w:sz="0" w:space="0" w:color="auto"/>
            <w:bottom w:val="none" w:sz="0" w:space="0" w:color="auto"/>
            <w:right w:val="none" w:sz="0" w:space="0" w:color="auto"/>
          </w:divBdr>
        </w:div>
        <w:div w:id="1451124685">
          <w:marLeft w:val="461"/>
          <w:marRight w:val="0"/>
          <w:marTop w:val="96"/>
          <w:marBottom w:val="0"/>
          <w:divBdr>
            <w:top w:val="none" w:sz="0" w:space="0" w:color="auto"/>
            <w:left w:val="none" w:sz="0" w:space="0" w:color="auto"/>
            <w:bottom w:val="none" w:sz="0" w:space="0" w:color="auto"/>
            <w:right w:val="none" w:sz="0" w:space="0" w:color="auto"/>
          </w:divBdr>
        </w:div>
      </w:divsChild>
    </w:div>
    <w:div w:id="1091240501">
      <w:bodyDiv w:val="1"/>
      <w:marLeft w:val="0"/>
      <w:marRight w:val="0"/>
      <w:marTop w:val="0"/>
      <w:marBottom w:val="0"/>
      <w:divBdr>
        <w:top w:val="none" w:sz="0" w:space="0" w:color="auto"/>
        <w:left w:val="none" w:sz="0" w:space="0" w:color="auto"/>
        <w:bottom w:val="none" w:sz="0" w:space="0" w:color="auto"/>
        <w:right w:val="none" w:sz="0" w:space="0" w:color="auto"/>
      </w:divBdr>
    </w:div>
    <w:div w:id="1125729950">
      <w:bodyDiv w:val="1"/>
      <w:marLeft w:val="0"/>
      <w:marRight w:val="0"/>
      <w:marTop w:val="0"/>
      <w:marBottom w:val="0"/>
      <w:divBdr>
        <w:top w:val="none" w:sz="0" w:space="0" w:color="auto"/>
        <w:left w:val="none" w:sz="0" w:space="0" w:color="auto"/>
        <w:bottom w:val="none" w:sz="0" w:space="0" w:color="auto"/>
        <w:right w:val="none" w:sz="0" w:space="0" w:color="auto"/>
      </w:divBdr>
    </w:div>
    <w:div w:id="1145733040">
      <w:bodyDiv w:val="1"/>
      <w:marLeft w:val="0"/>
      <w:marRight w:val="0"/>
      <w:marTop w:val="0"/>
      <w:marBottom w:val="0"/>
      <w:divBdr>
        <w:top w:val="none" w:sz="0" w:space="0" w:color="auto"/>
        <w:left w:val="none" w:sz="0" w:space="0" w:color="auto"/>
        <w:bottom w:val="none" w:sz="0" w:space="0" w:color="auto"/>
        <w:right w:val="none" w:sz="0" w:space="0" w:color="auto"/>
      </w:divBdr>
    </w:div>
    <w:div w:id="1148086255">
      <w:bodyDiv w:val="1"/>
      <w:marLeft w:val="0"/>
      <w:marRight w:val="0"/>
      <w:marTop w:val="0"/>
      <w:marBottom w:val="0"/>
      <w:divBdr>
        <w:top w:val="none" w:sz="0" w:space="0" w:color="auto"/>
        <w:left w:val="none" w:sz="0" w:space="0" w:color="auto"/>
        <w:bottom w:val="none" w:sz="0" w:space="0" w:color="auto"/>
        <w:right w:val="none" w:sz="0" w:space="0" w:color="auto"/>
      </w:divBdr>
    </w:div>
    <w:div w:id="1148866064">
      <w:bodyDiv w:val="1"/>
      <w:marLeft w:val="0"/>
      <w:marRight w:val="0"/>
      <w:marTop w:val="0"/>
      <w:marBottom w:val="0"/>
      <w:divBdr>
        <w:top w:val="none" w:sz="0" w:space="0" w:color="auto"/>
        <w:left w:val="none" w:sz="0" w:space="0" w:color="auto"/>
        <w:bottom w:val="none" w:sz="0" w:space="0" w:color="auto"/>
        <w:right w:val="none" w:sz="0" w:space="0" w:color="auto"/>
      </w:divBdr>
    </w:div>
    <w:div w:id="1237936859">
      <w:bodyDiv w:val="1"/>
      <w:marLeft w:val="0"/>
      <w:marRight w:val="0"/>
      <w:marTop w:val="0"/>
      <w:marBottom w:val="0"/>
      <w:divBdr>
        <w:top w:val="none" w:sz="0" w:space="0" w:color="auto"/>
        <w:left w:val="none" w:sz="0" w:space="0" w:color="auto"/>
        <w:bottom w:val="none" w:sz="0" w:space="0" w:color="auto"/>
        <w:right w:val="none" w:sz="0" w:space="0" w:color="auto"/>
      </w:divBdr>
    </w:div>
    <w:div w:id="1272205674">
      <w:bodyDiv w:val="1"/>
      <w:marLeft w:val="0"/>
      <w:marRight w:val="0"/>
      <w:marTop w:val="0"/>
      <w:marBottom w:val="0"/>
      <w:divBdr>
        <w:top w:val="none" w:sz="0" w:space="0" w:color="auto"/>
        <w:left w:val="none" w:sz="0" w:space="0" w:color="auto"/>
        <w:bottom w:val="none" w:sz="0" w:space="0" w:color="auto"/>
        <w:right w:val="none" w:sz="0" w:space="0" w:color="auto"/>
      </w:divBdr>
    </w:div>
    <w:div w:id="1343556686">
      <w:bodyDiv w:val="1"/>
      <w:marLeft w:val="0"/>
      <w:marRight w:val="0"/>
      <w:marTop w:val="0"/>
      <w:marBottom w:val="0"/>
      <w:divBdr>
        <w:top w:val="none" w:sz="0" w:space="0" w:color="auto"/>
        <w:left w:val="none" w:sz="0" w:space="0" w:color="auto"/>
        <w:bottom w:val="none" w:sz="0" w:space="0" w:color="auto"/>
        <w:right w:val="none" w:sz="0" w:space="0" w:color="auto"/>
      </w:divBdr>
    </w:div>
    <w:div w:id="1369526859">
      <w:bodyDiv w:val="1"/>
      <w:marLeft w:val="0"/>
      <w:marRight w:val="0"/>
      <w:marTop w:val="0"/>
      <w:marBottom w:val="0"/>
      <w:divBdr>
        <w:top w:val="none" w:sz="0" w:space="0" w:color="auto"/>
        <w:left w:val="none" w:sz="0" w:space="0" w:color="auto"/>
        <w:bottom w:val="none" w:sz="0" w:space="0" w:color="auto"/>
        <w:right w:val="none" w:sz="0" w:space="0" w:color="auto"/>
      </w:divBdr>
    </w:div>
    <w:div w:id="1536306618">
      <w:bodyDiv w:val="1"/>
      <w:marLeft w:val="0"/>
      <w:marRight w:val="0"/>
      <w:marTop w:val="0"/>
      <w:marBottom w:val="0"/>
      <w:divBdr>
        <w:top w:val="none" w:sz="0" w:space="0" w:color="auto"/>
        <w:left w:val="none" w:sz="0" w:space="0" w:color="auto"/>
        <w:bottom w:val="none" w:sz="0" w:space="0" w:color="auto"/>
        <w:right w:val="none" w:sz="0" w:space="0" w:color="auto"/>
      </w:divBdr>
    </w:div>
    <w:div w:id="1720856961">
      <w:bodyDiv w:val="1"/>
      <w:marLeft w:val="0"/>
      <w:marRight w:val="0"/>
      <w:marTop w:val="0"/>
      <w:marBottom w:val="0"/>
      <w:divBdr>
        <w:top w:val="none" w:sz="0" w:space="0" w:color="auto"/>
        <w:left w:val="none" w:sz="0" w:space="0" w:color="auto"/>
        <w:bottom w:val="none" w:sz="0" w:space="0" w:color="auto"/>
        <w:right w:val="none" w:sz="0" w:space="0" w:color="auto"/>
      </w:divBdr>
    </w:div>
    <w:div w:id="1721783943">
      <w:bodyDiv w:val="1"/>
      <w:marLeft w:val="0"/>
      <w:marRight w:val="0"/>
      <w:marTop w:val="0"/>
      <w:marBottom w:val="0"/>
      <w:divBdr>
        <w:top w:val="none" w:sz="0" w:space="0" w:color="auto"/>
        <w:left w:val="none" w:sz="0" w:space="0" w:color="auto"/>
        <w:bottom w:val="none" w:sz="0" w:space="0" w:color="auto"/>
        <w:right w:val="none" w:sz="0" w:space="0" w:color="auto"/>
      </w:divBdr>
    </w:div>
    <w:div w:id="1778408211">
      <w:bodyDiv w:val="1"/>
      <w:marLeft w:val="0"/>
      <w:marRight w:val="0"/>
      <w:marTop w:val="0"/>
      <w:marBottom w:val="0"/>
      <w:divBdr>
        <w:top w:val="none" w:sz="0" w:space="0" w:color="auto"/>
        <w:left w:val="none" w:sz="0" w:space="0" w:color="auto"/>
        <w:bottom w:val="none" w:sz="0" w:space="0" w:color="auto"/>
        <w:right w:val="none" w:sz="0" w:space="0" w:color="auto"/>
      </w:divBdr>
    </w:div>
    <w:div w:id="1817795670">
      <w:bodyDiv w:val="1"/>
      <w:marLeft w:val="0"/>
      <w:marRight w:val="0"/>
      <w:marTop w:val="0"/>
      <w:marBottom w:val="0"/>
      <w:divBdr>
        <w:top w:val="none" w:sz="0" w:space="0" w:color="auto"/>
        <w:left w:val="none" w:sz="0" w:space="0" w:color="auto"/>
        <w:bottom w:val="none" w:sz="0" w:space="0" w:color="auto"/>
        <w:right w:val="none" w:sz="0" w:space="0" w:color="auto"/>
      </w:divBdr>
    </w:div>
    <w:div w:id="1848589721">
      <w:bodyDiv w:val="1"/>
      <w:marLeft w:val="0"/>
      <w:marRight w:val="0"/>
      <w:marTop w:val="0"/>
      <w:marBottom w:val="0"/>
      <w:divBdr>
        <w:top w:val="none" w:sz="0" w:space="0" w:color="auto"/>
        <w:left w:val="none" w:sz="0" w:space="0" w:color="auto"/>
        <w:bottom w:val="none" w:sz="0" w:space="0" w:color="auto"/>
        <w:right w:val="none" w:sz="0" w:space="0" w:color="auto"/>
      </w:divBdr>
    </w:div>
    <w:div w:id="1861241909">
      <w:bodyDiv w:val="1"/>
      <w:marLeft w:val="0"/>
      <w:marRight w:val="0"/>
      <w:marTop w:val="0"/>
      <w:marBottom w:val="0"/>
      <w:divBdr>
        <w:top w:val="none" w:sz="0" w:space="0" w:color="auto"/>
        <w:left w:val="none" w:sz="0" w:space="0" w:color="auto"/>
        <w:bottom w:val="none" w:sz="0" w:space="0" w:color="auto"/>
        <w:right w:val="none" w:sz="0" w:space="0" w:color="auto"/>
      </w:divBdr>
    </w:div>
    <w:div w:id="1869025247">
      <w:bodyDiv w:val="1"/>
      <w:marLeft w:val="0"/>
      <w:marRight w:val="0"/>
      <w:marTop w:val="0"/>
      <w:marBottom w:val="0"/>
      <w:divBdr>
        <w:top w:val="none" w:sz="0" w:space="0" w:color="auto"/>
        <w:left w:val="none" w:sz="0" w:space="0" w:color="auto"/>
        <w:bottom w:val="none" w:sz="0" w:space="0" w:color="auto"/>
        <w:right w:val="none" w:sz="0" w:space="0" w:color="auto"/>
      </w:divBdr>
    </w:div>
    <w:div w:id="1938170386">
      <w:bodyDiv w:val="1"/>
      <w:marLeft w:val="0"/>
      <w:marRight w:val="0"/>
      <w:marTop w:val="0"/>
      <w:marBottom w:val="0"/>
      <w:divBdr>
        <w:top w:val="none" w:sz="0" w:space="0" w:color="auto"/>
        <w:left w:val="none" w:sz="0" w:space="0" w:color="auto"/>
        <w:bottom w:val="none" w:sz="0" w:space="0" w:color="auto"/>
        <w:right w:val="none" w:sz="0" w:space="0" w:color="auto"/>
      </w:divBdr>
    </w:div>
    <w:div w:id="2023623486">
      <w:bodyDiv w:val="1"/>
      <w:marLeft w:val="0"/>
      <w:marRight w:val="0"/>
      <w:marTop w:val="0"/>
      <w:marBottom w:val="0"/>
      <w:divBdr>
        <w:top w:val="none" w:sz="0" w:space="0" w:color="auto"/>
        <w:left w:val="none" w:sz="0" w:space="0" w:color="auto"/>
        <w:bottom w:val="none" w:sz="0" w:space="0" w:color="auto"/>
        <w:right w:val="none" w:sz="0" w:space="0" w:color="auto"/>
      </w:divBdr>
    </w:div>
    <w:div w:id="2074043328">
      <w:bodyDiv w:val="1"/>
      <w:marLeft w:val="0"/>
      <w:marRight w:val="0"/>
      <w:marTop w:val="0"/>
      <w:marBottom w:val="0"/>
      <w:divBdr>
        <w:top w:val="none" w:sz="0" w:space="0" w:color="auto"/>
        <w:left w:val="none" w:sz="0" w:space="0" w:color="auto"/>
        <w:bottom w:val="none" w:sz="0" w:space="0" w:color="auto"/>
        <w:right w:val="none" w:sz="0" w:space="0" w:color="auto"/>
      </w:divBdr>
    </w:div>
    <w:div w:id="2136943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minhaskamal.github.io/DownGit/" TargetMode="External"/><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hyperlink" Target="https://endpoint.microsoft.com/"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glossaryDocument" Target="glossary/document.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3.png"/><Relationship Id="rId11" Type="http://schemas.openxmlformats.org/officeDocument/2006/relationships/footnotes" Target="footnotes.xml"/><Relationship Id="rId24" Type="http://schemas.openxmlformats.org/officeDocument/2006/relationships/hyperlink" Target="https://github.com/microsoft/Microsoft-Win32-Content-Prep-Tool/blob/master/IntuneWinAppUtil.exe" TargetMode="Externa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customXml" Target="../customXml/item5.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webSettings" Target="webSettings.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7.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oter" Target="footer2.xml"/><Relationship Id="rId8" Type="http://schemas.openxmlformats.org/officeDocument/2006/relationships/styles" Target="style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https://github.com/gregnottage/IntuneScripts/tree/master/Upload-IntuneWin"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5.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customXml" Target="../customXml/item6.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lenitz\Documents\Custom%20Office%20Templates\SDMBaseTemplatev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194B1A007F04346BCDC3DF766A053BE"/>
        <w:category>
          <w:name w:val="General"/>
          <w:gallery w:val="placeholder"/>
        </w:category>
        <w:types>
          <w:type w:val="bbPlcHdr"/>
        </w:types>
        <w:behaviors>
          <w:behavior w:val="content"/>
        </w:behaviors>
        <w:guid w:val="{337160A8-826D-428E-BFEC-AE9EA5280170}"/>
      </w:docPartPr>
      <w:docPartBody>
        <w:p w:rsidR="005027F8" w:rsidRDefault="008D77F4">
          <w:pPr>
            <w:pStyle w:val="3194B1A007F04346BCDC3DF766A053BE"/>
          </w:pPr>
          <w:r>
            <w:rPr>
              <w:rStyle w:val="Strong"/>
            </w:rPr>
            <w:t xml:space="preserve">     </w:t>
          </w:r>
        </w:p>
      </w:docPartBody>
    </w:docPart>
    <w:docPart>
      <w:docPartPr>
        <w:name w:val="C51FE2DFDE6B43EF8FBFACE9CA69A985"/>
        <w:category>
          <w:name w:val="General"/>
          <w:gallery w:val="placeholder"/>
        </w:category>
        <w:types>
          <w:type w:val="bbPlcHdr"/>
        </w:types>
        <w:behaviors>
          <w:behavior w:val="content"/>
        </w:behaviors>
        <w:guid w:val="{AE29DBB4-B5A4-43A3-A0F6-90954C216232}"/>
      </w:docPartPr>
      <w:docPartBody>
        <w:p w:rsidR="005027F8" w:rsidRDefault="008D77F4">
          <w:pPr>
            <w:pStyle w:val="C51FE2DFDE6B43EF8FBFACE9CA69A985"/>
          </w:pPr>
          <w:r w:rsidRPr="006E04CD">
            <w:rPr>
              <w:rStyle w:val="PlaceholderText"/>
            </w:rPr>
            <w:t>Click here to enter text.</w:t>
          </w:r>
        </w:p>
      </w:docPartBody>
    </w:docPart>
    <w:docPart>
      <w:docPartPr>
        <w:name w:val="434ED9DBA2814195B97CB20631E2B832"/>
        <w:category>
          <w:name w:val="General"/>
          <w:gallery w:val="placeholder"/>
        </w:category>
        <w:types>
          <w:type w:val="bbPlcHdr"/>
        </w:types>
        <w:behaviors>
          <w:behavior w:val="content"/>
        </w:behaviors>
        <w:guid w:val="{2424C6D3-96EA-46EE-88AA-04944B68323F}"/>
      </w:docPartPr>
      <w:docPartBody>
        <w:p w:rsidR="005027F8" w:rsidRDefault="008D77F4">
          <w:pPr>
            <w:pStyle w:val="434ED9DBA2814195B97CB20631E2B832"/>
          </w:pPr>
          <w:r w:rsidRPr="006E04CD">
            <w:rPr>
              <w:rStyle w:val="PlaceholderText"/>
            </w:rPr>
            <w:t>Click here to enter text.</w:t>
          </w:r>
        </w:p>
      </w:docPartBody>
    </w:docPart>
    <w:docPart>
      <w:docPartPr>
        <w:name w:val="C05A61DBC0BD4F2CBF09D79BE03EAF35"/>
        <w:category>
          <w:name w:val="General"/>
          <w:gallery w:val="placeholder"/>
        </w:category>
        <w:types>
          <w:type w:val="bbPlcHdr"/>
        </w:types>
        <w:behaviors>
          <w:behavior w:val="content"/>
        </w:behaviors>
        <w:guid w:val="{3A47ECAF-2B39-40D9-8857-34DDFE78FFB4}"/>
      </w:docPartPr>
      <w:docPartBody>
        <w:p w:rsidR="005027F8" w:rsidRDefault="008D77F4">
          <w:pPr>
            <w:pStyle w:val="C05A61DBC0BD4F2CBF09D79BE03EAF35"/>
          </w:pPr>
          <w:r>
            <w:rPr>
              <w:rStyle w:val="Strong"/>
            </w:rPr>
            <w:t xml:space="preserve">     </w:t>
          </w:r>
        </w:p>
      </w:docPartBody>
    </w:docPart>
    <w:docPart>
      <w:docPartPr>
        <w:name w:val="622C3C33315347798CBBE457FB5B5255"/>
        <w:category>
          <w:name w:val="General"/>
          <w:gallery w:val="placeholder"/>
        </w:category>
        <w:types>
          <w:type w:val="bbPlcHdr"/>
        </w:types>
        <w:behaviors>
          <w:behavior w:val="content"/>
        </w:behaviors>
        <w:guid w:val="{D94AD75D-10F2-4CC7-89E4-36CAF8678B49}"/>
      </w:docPartPr>
      <w:docPartBody>
        <w:p w:rsidR="005027F8" w:rsidRDefault="008D77F4">
          <w:pPr>
            <w:pStyle w:val="622C3C33315347798CBBE457FB5B5255"/>
          </w:pPr>
          <w:r w:rsidRPr="006E04CD">
            <w:rPr>
              <w:rStyle w:val="PlaceholderText"/>
            </w:rPr>
            <w:t>Click here to enter text.</w:t>
          </w:r>
        </w:p>
      </w:docPartBody>
    </w:docPart>
    <w:docPart>
      <w:docPartPr>
        <w:name w:val="9B1C8793E903497A90D6D53207B31450"/>
        <w:category>
          <w:name w:val="General"/>
          <w:gallery w:val="placeholder"/>
        </w:category>
        <w:types>
          <w:type w:val="bbPlcHdr"/>
        </w:types>
        <w:behaviors>
          <w:behavior w:val="content"/>
        </w:behaviors>
        <w:guid w:val="{6E630FD4-A898-4681-8F8A-B00CE6245525}"/>
      </w:docPartPr>
      <w:docPartBody>
        <w:p w:rsidR="00A23241" w:rsidRDefault="00701E9E">
          <w:pPr>
            <w:pStyle w:val="9B1C8793E903497A90D6D53207B31450"/>
          </w:pPr>
          <w:r w:rsidRPr="007E16A9">
            <w:rPr>
              <w:rStyle w:val="PlaceholderText"/>
            </w:rPr>
            <w:t>Choose an item.</w:t>
          </w:r>
        </w:p>
      </w:docPartBody>
    </w:docPart>
    <w:docPart>
      <w:docPartPr>
        <w:name w:val="D55B98C6DB80464F9A040A3D44C6706F"/>
        <w:category>
          <w:name w:val="General"/>
          <w:gallery w:val="placeholder"/>
        </w:category>
        <w:types>
          <w:type w:val="bbPlcHdr"/>
        </w:types>
        <w:behaviors>
          <w:behavior w:val="content"/>
        </w:behaviors>
        <w:guid w:val="{075D1C1B-D80A-456F-9D74-93BE41B6FD8C}"/>
      </w:docPartPr>
      <w:docPartBody>
        <w:p w:rsidR="00A23241" w:rsidRDefault="008D77F4">
          <w:pPr>
            <w:pStyle w:val="D55B98C6DB80464F9A040A3D44C6706F"/>
          </w:pPr>
          <w:r w:rsidRPr="00D37C32">
            <w:rPr>
              <w:rStyle w:val="PlaceholderText"/>
            </w:rPr>
            <w:t>Click here to enter text.</w:t>
          </w:r>
        </w:p>
      </w:docPartBody>
    </w:docPart>
    <w:docPart>
      <w:docPartPr>
        <w:name w:val="9F03F597C2F84C2D8097C419875803E5"/>
        <w:category>
          <w:name w:val="General"/>
          <w:gallery w:val="placeholder"/>
        </w:category>
        <w:types>
          <w:type w:val="bbPlcHdr"/>
        </w:types>
        <w:behaviors>
          <w:behavior w:val="content"/>
        </w:behaviors>
        <w:guid w:val="{CB28B75C-908C-4574-B024-4F487EF69832}"/>
      </w:docPartPr>
      <w:docPartBody>
        <w:p w:rsidR="006A644E" w:rsidRDefault="005F375C" w:rsidP="005F375C">
          <w:pPr>
            <w:pStyle w:val="9F03F597C2F84C2D8097C419875803E5"/>
          </w:pPr>
          <w:r w:rsidRPr="006E04CD">
            <w:rPr>
              <w:rStyle w:val="PlaceholderText"/>
            </w:rPr>
            <w:t>Click here to enter text.</w:t>
          </w:r>
        </w:p>
      </w:docPartBody>
    </w:docPart>
    <w:docPart>
      <w:docPartPr>
        <w:name w:val="692D184F13AD4DE4909AF3F53CD6AC09"/>
        <w:category>
          <w:name w:val="General"/>
          <w:gallery w:val="placeholder"/>
        </w:category>
        <w:types>
          <w:type w:val="bbPlcHdr"/>
        </w:types>
        <w:behaviors>
          <w:behavior w:val="content"/>
        </w:behaviors>
        <w:guid w:val="{ADC1200F-4D72-4FB1-AF78-0321AB6098C5}"/>
      </w:docPartPr>
      <w:docPartBody>
        <w:p w:rsidR="006A644E" w:rsidRDefault="005F375C" w:rsidP="005F375C">
          <w:pPr>
            <w:pStyle w:val="692D184F13AD4DE4909AF3F53CD6AC09"/>
          </w:pPr>
          <w:r>
            <w:rPr>
              <w:rStyle w:val="Strong"/>
            </w:rPr>
            <w:t xml:space="preserve">     </w:t>
          </w:r>
        </w:p>
      </w:docPartBody>
    </w:docPart>
    <w:docPart>
      <w:docPartPr>
        <w:name w:val="8D0CA821EC8E4A6BA44EEF7CCE0A7CA4"/>
        <w:category>
          <w:name w:val="General"/>
          <w:gallery w:val="placeholder"/>
        </w:category>
        <w:types>
          <w:type w:val="bbPlcHdr"/>
        </w:types>
        <w:behaviors>
          <w:behavior w:val="content"/>
        </w:behaviors>
        <w:guid w:val="{72A8332D-D99E-45D9-9A59-B077BA173B63}"/>
      </w:docPartPr>
      <w:docPartBody>
        <w:p w:rsidR="006A644E" w:rsidRDefault="005F375C" w:rsidP="005F375C">
          <w:pPr>
            <w:pStyle w:val="8D0CA821EC8E4A6BA44EEF7CCE0A7CA4"/>
          </w:pPr>
          <w:r w:rsidRPr="006E04CD">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egoe">
    <w:altName w:val="Segoe UI"/>
    <w:charset w:val="00"/>
    <w:family w:val="swiss"/>
    <w:pitch w:val="variable"/>
    <w:sig w:usb0="A00002AF" w:usb1="4000205B"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Semibold">
    <w:altName w:val="Arial"/>
    <w:charset w:val="00"/>
    <w:family w:val="swiss"/>
    <w:pitch w:val="variable"/>
    <w:sig w:usb0="A00002AF" w:usb1="4000205B" w:usb2="00000000" w:usb3="00000000" w:csb0="0000009F" w:csb1="00000000"/>
  </w:font>
  <w:font w:name="Segoe Black">
    <w:altName w:val="Arial"/>
    <w:charset w:val="00"/>
    <w:family w:val="swiss"/>
    <w:pitch w:val="variable"/>
    <w:sig w:usb0="A00002AF" w:usb1="4000205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77F4"/>
    <w:rsid w:val="00023E99"/>
    <w:rsid w:val="000A1349"/>
    <w:rsid w:val="000B70E8"/>
    <w:rsid w:val="000D53E2"/>
    <w:rsid w:val="00117BBF"/>
    <w:rsid w:val="00126C2A"/>
    <w:rsid w:val="001849ED"/>
    <w:rsid w:val="001D6E8C"/>
    <w:rsid w:val="00224828"/>
    <w:rsid w:val="00267764"/>
    <w:rsid w:val="003174B3"/>
    <w:rsid w:val="003574F3"/>
    <w:rsid w:val="003A4DE3"/>
    <w:rsid w:val="00411E55"/>
    <w:rsid w:val="0044060F"/>
    <w:rsid w:val="00466A90"/>
    <w:rsid w:val="004A3663"/>
    <w:rsid w:val="004D1FBB"/>
    <w:rsid w:val="004E418A"/>
    <w:rsid w:val="005027F8"/>
    <w:rsid w:val="00563F65"/>
    <w:rsid w:val="005E5414"/>
    <w:rsid w:val="005F375C"/>
    <w:rsid w:val="006117CC"/>
    <w:rsid w:val="00613BB2"/>
    <w:rsid w:val="006A5AE5"/>
    <w:rsid w:val="006A644E"/>
    <w:rsid w:val="006B56C2"/>
    <w:rsid w:val="00701E9E"/>
    <w:rsid w:val="007D5C18"/>
    <w:rsid w:val="008052B1"/>
    <w:rsid w:val="00863E15"/>
    <w:rsid w:val="008C6715"/>
    <w:rsid w:val="008D338B"/>
    <w:rsid w:val="008D77F4"/>
    <w:rsid w:val="008F796C"/>
    <w:rsid w:val="00960422"/>
    <w:rsid w:val="00981D99"/>
    <w:rsid w:val="0098214A"/>
    <w:rsid w:val="00A07F28"/>
    <w:rsid w:val="00A15A43"/>
    <w:rsid w:val="00A23241"/>
    <w:rsid w:val="00A96A82"/>
    <w:rsid w:val="00B00642"/>
    <w:rsid w:val="00BA7AA3"/>
    <w:rsid w:val="00CD7E8D"/>
    <w:rsid w:val="00D018F6"/>
    <w:rsid w:val="00D335AC"/>
    <w:rsid w:val="00D830ED"/>
    <w:rsid w:val="00E17B16"/>
    <w:rsid w:val="00EE36BD"/>
    <w:rsid w:val="00F9144E"/>
    <w:rsid w:val="00F94E3C"/>
    <w:rsid w:val="00F9706B"/>
    <w:rsid w:val="00FA4A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052B1"/>
    <w:rPr>
      <w:color w:val="808080"/>
    </w:rPr>
  </w:style>
  <w:style w:type="character" w:styleId="Strong">
    <w:name w:val="Strong"/>
    <w:basedOn w:val="DefaultParagraphFont"/>
    <w:uiPriority w:val="22"/>
    <w:qFormat/>
    <w:rsid w:val="005F375C"/>
    <w:rPr>
      <w:b/>
      <w:bCs/>
    </w:rPr>
  </w:style>
  <w:style w:type="paragraph" w:customStyle="1" w:styleId="3194B1A007F04346BCDC3DF766A053BE">
    <w:name w:val="3194B1A007F04346BCDC3DF766A053BE"/>
  </w:style>
  <w:style w:type="paragraph" w:customStyle="1" w:styleId="C51FE2DFDE6B43EF8FBFACE9CA69A985">
    <w:name w:val="C51FE2DFDE6B43EF8FBFACE9CA69A985"/>
  </w:style>
  <w:style w:type="paragraph" w:customStyle="1" w:styleId="434ED9DBA2814195B97CB20631E2B832">
    <w:name w:val="434ED9DBA2814195B97CB20631E2B832"/>
  </w:style>
  <w:style w:type="paragraph" w:customStyle="1" w:styleId="C05A61DBC0BD4F2CBF09D79BE03EAF35">
    <w:name w:val="C05A61DBC0BD4F2CBF09D79BE03EAF35"/>
  </w:style>
  <w:style w:type="paragraph" w:customStyle="1" w:styleId="622C3C33315347798CBBE457FB5B5255">
    <w:name w:val="622C3C33315347798CBBE457FB5B5255"/>
  </w:style>
  <w:style w:type="paragraph" w:customStyle="1" w:styleId="9B1C8793E903497A90D6D53207B31450">
    <w:name w:val="9B1C8793E903497A90D6D53207B31450"/>
    <w:rPr>
      <w:lang w:val="en-GB" w:eastAsia="en-GB"/>
    </w:rPr>
  </w:style>
  <w:style w:type="paragraph" w:customStyle="1" w:styleId="D55B98C6DB80464F9A040A3D44C6706F">
    <w:name w:val="D55B98C6DB80464F9A040A3D44C6706F"/>
    <w:rPr>
      <w:lang w:val="en-GB" w:eastAsia="en-GB"/>
    </w:rPr>
  </w:style>
  <w:style w:type="paragraph" w:customStyle="1" w:styleId="9F03F597C2F84C2D8097C419875803E5">
    <w:name w:val="9F03F597C2F84C2D8097C419875803E5"/>
    <w:rsid w:val="005F375C"/>
    <w:rPr>
      <w:lang w:val="en-GB" w:eastAsia="en-GB"/>
    </w:rPr>
  </w:style>
  <w:style w:type="paragraph" w:customStyle="1" w:styleId="692D184F13AD4DE4909AF3F53CD6AC09">
    <w:name w:val="692D184F13AD4DE4909AF3F53CD6AC09"/>
    <w:rsid w:val="005F375C"/>
    <w:rPr>
      <w:lang w:val="en-GB" w:eastAsia="en-GB"/>
    </w:rPr>
  </w:style>
  <w:style w:type="paragraph" w:customStyle="1" w:styleId="8D0CA821EC8E4A6BA44EEF7CCE0A7CA4">
    <w:name w:val="8D0CA821EC8E4A6BA44EEF7CCE0A7CA4"/>
    <w:rsid w:val="005F375C"/>
    <w:rPr>
      <w:lang w:val="en-GB"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300ABD3B20FB3448A5971116C526F56" ma:contentTypeVersion="13" ma:contentTypeDescription="Create a new document." ma:contentTypeScope="" ma:versionID="89a6e61897b2f7fb9df9b2019fdfcef8">
  <xsd:schema xmlns:xsd="http://www.w3.org/2001/XMLSchema" xmlns:xs="http://www.w3.org/2001/XMLSchema" xmlns:p="http://schemas.microsoft.com/office/2006/metadata/properties" xmlns:ns2="37d897ea-9b3b-497c-a9d0-39c5fbea6e4b" xmlns:ns3="076b2cf8-c041-43f9-b25a-0c0d18be4225" targetNamespace="http://schemas.microsoft.com/office/2006/metadata/properties" ma:root="true" ma:fieldsID="d901de66d4a7ce09fa29c2798bf535e4" ns2:_="" ns3:_="">
    <xsd:import namespace="37d897ea-9b3b-497c-a9d0-39c5fbea6e4b"/>
    <xsd:import namespace="076b2cf8-c041-43f9-b25a-0c0d18be422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d897ea-9b3b-497c-a9d0-39c5fbea6e4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_Flow_SignoffStatus" ma:index="20" nillable="true" ma:displayName="Sign-off status" ma:internalName="Sign_x002d_off_x0020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76b2cf8-c041-43f9-b25a-0c0d18be422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37d897ea-9b3b-497c-a9d0-39c5fbea6e4b" xsi:nil="true"/>
    <SharedWithUsers xmlns="076b2cf8-c041-43f9-b25a-0c0d18be4225">
      <UserInfo>
        <DisplayName>Greg Nottage</DisplayName>
        <AccountId>84</AccountId>
        <AccountType/>
      </UserInfo>
    </SharedWithUsers>
    <_Flow_SignoffStatus xmlns="37d897ea-9b3b-497c-a9d0-39c5fbea6e4b" xsi:nil="true"/>
  </documentManagement>
</p:properties>
</file>

<file path=customXml/item3.xml><?xml version="1.0" encoding="utf-8"?>
<root>
  <status>Draft </status>
  <customer/>
  <version>&lt;?xml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Id="rId2" Type="http://schemas.microsoft.com/office/2020/02/relationships/classificationlabels" Target="docMetadata/LabelInfo.xml"/&gt;&lt;Relationship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wp14"&gt;&lt;w:body&gt;&lt;w:p w:rsidR="00000000" w:rsidRDefault="006D38AB"&gt;&lt;w:r&gt;&lt;w:rPr&gt;&lt;w:lang w:val="en-GB"/&gt;&lt;/w:rPr&gt;&lt;w:t&gt;1.0&lt;/w:t&gt;&lt;/w:r&gt;&lt;/w:p&gt;&lt;w:sectPr w:rsidR="00000000"&gt;&lt;w:pgSz w:w="12240" w:h="15840"/&gt;&lt;w:pgMar w:top="1440" w:right="1440" w:bottom="1440" w:left="1440"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Id="rId1" Type="http://schemas.openxmlformats.org/officeDocument/2006/relationships/styles" Target="styles.xml"/&gt;&lt;/Relationships&gt;&lt;/pkg:xmlData&gt;&lt;/pkg:part&gt;&lt;pkg:part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w:asciiTheme="minorHAnsi" w:eastAsiaTheme="minorHAnsi" w:hAnsiTheme="minorHAnsi" w:cstheme="minorBidi"/&gt;&lt;w:sz w:val="22"/&gt;&lt;w:szCs w:val="22"/&gt;&lt;w:lang w:val="en-US" w:eastAsia="en-US" w:bidi="ar-SA"/&gt;&lt;/w:rPr&gt;&lt;/w:rPrDefault&gt;&lt;w:pPrDefault&gt;&lt;w:pPr&gt;&lt;w:spacing w:after="160" w:line="259" w:lineRule="auto"/&gt;&lt;/w:pPr&gt;&lt;/w:pPrDefault&gt;&lt;/w:docDefaults&gt;&lt;w:style w:type="paragraph" w:default="1" w:styleId="Normal"&gt;&lt;w:name w:val="Normal"/&gt;&lt;w:qFormat/&gt;&lt;w:pPr&gt;&lt;w:spacing w:before="120" w:after="120" w:line="276" w:lineRule="auto"/&gt;&lt;/w:pPr&gt;&lt;w:rPr&gt;&lt;w:rFonts w:ascii="Segoe UI" w:eastAsiaTheme="minorEastAsia" w:hAnsi="Segoe UI"/&gt;&lt;/w:rPr&gt;&lt;/w:style&gt;&lt;w:style w:type="character" w:default="1" w:styleId="DefaultParagraphFont"&gt;&lt;w:name w:val="Default Paragraph Font"/&gt;&lt;w:uiPriority w:val="1"/&gt;&lt;w:semiHidden/&gt;&lt;w:unhideWhenUsed/&gt;&lt;/w:style&gt;&lt;w:style w:type="table" w:default="1" w:styleId="TableNormal"&gt;&lt;w:name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w:styleId="NoList"&gt;&lt;w:name w:val="No List"/&gt;&lt;w:uiPriority w:val="99"/&gt;&lt;w:semiHidden/&gt;&lt;w:unhideWhenUsed/&gt;&lt;/w:style&gt;&lt;/w:styles&gt;&lt;/pkg:xmlData&gt;&lt;/pkg:part&gt;&lt;pkg:part pkg:name="/docMetadata/LabelInfo.xml" pkg:contentType="application/vnd.ms-office.classificationlabels+xml"&gt;&lt;pkg:xmlData&gt;&lt;clbl:labelList xmlns:clbl="http://schemas.microsoft.com/office/2020/mipLabelMetadata"&gt;&lt;clbl:label id="{f42aa342-8706-4288-bd11-ebb85995028c}" enabled="1" method="Privileged" siteId="{72f988bf-86f1-41af-91ab-2d7cd011db47}" removed="0"/&gt;&lt;/clbl:labelList&gt;&lt;/pkg:xmlData&gt;&lt;/pkg:part&gt;&lt;/pkg:package&gt;
</version>
  <filename>&lt;?xml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Id="rId2" Type="http://schemas.microsoft.com/office/2020/02/relationships/classificationlabels" Target="docMetadata/LabelInfo.xml"/&gt;&lt;Relationship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wp14"&gt;&lt;w:body&gt;&lt;w:p w:rsidR="00000000" w:rsidRDefault="004F077D"&gt;&lt;w:r&gt;&lt;w:rPr&gt;&lt;w:lang w:val="fr-FR"/&gt;&lt;/w:rPr&gt;&lt;w:fldChar w:fldCharType="begin"/&gt;&lt;/w:r&gt;&lt;w:r w:rsidRPr="00CC3F68"&gt;&lt;w:instrText xml:space="preserve"&gt; FILENAME \* MERGEFORMAT &lt;/w:instrText&gt;&lt;/w:r&gt;&lt;w:r&gt;&lt;w:rPr&gt;&lt;w:lang w:val="fr-FR"/&gt;&lt;/w:rPr&gt;&lt;w:fldChar w:fldCharType="separate"/&gt;&lt;/w:r&gt;&lt;w:r w:rsidR="0055318E"&gt;&lt;w:rPr&gt;&lt;w:noProof/&gt;&lt;/w:rPr&gt;&lt;w:t&gt;Install-Windows10LanguagePack_v0-1.docx&lt;/w:t&gt;&lt;/w:r&gt;&lt;w:r&gt;&lt;w:rPr&gt;&lt;w:lang w:val="fr-FR"/&gt;&lt;/w:rPr&gt;&lt;w:fldChar w:fldCharType="end"/&gt;&lt;/w:r&gt;&lt;/w:p&gt;&lt;w:sectPr w:rsidR="00000000"&gt;&lt;w:pgSz w:w="12240" w:h="15840"/&gt;&lt;w:pgMar w:top="1440" w:right="1440" w:bottom="1440" w:left="1440"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Id="rId1" Type="http://schemas.openxmlformats.org/officeDocument/2006/relationships/styles" Target="styles.xml"/&gt;&lt;/Relationships&gt;&lt;/pkg:xmlData&gt;&lt;/pkg:part&gt;&lt;pkg:part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w:asciiTheme="minorHAnsi" w:eastAsiaTheme="minorHAnsi" w:hAnsiTheme="minorHAnsi" w:cstheme="minorBidi"/&gt;&lt;w:sz w:val="22"/&gt;&lt;w:szCs w:val="22"/&gt;&lt;w:lang w:val="en-US" w:eastAsia="en-US" w:bidi="ar-SA"/&gt;&lt;/w:rPr&gt;&lt;/w:rPrDefault&gt;&lt;w:pPrDefault&gt;&lt;w:pPr&gt;&lt;w:spacing w:after="160" w:line="259" w:lineRule="auto"/&gt;&lt;/w:pPr&gt;&lt;/w:pPrDefault&gt;&lt;/w:docDefaults&gt;&lt;w:style w:type="paragraph" w:default="1" w:styleId="Normal"&gt;&lt;w:name w:val="Normal"/&gt;&lt;w:qFormat/&gt;&lt;w:pPr&gt;&lt;w:spacing w:before="120" w:after="120" w:line="276" w:lineRule="auto"/&gt;&lt;/w:pPr&gt;&lt;w:rPr&gt;&lt;w:rFonts w:ascii="Segoe UI" w:eastAsiaTheme="minorEastAsia" w:hAnsi="Segoe UI"/&gt;&lt;/w:rPr&gt;&lt;/w:style&gt;&lt;w:style w:type="character" w:default="1" w:styleId="DefaultParagraphFont"&gt;&lt;w:name w:val="Default Paragraph Font"/&gt;&lt;w:uiPriority w:val="1"/&gt;&lt;w:semiHidden/&gt;&lt;w:unhideWhenUsed/&gt;&lt;/w:style&gt;&lt;w:style w:type="table" w:default="1" w:styleId="TableNormal"&gt;&lt;w:name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w:styleId="NoList"&gt;&lt;w:name w:val="No List"/&gt;&lt;w:uiPriority w:val="99"/&gt;&lt;w:semiHidden/&gt;&lt;w:unhideWhenUsed/&gt;&lt;/w:style&gt;&lt;/w:styles&gt;&lt;/pkg:xmlData&gt;&lt;/pkg:part&gt;&lt;pkg:part pkg:name="/docMetadata/LabelInfo.xml" pkg:contentType="application/vnd.ms-office.classificationlabels+xml"&gt;&lt;pkg:xmlData&gt;&lt;clbl:labelList xmlns:clbl="http://schemas.microsoft.com/office/2020/mipLabelMetadata"&gt;&lt;clbl:label id="{f42aa342-8706-4288-bd11-ebb85995028c}" enabled="1" method="Privileged" siteId="{72f988bf-86f1-41af-91ab-2d7cd011db47}" removed="0"/&gt;&lt;/clbl:labelList&gt;&lt;/pkg:xmlData&gt;&lt;/pkg:part&gt;&lt;/pkg:package&gt;
</filename>
  <templateversion>&lt;?xml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Id="rId2" Type="http://schemas.microsoft.com/office/2020/02/relationships/classificationlabels" Target="docMetadata/LabelInfo.xml"/&gt;&lt;Relationship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wp14"&gt;&lt;w:body&gt;&lt;w:p w:rsidR="00000000" w:rsidRDefault="004F077D"&gt;&lt;w:r&gt;&lt;w:rPr&gt;&lt;w:noProof/&gt;&lt;w:lang w:val="fr-FR"/&gt;&lt;/w:rPr&gt;&lt;w:fldChar w:fldCharType="begin"/&gt;&lt;/w:r&gt;&lt;w:r w:rsidRPr="00CC3F68"&gt;&lt;w:rPr&gt;&lt;w:noProof/&gt;&lt;/w:rPr&gt;&lt;w:instrText xml:space="preserve"&gt; DOCPROPERTY  TemplateVersion  \* MERGEFORMAT &lt;/w:instrText&gt;&lt;/w:r&gt;&lt;w:r&gt;&lt;w:rPr&gt;&lt;w:noProof/&gt;&lt;w:lang w:val="fr-FR"/&gt;&lt;/w:rPr&gt;&lt;w:fldChar w:fldCharType="separate"/&gt;&lt;/w:r&gt;&lt;w:r w:rsidR="0055318E"&gt;&lt;w:rPr&gt;&lt;w:noProof/&gt;&lt;/w:rPr&gt;&lt;w:t&gt;21H1&lt;/w:t&gt;&lt;/w:r&gt;&lt;w:r&gt;&lt;w:rPr&gt;&lt;w:noProof/&gt;&lt;w:lang w:val="fr-FR"/&gt;&lt;/w:rPr&gt;&lt;w:fldChar w:fldCharType="end"/&gt;&lt;/w:r&gt;&lt;/w:p&gt;&lt;w:sectPr w:rsidR="00000000"&gt;&lt;w:pgSz w:w="12240" w:h="15840"/&gt;&lt;w:pgMar w:top="1440" w:right="1440" w:bottom="1440" w:left="1440"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Id="rId1" Type="http://schemas.openxmlformats.org/officeDocument/2006/relationships/styles" Target="styles.xml"/&gt;&lt;/Relationships&gt;&lt;/pkg:xmlData&gt;&lt;/pkg:part&gt;&lt;pkg:part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w:asciiTheme="minorHAnsi" w:eastAsiaTheme="minorHAnsi" w:hAnsiTheme="minorHAnsi" w:cstheme="minorBidi"/&gt;&lt;w:sz w:val="22"/&gt;&lt;w:szCs w:val="22"/&gt;&lt;w:lang w:val="en-US" w:eastAsia="en-US" w:bidi="ar-SA"/&gt;&lt;/w:rPr&gt;&lt;/w:rPrDefault&gt;&lt;w:pPrDefault&gt;&lt;w:pPr&gt;&lt;w:spacing w:after="160" w:line="259" w:lineRule="auto"/&gt;&lt;/w:pPr&gt;&lt;/w:pPrDefault&gt;&lt;/w:docDefaults&gt;&lt;w:style w:type="paragraph" w:default="1" w:styleId="Normal"&gt;&lt;w:name w:val="Normal"/&gt;&lt;w:qFormat/&gt;&lt;w:pPr&gt;&lt;w:spacing w:before="120" w:after="120" w:line="276" w:lineRule="auto"/&gt;&lt;/w:pPr&gt;&lt;w:rPr&gt;&lt;w:rFonts w:ascii="Segoe UI" w:eastAsiaTheme="minorEastAsia" w:hAnsi="Segoe UI"/&gt;&lt;/w:rPr&gt;&lt;/w:style&gt;&lt;w:style w:type="character" w:default="1" w:styleId="DefaultParagraphFont"&gt;&lt;w:name w:val="Default Paragraph Font"/&gt;&lt;w:uiPriority w:val="1"/&gt;&lt;w:semiHidden/&gt;&lt;w:unhideWhenUsed/&gt;&lt;/w:style&gt;&lt;w:style w:type="table" w:default="1" w:styleId="TableNormal"&gt;&lt;w:name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w:styleId="NoList"&gt;&lt;w:name w:val="No List"/&gt;&lt;w:uiPriority w:val="99"/&gt;&lt;w:semiHidden/&gt;&lt;w:unhideWhenUsed/&gt;&lt;/w:style&gt;&lt;/w:styles&gt;&lt;/pkg:xmlData&gt;&lt;/pkg:part&gt;&lt;pkg:part pkg:name="/docMetadata/LabelInfo.xml" pkg:contentType="application/vnd.ms-office.classificationlabels+xml"&gt;&lt;pkg:xmlData&gt;&lt;clbl:labelList xmlns:clbl="http://schemas.microsoft.com/office/2020/mipLabelMetadata"&gt;&lt;clbl:label id="{f42aa342-8706-4288-bd11-ebb85995028c}" enabled="1" method="Privileged" siteId="{72f988bf-86f1-41af-91ab-2d7cd011db47}" removed="0"/&gt;&lt;/clbl:labelList&gt;&lt;/pkg:xmlData&gt;&lt;/pkg:part&gt;&lt;/pkg:package&gt;
</templateversion>
</root>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AFFD95D1-76F1-4483-8FF0-7C34FCAC12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d897ea-9b3b-497c-a9d0-39c5fbea6e4b"/>
    <ds:schemaRef ds:uri="076b2cf8-c041-43f9-b25a-0c0d18be42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25417B1-DEE6-411B-BF87-8EC9C67D9469}">
  <ds:schemaRefs>
    <ds:schemaRef ds:uri="http://schemas.microsoft.com/office/2006/metadata/properties"/>
    <ds:schemaRef ds:uri="http://schemas.microsoft.com/office/infopath/2007/PartnerControls"/>
    <ds:schemaRef ds:uri="37d897ea-9b3b-497c-a9d0-39c5fbea6e4b"/>
    <ds:schemaRef ds:uri="076b2cf8-c041-43f9-b25a-0c0d18be4225"/>
  </ds:schemaRefs>
</ds:datastoreItem>
</file>

<file path=customXml/itemProps3.xml><?xml version="1.0" encoding="utf-8"?>
<ds:datastoreItem xmlns:ds="http://schemas.openxmlformats.org/officeDocument/2006/customXml" ds:itemID="{A7D598A9-AC5B-49BC-AE59-C7616FDA4C36}">
  <ds:schemaRefs/>
</ds:datastoreItem>
</file>

<file path=customXml/itemProps4.xml><?xml version="1.0" encoding="utf-8"?>
<ds:datastoreItem xmlns:ds="http://schemas.openxmlformats.org/officeDocument/2006/customXml" ds:itemID="{8685B481-AD2E-4BBC-B88D-3AA35F4E229E}">
  <ds:schemaRefs>
    <ds:schemaRef ds:uri="http://schemas.openxmlformats.org/officeDocument/2006/bibliography"/>
  </ds:schemaRefs>
</ds:datastoreItem>
</file>

<file path=customXml/itemProps5.xml><?xml version="1.0" encoding="utf-8"?>
<ds:datastoreItem xmlns:ds="http://schemas.openxmlformats.org/officeDocument/2006/customXml" ds:itemID="{F91EFC98-4DD8-47E0-BA7B-F6CF21279970}">
  <ds:schemaRefs>
    <ds:schemaRef ds:uri="http://schemas.microsoft.com/sharepoint/v3/contenttype/forms"/>
  </ds:schemaRefs>
</ds:datastoreItem>
</file>

<file path=customXml/itemProps6.xml><?xml version="1.0" encoding="utf-8"?>
<ds:datastoreItem xmlns:ds="http://schemas.openxmlformats.org/officeDocument/2006/customXml" ds:itemID="{40D98115-1EEA-4F2C-B8D3-4F0A2F73F63B}">
  <ds:schemaRefs>
    <ds:schemaRef ds:uri="http://schemas.microsoft.com/office/2006/customDocumentInformationPanel"/>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SDMBaseTemplatev4.dotx</Template>
  <TotalTime>5490</TotalTime>
  <Pages>30</Pages>
  <Words>1180</Words>
  <Characters>6728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Pre-Requisites</vt:lpstr>
    </vt:vector>
  </TitlesOfParts>
  <Manager/>
  <Company>Microsoft</Company>
  <LinksUpToDate>false</LinksUpToDate>
  <CharactersWithSpaces>7893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Pre-Requisites</dc:title>
  <dc:subject>Intune OS Languages solution</dc:subject>
  <dc:creator>Greg Nottage</dc:creator>
  <cp:keywords/>
  <dc:description/>
  <cp:lastModifiedBy>Greg Nottage</cp:lastModifiedBy>
  <cp:revision>339</cp:revision>
  <cp:lastPrinted>2019-10-01T12:15:00Z</cp:lastPrinted>
  <dcterms:created xsi:type="dcterms:W3CDTF">2018-11-07T15:26:00Z</dcterms:created>
  <dcterms:modified xsi:type="dcterms:W3CDTF">2021-10-26T16:47:00Z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Type">
    <vt:lpwstr/>
  </property>
  <property fmtid="{D5CDD505-2E9C-101B-9397-08002B2CF9AE}" pid="3" name="Business Scenarios">
    <vt:lpwstr/>
  </property>
  <property fmtid="{D5CDD505-2E9C-101B-9397-08002B2CF9AE}" pid="4" name="Communities">
    <vt:lpwstr/>
  </property>
  <property fmtid="{D5CDD505-2E9C-101B-9397-08002B2CF9AE}" pid="5" name="ContentTypeId">
    <vt:lpwstr>0x010100F300ABD3B20FB3448A5971116C526F56</vt:lpwstr>
  </property>
  <property fmtid="{D5CDD505-2E9C-101B-9397-08002B2CF9AE}" pid="6" name="Deliverable Type">
    <vt:lpwstr/>
  </property>
  <property fmtid="{D5CDD505-2E9C-101B-9397-08002B2CF9AE}" pid="7" name="Document Status">
    <vt:lpwstr/>
  </property>
  <property fmtid="{D5CDD505-2E9C-101B-9397-08002B2CF9AE}" pid="8" name="Engagement Phase">
    <vt:lpwstr/>
  </property>
  <property fmtid="{D5CDD505-2E9C-101B-9397-08002B2CF9AE}" pid="9" name="Geography">
    <vt:lpwstr/>
  </property>
  <property fmtid="{D5CDD505-2E9C-101B-9397-08002B2CF9AE}" pid="10" name="Industry">
    <vt:lpwstr/>
  </property>
  <property fmtid="{D5CDD505-2E9C-101B-9397-08002B2CF9AE}" pid="11" name="Offering">
    <vt:lpwstr/>
  </property>
  <property fmtid="{D5CDD505-2E9C-101B-9397-08002B2CF9AE}" pid="12" name="Org">
    <vt:lpwstr>Microsoft</vt:lpwstr>
  </property>
  <property fmtid="{D5CDD505-2E9C-101B-9397-08002B2CF9AE}" pid="13" name="Org Prof Svcs Local">
    <vt:lpwstr>Microsoft Services</vt:lpwstr>
  </property>
  <property fmtid="{D5CDD505-2E9C-101B-9397-08002B2CF9AE}" pid="14" name="Org Prof Svcs Remote">
    <vt:lpwstr>Global Delivery</vt:lpwstr>
  </property>
  <property fmtid="{D5CDD505-2E9C-101B-9397-08002B2CF9AE}" pid="15" name="Org Prof Svcs Support">
    <vt:lpwstr>Microsoft Premier Support</vt:lpwstr>
  </property>
  <property fmtid="{D5CDD505-2E9C-101B-9397-08002B2CF9AE}" pid="16" name="Products">
    <vt:lpwstr/>
  </property>
  <property fmtid="{D5CDD505-2E9C-101B-9397-08002B2CF9AE}" pid="17" name="Service Line">
    <vt:lpwstr/>
  </property>
  <property fmtid="{D5CDD505-2E9C-101B-9397-08002B2CF9AE}" pid="18" name="Solution Name">
    <vt:lpwstr/>
  </property>
  <property fmtid="{D5CDD505-2E9C-101B-9397-08002B2CF9AE}" pid="19" name="Status">
    <vt:lpwstr>Draft      </vt:lpwstr>
  </property>
  <property fmtid="{D5CDD505-2E9C-101B-9397-08002B2CF9AE}" pid="20" name="Confidential">
    <vt:lpwstr>0</vt:lpwstr>
  </property>
  <property fmtid="{D5CDD505-2E9C-101B-9397-08002B2CF9AE}" pid="21" name="MSIP_Label_f42aa342-8706-4288-bd11-ebb85995028c_Enabled">
    <vt:lpwstr>True</vt:lpwstr>
  </property>
  <property fmtid="{D5CDD505-2E9C-101B-9397-08002B2CF9AE}" pid="22" name="MSIP_Label_f42aa342-8706-4288-bd11-ebb85995028c_SiteId">
    <vt:lpwstr>72f988bf-86f1-41af-91ab-2d7cd011db47</vt:lpwstr>
  </property>
  <property fmtid="{D5CDD505-2E9C-101B-9397-08002B2CF9AE}" pid="23" name="MSIP_Label_f42aa342-8706-4288-bd11-ebb85995028c_Ref">
    <vt:lpwstr>https://api.informationprotection.azure.com/api/72f988bf-86f1-41af-91ab-2d7cd011db47</vt:lpwstr>
  </property>
  <property fmtid="{D5CDD505-2E9C-101B-9397-08002B2CF9AE}" pid="24" name="MSIP_Label_f42aa342-8706-4288-bd11-ebb85995028c_SetDate">
    <vt:lpwstr>2017-09-19T10:17:56.0313879-05:00</vt:lpwstr>
  </property>
  <property fmtid="{D5CDD505-2E9C-101B-9397-08002B2CF9AE}" pid="25" name="MSIP_Label_f42aa342-8706-4288-bd11-ebb85995028c_Name">
    <vt:lpwstr>General</vt:lpwstr>
  </property>
  <property fmtid="{D5CDD505-2E9C-101B-9397-08002B2CF9AE}" pid="26" name="MSIP_Label_f42aa342-8706-4288-bd11-ebb85995028c_Application">
    <vt:lpwstr>Microsoft Azure Information Protection</vt:lpwstr>
  </property>
  <property fmtid="{D5CDD505-2E9C-101B-9397-08002B2CF9AE}" pid="27" name="MSIP_Label_f42aa342-8706-4288-bd11-ebb85995028c_Extended_MSFT_Method">
    <vt:lpwstr>Automatic</vt:lpwstr>
  </property>
  <property fmtid="{D5CDD505-2E9C-101B-9397-08002B2CF9AE}" pid="28" name="Sensitivity">
    <vt:lpwstr>General</vt:lpwstr>
  </property>
  <property fmtid="{D5CDD505-2E9C-101B-9397-08002B2CF9AE}" pid="29" name="bc28b5f076654a3b96073bbbebfeb8c9">
    <vt:lpwstr>English|cb91f272-ce4d-4a7e-9bbf-78b58e3d188d</vt:lpwstr>
  </property>
  <property fmtid="{D5CDD505-2E9C-101B-9397-08002B2CF9AE}" pid="30" name="_dlc_DocIdItemGuid">
    <vt:lpwstr>6bbdde7e-53cc-4d36-a2ca-ca0069a982ee</vt:lpwstr>
  </property>
  <property fmtid="{D5CDD505-2E9C-101B-9397-08002B2CF9AE}" pid="31" name="xd_ProgID">
    <vt:lpwstr/>
  </property>
  <property fmtid="{D5CDD505-2E9C-101B-9397-08002B2CF9AE}" pid="32" name="ComplianceAssetId">
    <vt:lpwstr/>
  </property>
  <property fmtid="{D5CDD505-2E9C-101B-9397-08002B2CF9AE}" pid="33" name="TemplateUrl">
    <vt:lpwstr/>
  </property>
  <property fmtid="{D5CDD505-2E9C-101B-9397-08002B2CF9AE}" pid="34" name="xd_Signature">
    <vt:bool>false</vt:bool>
  </property>
  <property fmtid="{D5CDD505-2E9C-101B-9397-08002B2CF9AE}" pid="35" name="Author Email">
    <vt:lpwstr>greg.nottage@microsoft.com</vt:lpwstr>
  </property>
  <property fmtid="{D5CDD505-2E9C-101B-9397-08002B2CF9AE}" pid="36" name="Author Position">
    <vt:lpwstr>Sr. Consultant</vt:lpwstr>
  </property>
  <property fmtid="{D5CDD505-2E9C-101B-9397-08002B2CF9AE}" pid="37" name="TemplateVersion">
    <vt:lpwstr>21H1</vt:lpwstr>
  </property>
  <property fmtid="{D5CDD505-2E9C-101B-9397-08002B2CF9AE}" pid="38" name="Version">
    <vt:lpwstr>0.1</vt:lpwstr>
  </property>
  <property fmtid="{D5CDD505-2E9C-101B-9397-08002B2CF9AE}" pid="39" name="Client">
    <vt:lpwstr>Customer</vt:lpwstr>
  </property>
  <property fmtid="{D5CDD505-2E9C-101B-9397-08002B2CF9AE}" pid="40" name="Project">
    <vt:lpwstr>Intune OS Language solution</vt:lpwstr>
  </property>
  <property fmtid="{D5CDD505-2E9C-101B-9397-08002B2CF9AE}" pid="41" name="Customer">
    <vt:lpwstr>Customer</vt:lpwstr>
  </property>
  <property fmtid="{D5CDD505-2E9C-101B-9397-08002B2CF9AE}" pid="42" name="Contributors">
    <vt:lpwstr> </vt:lpwstr>
  </property>
</Properties>
</file>